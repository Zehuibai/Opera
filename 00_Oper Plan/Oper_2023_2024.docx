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30EB" w14:textId="3F127343" w:rsidR="0040398E" w:rsidRPr="00991EC9" w:rsidRDefault="00000000" w:rsidP="00DC2CB7">
      <w:pPr>
        <w:pStyle w:val="a4"/>
        <w:spacing w:before="120" w:after="120"/>
        <w:rPr>
          <w:rFonts w:ascii="Microsoft YaHei UI" w:eastAsia="Microsoft YaHei UI" w:hAnsi="Microsoft YaHei UI"/>
          <w:color w:val="3A4B5B" w:themeColor="accent1" w:themeShade="80"/>
          <w:sz w:val="28"/>
        </w:rPr>
      </w:pPr>
      <w:sdt>
        <w:sdtPr>
          <w:rPr>
            <w:rFonts w:ascii="Microsoft YaHei UI" w:eastAsia="Microsoft YaHei UI" w:hAnsi="Microsoft YaHei UI"/>
            <w:color w:val="3A4B5B" w:themeColor="accent1" w:themeShade="80"/>
            <w:sz w:val="28"/>
          </w:rPr>
          <w:alias w:val="您的姓名"/>
          <w:tag w:val=""/>
          <w:id w:val="1197042864"/>
          <w:placeholder>
            <w:docPart w:val="5F2FD3719CB54014B4EB115CF0C7B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77775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Zehui Bai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 xml:space="preserve"> Oper 202</w:t>
          </w:r>
          <w:r w:rsidR="00345A5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3</w:t>
          </w:r>
          <w:r w:rsidR="00E079F6" w:rsidRPr="00991EC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/202</w:t>
          </w:r>
          <w:r w:rsidR="00345A59">
            <w:rPr>
              <w:rFonts w:ascii="Microsoft YaHei UI" w:eastAsia="Microsoft YaHei UI" w:hAnsi="Microsoft YaHei UI"/>
              <w:color w:val="3A4B5B" w:themeColor="accent1" w:themeShade="80"/>
              <w:sz w:val="28"/>
            </w:rPr>
            <w:t>4</w:t>
          </w:r>
        </w:sdtContent>
      </w:sdt>
    </w:p>
    <w:p w14:paraId="494AC2E6" w14:textId="65EB52B1" w:rsidR="004855C2" w:rsidRPr="004855C2" w:rsidRDefault="004855C2" w:rsidP="004855C2">
      <w:pPr>
        <w:pStyle w:val="Heading1"/>
        <w:jc w:val="left"/>
        <w:rPr>
          <w:b/>
          <w:bCs/>
        </w:rPr>
      </w:pPr>
      <w:r w:rsidRPr="004855C2">
        <w:rPr>
          <w:b/>
          <w:bCs/>
        </w:rPr>
        <w:t>Sep.2023</w:t>
      </w:r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679"/>
        <w:gridCol w:w="1562"/>
        <w:gridCol w:w="361"/>
        <w:gridCol w:w="7205"/>
      </w:tblGrid>
      <w:tr w:rsidR="001455F5" w:rsidRPr="00991EC9" w14:paraId="2A76E28C" w14:textId="77777777" w:rsidTr="007261AB">
        <w:tc>
          <w:tcPr>
            <w:tcW w:w="679" w:type="dxa"/>
            <w:shd w:val="clear" w:color="auto" w:fill="FFFFCC"/>
          </w:tcPr>
          <w:p w14:paraId="26889FDF" w14:textId="77777777" w:rsidR="001455F5" w:rsidRPr="001455F5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6269E442" w14:textId="584BE2ED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366A54D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24D801A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Do. 21.09.2023 - 19:30 Uhr </w:t>
            </w:r>
          </w:p>
          <w:p w14:paraId="223855C4" w14:textId="77777777" w:rsidR="001455F5" w:rsidRPr="009D1690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 w:rsidRPr="00345A59">
              <w:rPr>
                <w:color w:val="3A4B5B" w:themeColor="accent1" w:themeShade="80"/>
                <w:sz w:val="18"/>
              </w:rPr>
              <w:t>Madama Butterfly</w:t>
            </w:r>
          </w:p>
          <w:p w14:paraId="63E02EF9" w14:textId="663EFE77" w:rsidR="001455F5" w:rsidRPr="00345A5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1" w:history="1">
              <w:r w:rsidR="001455F5" w:rsidRPr="009D1690">
                <w:rPr>
                  <w:rStyle w:val="Hyperlink"/>
                  <w:sz w:val="18"/>
                  <w:lang w:val="de-DE"/>
                </w:rPr>
                <w:t>https://deutscheoperberlin.de/de_DE/calendar/madama-butterfly.17511672</w:t>
              </w:r>
            </w:hyperlink>
            <w:r w:rsidR="001455F5">
              <w:rPr>
                <w:b/>
                <w:bCs/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2B2FB5D4" w14:textId="77777777" w:rsidTr="007261AB">
        <w:tc>
          <w:tcPr>
            <w:tcW w:w="679" w:type="dxa"/>
            <w:shd w:val="clear" w:color="auto" w:fill="FFFFCC"/>
          </w:tcPr>
          <w:p w14:paraId="22E2023D" w14:textId="77777777" w:rsidR="001455F5" w:rsidRPr="009D1690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537C98C1" w14:textId="77777777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DFCFF99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1DE68878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Fr. 22.09.2023 - 19:30 Uhr </w:t>
            </w:r>
          </w:p>
          <w:p w14:paraId="70373DDF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 w:rsidRPr="00345A59">
              <w:rPr>
                <w:color w:val="3A4B5B" w:themeColor="accent1" w:themeShade="80"/>
                <w:sz w:val="18"/>
              </w:rPr>
              <w:t>Cavalleria rusticana / Pagliacci</w:t>
            </w:r>
          </w:p>
          <w:p w14:paraId="300E2F0C" w14:textId="7BD9700A" w:rsidR="001455F5" w:rsidRPr="00345A5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2" w:history="1">
              <w:r w:rsidR="001455F5" w:rsidRPr="000C4E5D">
                <w:rPr>
                  <w:rStyle w:val="Hyperlink"/>
                  <w:sz w:val="18"/>
                  <w:lang w:val="de-DE"/>
                </w:rPr>
                <w:t>https://deutscheoperberlin.de/de_DE/calendar/cavalleria-rusticana-pagliacci.17578523</w:t>
              </w:r>
            </w:hyperlink>
            <w:r w:rsidR="001455F5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0E4F69C8" w14:textId="77777777" w:rsidTr="007261AB">
        <w:tc>
          <w:tcPr>
            <w:tcW w:w="679" w:type="dxa"/>
            <w:shd w:val="clear" w:color="auto" w:fill="F8EBD1"/>
          </w:tcPr>
          <w:p w14:paraId="605F5104" w14:textId="77777777" w:rsidR="001455F5" w:rsidRPr="00345A59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43B3FFD6" w14:textId="77777777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6B6A9878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73682ABA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.09.2023 - 19:30 Uhr </w:t>
            </w:r>
          </w:p>
          <w:p w14:paraId="7E3C1A93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</w:rPr>
            </w:pPr>
            <w:r>
              <w:rPr>
                <w:color w:val="3A4B5B" w:themeColor="accent1" w:themeShade="80"/>
                <w:sz w:val="18"/>
              </w:rPr>
              <w:t>Macbeth (</w:t>
            </w:r>
            <w:r w:rsidRPr="00345A59">
              <w:rPr>
                <w:color w:val="3A4B5B" w:themeColor="accent1" w:themeShade="80"/>
                <w:sz w:val="18"/>
              </w:rPr>
              <w:t>Anna Netrebko</w:t>
            </w:r>
            <w:r>
              <w:rPr>
                <w:color w:val="3A4B5B" w:themeColor="accent1" w:themeShade="80"/>
                <w:sz w:val="18"/>
              </w:rPr>
              <w:t>)</w:t>
            </w:r>
          </w:p>
          <w:p w14:paraId="62D48717" w14:textId="77777777" w:rsidR="001455F5" w:rsidRPr="00991EC9" w:rsidRDefault="00000000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3" w:anchor="event-66848" w:history="1">
              <w:r w:rsidR="001455F5" w:rsidRPr="000C4E5D">
                <w:rPr>
                  <w:rStyle w:val="Hyperlink"/>
                  <w:sz w:val="18"/>
                  <w:lang w:val="de-DE"/>
                </w:rPr>
                <w:t>https://www.staatsoper-berlin.de/de/veranstaltungen/macbeth.97/#event-66848</w:t>
              </w:r>
            </w:hyperlink>
            <w:r w:rsidR="001455F5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991EC9" w14:paraId="1D5A3FAA" w14:textId="77777777" w:rsidTr="007261AB">
        <w:tc>
          <w:tcPr>
            <w:tcW w:w="679" w:type="dxa"/>
            <w:shd w:val="clear" w:color="auto" w:fill="F8EBD1"/>
          </w:tcPr>
          <w:p w14:paraId="09028BA7" w14:textId="77777777" w:rsidR="001455F5" w:rsidRPr="00345A59" w:rsidRDefault="001455F5" w:rsidP="001455F5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8EBD1"/>
          </w:tcPr>
          <w:p w14:paraId="41B42CB5" w14:textId="72F60B85" w:rsidR="001455F5" w:rsidRPr="00991EC9" w:rsidRDefault="001455F5" w:rsidP="001455F5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Berlin </w:t>
            </w: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F8EBD1"/>
          </w:tcPr>
          <w:p w14:paraId="3823E795" w14:textId="77777777" w:rsidR="001455F5" w:rsidRPr="00991EC9" w:rsidRDefault="001455F5" w:rsidP="001455F5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6424F576" w14:textId="0DC4D992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>.09.2023 - 19: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345A59">
              <w:rPr>
                <w:color w:val="3A4B5B" w:themeColor="accent1" w:themeShade="80"/>
                <w:sz w:val="18"/>
                <w:lang w:val="de-DE"/>
              </w:rPr>
              <w:t xml:space="preserve">0 Uhr </w:t>
            </w:r>
          </w:p>
          <w:p w14:paraId="54781213" w14:textId="1139EA29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</w:rPr>
              <w:t>Ballet-Half-Life</w:t>
            </w:r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3FD6588A" w14:textId="77777777" w:rsidR="004855C2" w:rsidRDefault="004855C2" w:rsidP="004855C2"/>
    <w:p w14:paraId="11FD4AA5" w14:textId="3D255DC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Oct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  <w:tblDescription w:val="简历"/>
      </w:tblPr>
      <w:tblGrid>
        <w:gridCol w:w="679"/>
        <w:gridCol w:w="1562"/>
        <w:gridCol w:w="361"/>
        <w:gridCol w:w="7205"/>
      </w:tblGrid>
      <w:tr w:rsidR="004855C2" w:rsidRPr="00B902F8" w14:paraId="5953FCE9" w14:textId="77777777" w:rsidTr="007261AB">
        <w:tc>
          <w:tcPr>
            <w:tcW w:w="679" w:type="dxa"/>
            <w:shd w:val="clear" w:color="auto" w:fill="FFFFCC"/>
          </w:tcPr>
          <w:p w14:paraId="04EAE8BF" w14:textId="77777777" w:rsidR="004855C2" w:rsidRPr="00345A5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1562" w:type="dxa"/>
            <w:shd w:val="clear" w:color="auto" w:fill="FFFFCC"/>
          </w:tcPr>
          <w:p w14:paraId="42EF9578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C45EB44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15F8545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2923A0">
              <w:rPr>
                <w:color w:val="3A4B5B" w:themeColor="accent1" w:themeShade="80"/>
                <w:sz w:val="18"/>
                <w:lang w:val="de-DE"/>
              </w:rPr>
              <w:t>Fr. 13.10.2023 - 19:30 Uhr</w:t>
            </w:r>
          </w:p>
          <w:p w14:paraId="68885B64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r w:rsidRPr="002923A0">
              <w:rPr>
                <w:color w:val="3A4B5B" w:themeColor="accent1" w:themeShade="80"/>
                <w:sz w:val="18"/>
              </w:rPr>
              <w:t xml:space="preserve">Il </w:t>
            </w:r>
            <w:proofErr w:type="spellStart"/>
            <w:r w:rsidRPr="002923A0">
              <w:rPr>
                <w:color w:val="3A4B5B" w:themeColor="accent1" w:themeShade="80"/>
                <w:sz w:val="18"/>
              </w:rPr>
              <w:t>Trittico</w:t>
            </w:r>
            <w:proofErr w:type="spellEnd"/>
          </w:p>
          <w:p w14:paraId="5226F56D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IL TABARRO – SUOR ANGELICA – GIANNI SCHICCHI</w:t>
            </w:r>
          </w:p>
          <w:p w14:paraId="3BA2383B" w14:textId="77777777" w:rsidR="004855C2" w:rsidRPr="00991EC9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4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https://deutscheoperberlin.de/de_DE/calendar/il-trittico.17565270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FC2F8E" w:rsidRPr="00FC2F8E" w14:paraId="1E3F65E8" w14:textId="77777777" w:rsidTr="007261AB">
        <w:tc>
          <w:tcPr>
            <w:tcW w:w="679" w:type="dxa"/>
            <w:shd w:val="clear" w:color="auto" w:fill="FFFFCC"/>
          </w:tcPr>
          <w:p w14:paraId="6D9E43EF" w14:textId="77777777" w:rsidR="00FC2F8E" w:rsidRPr="00FC2F8E" w:rsidRDefault="00FC2F8E" w:rsidP="00FC2F8E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6BA1282D" w14:textId="1A39FE18" w:rsidR="00FC2F8E" w:rsidRPr="00991EC9" w:rsidRDefault="00FC2F8E" w:rsidP="00FC2F8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208F2609" w14:textId="77777777" w:rsidR="00FC2F8E" w:rsidRPr="00FC2F8E" w:rsidRDefault="00FC2F8E" w:rsidP="00FC2F8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3A92A233" w14:textId="77777777" w:rsidR="00FC2F8E" w:rsidRDefault="00FC2F8E" w:rsidP="00FC2F8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4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.10.2023 - 19:30 Uhr</w:t>
            </w:r>
          </w:p>
          <w:p w14:paraId="135FA885" w14:textId="77777777" w:rsidR="00FC2F8E" w:rsidRDefault="00FC2F8E" w:rsidP="00FC2F8E">
            <w:pPr>
              <w:spacing w:after="120"/>
            </w:pPr>
            <w:r w:rsidRPr="00FC2F8E">
              <w:rPr>
                <w:color w:val="3A4B5B" w:themeColor="accent1" w:themeShade="80"/>
                <w:sz w:val="18"/>
              </w:rPr>
              <w:t>Turandot</w:t>
            </w:r>
          </w:p>
          <w:p w14:paraId="2EB2D919" w14:textId="67074449" w:rsidR="00FC2F8E" w:rsidRPr="002923A0" w:rsidRDefault="00000000" w:rsidP="00FC2F8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5" w:history="1">
              <w:r w:rsidR="00FC2F8E" w:rsidRPr="00C93EA2">
                <w:rPr>
                  <w:rStyle w:val="Hyperlink"/>
                  <w:sz w:val="18"/>
                  <w:lang w:val="de-DE"/>
                </w:rPr>
                <w:t>https://deutscheoperberlin.de/de_DE/calendar/turandot.17511742</w:t>
              </w:r>
            </w:hyperlink>
            <w:r w:rsidR="00FC2F8E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FC2F8E" w:rsidRPr="00951FDE" w14:paraId="59C4A7CB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7173F6B2" w14:textId="77777777" w:rsidR="00FC2F8E" w:rsidRPr="00991EC9" w:rsidRDefault="00FC2F8E" w:rsidP="00FC2F8E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08CBF19F" w14:textId="77777777" w:rsidR="00FC2F8E" w:rsidRPr="00991EC9" w:rsidRDefault="00FC2F8E" w:rsidP="00FC2F8E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1301040E" w14:textId="77777777" w:rsidR="00FC2F8E" w:rsidRPr="00991EC9" w:rsidRDefault="00FC2F8E" w:rsidP="00FC2F8E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290555C5" w14:textId="4E85524D" w:rsidR="00FC2F8E" w:rsidRDefault="00FC2F8E" w:rsidP="00FC2F8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.10.2023 - 1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CB82162" w14:textId="77777777" w:rsidR="00FC2F8E" w:rsidRDefault="00FC2F8E" w:rsidP="00FC2F8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Aida</w:t>
            </w:r>
            <w:r w:rsidRPr="00991EC9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  <w:p w14:paraId="4EE59CFE" w14:textId="77777777" w:rsidR="00FC2F8E" w:rsidRPr="00991EC9" w:rsidRDefault="00000000" w:rsidP="00FC2F8E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6" w:anchor="event-68658" w:history="1">
              <w:r w:rsidR="00FC2F8E" w:rsidRPr="000C4E5D">
                <w:rPr>
                  <w:rStyle w:val="Hyperlink"/>
                  <w:sz w:val="18"/>
                  <w:lang w:val="de-DE"/>
                </w:rPr>
                <w:t>https://www.staatsoper-berlin.de/de/veranstaltungen/aida.12152/#event-68658</w:t>
              </w:r>
            </w:hyperlink>
            <w:r w:rsidR="00FC2F8E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2A3BE35C" w14:textId="51A53D19" w:rsidR="004855C2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</w:rPr>
      </w:pPr>
    </w:p>
    <w:p w14:paraId="05C3676C" w14:textId="486419C6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Nov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414E4E45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428AC0BE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601123F2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0C9CDC79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8C2D47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09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655DB025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SLEEPLESS</w:t>
            </w:r>
          </w:p>
          <w:p w14:paraId="563B7041" w14:textId="77777777" w:rsidR="004855C2" w:rsidRPr="002923A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7" w:anchor="event-6685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https://www.staatsoper-berlin.de/de/veranstaltungen/elektra.73/#event-66851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B902F8" w14:paraId="59FB4DEC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741D930A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2D9EEF01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543C351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53A8DEFB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07F13E2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DIE ZAUBERFLÖTE (SHARON)</w:t>
            </w:r>
          </w:p>
          <w:p w14:paraId="762A90A0" w14:textId="77777777" w:rsidR="004855C2" w:rsidRPr="002923A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8" w:anchor="event-6685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https://www.staatsoper-berlin.de/de/veranstaltungen/elektra.73/#event-66851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2923A0" w14:paraId="73825EC2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18E9440F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47E4A7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29F8C2DE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47587B31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.1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2923A0">
              <w:rPr>
                <w:color w:val="3A4B5B" w:themeColor="accent1" w:themeShade="80"/>
                <w:sz w:val="18"/>
                <w:lang w:val="de-DE"/>
              </w:rPr>
              <w:t>.2023 - 19:30 Uhr</w:t>
            </w:r>
          </w:p>
          <w:p w14:paraId="287AD7A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FIDELIO</w:t>
            </w:r>
          </w:p>
          <w:p w14:paraId="0BAFD4C6" w14:textId="77777777" w:rsidR="004855C2" w:rsidRPr="002923A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19" w:anchor="event-6685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https://www.staatsoper-berlin.de/de/veranstaltungen/elektra.73/#event-66851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21B13702" w14:textId="77777777" w:rsidTr="007261AB">
        <w:tc>
          <w:tcPr>
            <w:tcW w:w="679" w:type="dxa"/>
            <w:shd w:val="clear" w:color="auto" w:fill="FFFFCC"/>
          </w:tcPr>
          <w:p w14:paraId="6B7A2678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822BC4F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79F0022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9D50599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Fr. 24.11.2023 - 19:30 Uhr</w:t>
            </w:r>
          </w:p>
          <w:p w14:paraId="6C449220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r w:rsidRPr="00951FDE">
              <w:rPr>
                <w:color w:val="3A4B5B" w:themeColor="accent1" w:themeShade="80"/>
                <w:sz w:val="18"/>
              </w:rPr>
              <w:t xml:space="preserve">Der </w:t>
            </w:r>
            <w:proofErr w:type="spellStart"/>
            <w:r w:rsidRPr="00951FDE">
              <w:rPr>
                <w:color w:val="3A4B5B" w:themeColor="accent1" w:themeShade="80"/>
                <w:sz w:val="18"/>
              </w:rPr>
              <w:t>fliegende</w:t>
            </w:r>
            <w:proofErr w:type="spellEnd"/>
            <w:r w:rsidRPr="00951FDE">
              <w:rPr>
                <w:color w:val="3A4B5B" w:themeColor="accent1" w:themeShade="80"/>
                <w:sz w:val="18"/>
              </w:rPr>
              <w:t xml:space="preserve"> </w:t>
            </w:r>
            <w:proofErr w:type="spellStart"/>
            <w:r w:rsidRPr="00951FDE">
              <w:rPr>
                <w:color w:val="3A4B5B" w:themeColor="accent1" w:themeShade="80"/>
                <w:sz w:val="18"/>
              </w:rPr>
              <w:t>Holländer</w:t>
            </w:r>
            <w:proofErr w:type="spellEnd"/>
          </w:p>
          <w:p w14:paraId="1DA6C3C6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0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https://deutscheoperberlin.de/de_DE/calendar/der-fliegende-hollaender.17511769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6F03D9A3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2698046C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30EE5BA8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33F0D41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64EC4C8E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5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.11.2023 - 19: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E851A94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MÉDÉE</w:t>
            </w:r>
          </w:p>
          <w:p w14:paraId="5841CA89" w14:textId="407FE302" w:rsidR="009D169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1" w:anchor="event-68665" w:history="1">
              <w:r w:rsidR="009D1690" w:rsidRPr="000C4E5D">
                <w:rPr>
                  <w:rStyle w:val="Hyperlink"/>
                  <w:sz w:val="18"/>
                  <w:lang w:val="de-DE"/>
                </w:rPr>
                <w:t>https://www.staatsoper-berlin.de/de/veranstaltungen/medee.12155/#event-68665</w:t>
              </w:r>
            </w:hyperlink>
            <w:r w:rsidR="009D1690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B902F8" w14:paraId="1A718C54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01C12353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6974EA3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454A0943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4452328C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So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 2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.11.2023 - 19: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51FD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5C198D2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51FDE">
              <w:rPr>
                <w:color w:val="3A4B5B" w:themeColor="accent1" w:themeShade="80"/>
                <w:sz w:val="18"/>
                <w:lang w:val="de-DE"/>
              </w:rPr>
              <w:t>MITRIDATE, RE DI PONTO</w:t>
            </w:r>
          </w:p>
          <w:p w14:paraId="2069EB38" w14:textId="62E4FEEE" w:rsidR="009D1690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2" w:anchor="event-68188" w:history="1">
              <w:r w:rsidR="009D1690" w:rsidRPr="000C4E5D">
                <w:rPr>
                  <w:rStyle w:val="Hyperlink"/>
                  <w:sz w:val="18"/>
                  <w:lang w:val="de-DE"/>
                </w:rPr>
                <w:t>https://www.staatsoper-berlin.de/de/veranstaltungen/mitridate-re-di-ponto.9466/#event-68188</w:t>
              </w:r>
            </w:hyperlink>
            <w:r w:rsidR="009D1690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4B25D75A" w14:textId="77777777" w:rsidR="004855C2" w:rsidRPr="009D1690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p w14:paraId="2C64A058" w14:textId="7C24B71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Dec</w:t>
      </w:r>
      <w:r w:rsidRPr="004855C2">
        <w:rPr>
          <w:b/>
          <w:bCs/>
        </w:rPr>
        <w:t>.2023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14:paraId="01119A3E" w14:textId="77777777" w:rsidTr="004855C2">
        <w:tc>
          <w:tcPr>
            <w:tcW w:w="679" w:type="dxa"/>
            <w:shd w:val="clear" w:color="auto" w:fill="CBD5DE" w:themeFill="accent1" w:themeFillTint="66"/>
          </w:tcPr>
          <w:p w14:paraId="7FE7C9D7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CBD5DE" w:themeFill="accent1" w:themeFillTint="66"/>
          </w:tcPr>
          <w:p w14:paraId="7A373DE7" w14:textId="69EE8C83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Hamburg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SO</w:t>
            </w:r>
          </w:p>
        </w:tc>
        <w:tc>
          <w:tcPr>
            <w:tcW w:w="361" w:type="dxa"/>
            <w:shd w:val="clear" w:color="auto" w:fill="CBD5DE" w:themeFill="accent1" w:themeFillTint="66"/>
          </w:tcPr>
          <w:p w14:paraId="344ED06A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CBD5DE" w:themeFill="accent1" w:themeFillTint="66"/>
          </w:tcPr>
          <w:p w14:paraId="4E9E31F9" w14:textId="1E6B9F56" w:rsidR="004855C2" w:rsidRDefault="004855C2" w:rsidP="004855C2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  <w:p w14:paraId="25EFF187" w14:textId="6690FB4F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  <w:tr w:rsidR="00CA4F51" w14:paraId="44B035B9" w14:textId="77777777" w:rsidTr="004855C2">
        <w:tc>
          <w:tcPr>
            <w:tcW w:w="679" w:type="dxa"/>
            <w:shd w:val="clear" w:color="auto" w:fill="CBD5DE" w:themeFill="accent1" w:themeFillTint="66"/>
          </w:tcPr>
          <w:p w14:paraId="6DAC668A" w14:textId="77777777" w:rsidR="00CA4F51" w:rsidRPr="00991EC9" w:rsidRDefault="00CA4F51" w:rsidP="00CA4F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CBD5DE" w:themeFill="accent1" w:themeFillTint="66"/>
          </w:tcPr>
          <w:p w14:paraId="09E6A93B" w14:textId="5C9C542E" w:rsidR="00CA4F51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Hamburg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SO</w:t>
            </w:r>
          </w:p>
        </w:tc>
        <w:tc>
          <w:tcPr>
            <w:tcW w:w="361" w:type="dxa"/>
            <w:shd w:val="clear" w:color="auto" w:fill="CBD5DE" w:themeFill="accent1" w:themeFillTint="66"/>
          </w:tcPr>
          <w:p w14:paraId="70F701E4" w14:textId="77777777" w:rsidR="00CA4F51" w:rsidRPr="00951FDE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CBD5DE" w:themeFill="accent1" w:themeFillTint="66"/>
          </w:tcPr>
          <w:p w14:paraId="74565E45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  <w:p w14:paraId="4F107047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568E0E45" w14:textId="77777777" w:rsidR="004855C2" w:rsidRPr="004855C2" w:rsidRDefault="004855C2" w:rsidP="004855C2">
      <w:pPr>
        <w:rPr>
          <w:rFonts w:ascii="Microsoft YaHei UI" w:eastAsia="Microsoft YaHei UI" w:hAnsi="Microsoft YaHei UI"/>
          <w:color w:val="3A4B5B" w:themeColor="accent1" w:themeShade="80"/>
          <w:sz w:val="18"/>
          <w:lang w:val="de-DE"/>
        </w:rPr>
      </w:pPr>
    </w:p>
    <w:p w14:paraId="228E534D" w14:textId="0503D31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Jan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752B7C15" w14:textId="77777777" w:rsidTr="007261AB">
        <w:tc>
          <w:tcPr>
            <w:tcW w:w="679" w:type="dxa"/>
            <w:shd w:val="clear" w:color="auto" w:fill="FFFFCC"/>
          </w:tcPr>
          <w:p w14:paraId="144E2F28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673D1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436D9ED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FFFCC"/>
          </w:tcPr>
          <w:p w14:paraId="77535F4B" w14:textId="7755ED7E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Fr. 12.01.2024 </w:t>
            </w:r>
            <w:r>
              <w:rPr>
                <w:color w:val="3A4B5B" w:themeColor="accent1" w:themeShade="80"/>
                <w:sz w:val="18"/>
                <w:lang w:val="de-DE"/>
              </w:rPr>
              <w:t>–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 19:00 Uhr</w:t>
            </w:r>
          </w:p>
          <w:p w14:paraId="547BA65F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Le nozze di Figaro</w:t>
            </w:r>
          </w:p>
          <w:p w14:paraId="26AA7A88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3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https://deutscheoperberlin.de/de_DE/calendar/le-nozze-di-figaro.17511986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14:paraId="40FF87D5" w14:textId="77777777" w:rsidTr="007261AB">
        <w:tc>
          <w:tcPr>
            <w:tcW w:w="679" w:type="dxa"/>
            <w:shd w:val="clear" w:color="auto" w:fill="F8EBD1" w:themeFill="background2" w:themeFillTint="33"/>
          </w:tcPr>
          <w:p w14:paraId="2044392D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 w:themeFill="background2" w:themeFillTint="33"/>
          </w:tcPr>
          <w:p w14:paraId="74523D73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 w:themeFill="background2" w:themeFillTint="33"/>
          </w:tcPr>
          <w:p w14:paraId="120C5745" w14:textId="77777777" w:rsidR="004855C2" w:rsidRPr="00951FDE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7205" w:type="dxa"/>
            <w:shd w:val="clear" w:color="auto" w:fill="F8EBD1" w:themeFill="background2" w:themeFillTint="33"/>
          </w:tcPr>
          <w:p w14:paraId="7E7CBA85" w14:textId="27F60B0D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Sa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 1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.01.2024 </w:t>
            </w:r>
            <w:r>
              <w:rPr>
                <w:color w:val="3A4B5B" w:themeColor="accent1" w:themeShade="80"/>
                <w:sz w:val="18"/>
                <w:lang w:val="de-DE"/>
              </w:rPr>
              <w:t>–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 19:</w:t>
            </w:r>
            <w:r>
              <w:rPr>
                <w:color w:val="3A4B5B" w:themeColor="accent1" w:themeShade="80"/>
                <w:sz w:val="18"/>
                <w:lang w:val="de-DE"/>
              </w:rPr>
              <w:t>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120C72F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JENŮFA</w:t>
            </w:r>
          </w:p>
          <w:p w14:paraId="02A2F78D" w14:textId="77777777" w:rsid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4" w:anchor="event-68319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https://www.staatsoper-berlin.de/de/veranstaltungen/jenufa.9503/#event-68319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44E8FAD" w14:textId="3F5E9203" w:rsidR="004855C2" w:rsidRDefault="004855C2" w:rsidP="004855C2"/>
    <w:p w14:paraId="2A145030" w14:textId="0843764E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Feb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28F4F051" w14:textId="77777777" w:rsidTr="00B902F8">
        <w:tc>
          <w:tcPr>
            <w:tcW w:w="679" w:type="dxa"/>
            <w:shd w:val="clear" w:color="auto" w:fill="D7D3C5" w:themeFill="accent6" w:themeFillTint="66"/>
          </w:tcPr>
          <w:p w14:paraId="2512AFEA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58F374B4" w14:textId="495CF2CC" w:rsidR="004855C2" w:rsidRPr="00991EC9" w:rsidRDefault="00B902F8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0ED10F49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0B497D45" w14:textId="1FB5D3F2" w:rsidR="004855C2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Freitag, 16. Februar 2024, 19.30 Uhr – 21.50 Uhr</w:t>
            </w:r>
          </w:p>
          <w:p w14:paraId="506C9040" w14:textId="77777777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TSCHAIKOWSKI-OUVERTÜREN</w:t>
            </w:r>
          </w:p>
          <w:p w14:paraId="0DB9B8D8" w14:textId="42F05D34" w:rsidR="00B902F8" w:rsidRPr="00991EC9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5" w:history="1">
              <w:r w:rsidRPr="00E27180">
                <w:rPr>
                  <w:rStyle w:val="Hyperlink"/>
                  <w:sz w:val="18"/>
                  <w:lang w:val="de-DE"/>
                </w:rPr>
                <w:t>https://www.staatsoper.de/stuecke/tschaikowski-ouvertueren/2024-02-16-1930-14108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600886C9" w14:textId="77777777" w:rsidTr="00B902F8">
        <w:tc>
          <w:tcPr>
            <w:tcW w:w="679" w:type="dxa"/>
            <w:shd w:val="clear" w:color="auto" w:fill="D7D3C5" w:themeFill="accent6" w:themeFillTint="66"/>
          </w:tcPr>
          <w:p w14:paraId="04C1D112" w14:textId="77777777" w:rsidR="00B902F8" w:rsidRPr="00991EC9" w:rsidRDefault="00B902F8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1A7E45C1" w14:textId="1EBB180A" w:rsidR="00B902F8" w:rsidRPr="00991EC9" w:rsidRDefault="00B902F8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en-GB"/>
              </w:rPr>
              <w:t>Munich SO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7946C903" w14:textId="77777777" w:rsidR="00B902F8" w:rsidRPr="00991EC9" w:rsidRDefault="00B902F8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3AA99F09" w14:textId="7E896A97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Samstag, 17. Februar 2024, 19.00 Uhr</w:t>
            </w:r>
          </w:p>
          <w:p w14:paraId="2143E845" w14:textId="60263F66" w:rsidR="00B902F8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PIQUE DAME</w:t>
            </w:r>
          </w:p>
          <w:p w14:paraId="2B9A785E" w14:textId="3A996C48" w:rsidR="00B902F8" w:rsidRPr="00991EC9" w:rsidRDefault="00B902F8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6" w:history="1">
              <w:r w:rsidRPr="00E27180">
                <w:rPr>
                  <w:rStyle w:val="Hyperlink"/>
                  <w:sz w:val="18"/>
                  <w:lang w:val="de-DE"/>
                </w:rPr>
                <w:t>https://www.staatsoper.de/stuecke/pique-dame/2024-02-17-1900-14110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3275C7B0" w14:textId="77777777" w:rsidTr="007261AB">
        <w:tc>
          <w:tcPr>
            <w:tcW w:w="679" w:type="dxa"/>
            <w:shd w:val="clear" w:color="auto" w:fill="F8EBD1"/>
          </w:tcPr>
          <w:p w14:paraId="0E2EF1ED" w14:textId="77777777" w:rsidR="00B902F8" w:rsidRPr="00991EC9" w:rsidRDefault="00B902F8" w:rsidP="00B902F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3A03D548" w14:textId="161BD296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01A103C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446A8E1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Do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22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.2024 - 19: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6D9309D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RUSALKA</w:t>
            </w:r>
          </w:p>
          <w:p w14:paraId="42EDA8E9" w14:textId="152ADC5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7" w:anchor="event-68673" w:history="1">
              <w:r w:rsidRPr="000C4E5D">
                <w:rPr>
                  <w:rStyle w:val="Hyperlink"/>
                  <w:sz w:val="18"/>
                  <w:lang w:val="de-DE"/>
                </w:rPr>
                <w:t>https://www.staatsoper-berlin.de/de/veranstaltungen/rusalka.12156/#event-68673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716D76B8" w14:textId="77777777" w:rsidTr="007261AB">
        <w:tc>
          <w:tcPr>
            <w:tcW w:w="679" w:type="dxa"/>
            <w:shd w:val="clear" w:color="auto" w:fill="F8EBD1"/>
          </w:tcPr>
          <w:p w14:paraId="57B40F98" w14:textId="77777777" w:rsidR="00B902F8" w:rsidRPr="00991EC9" w:rsidRDefault="00B902F8" w:rsidP="00B902F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31C70E97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3C877E90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350F2DA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Fr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>
              <w:rPr>
                <w:color w:val="3A4B5B" w:themeColor="accent1" w:themeShade="80"/>
                <w:sz w:val="18"/>
                <w:lang w:val="de-DE"/>
              </w:rPr>
              <w:t>23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.0</w:t>
            </w:r>
            <w:r>
              <w:rPr>
                <w:color w:val="3A4B5B" w:themeColor="accent1" w:themeShade="80"/>
                <w:sz w:val="18"/>
                <w:lang w:val="de-DE"/>
              </w:rPr>
              <w:t>2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.2024 - 19: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902C1E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22567918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LE NOZZE DI FIGARO</w:t>
            </w:r>
          </w:p>
          <w:p w14:paraId="6A704E01" w14:textId="77777777" w:rsidR="00B902F8" w:rsidRPr="00991EC9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28" w:anchor="event-68548" w:history="1">
              <w:r w:rsidRPr="000C4E5D">
                <w:rPr>
                  <w:rStyle w:val="Hyperlink"/>
                  <w:sz w:val="18"/>
                  <w:lang w:val="de-DE"/>
                </w:rPr>
                <w:t>https://www.staatsoper-berlin.de/de/veranstaltungen/le-nozze-di-figaro.10008/#event-68548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991EC9" w14:paraId="77BC765B" w14:textId="77777777" w:rsidTr="007261AB">
        <w:tc>
          <w:tcPr>
            <w:tcW w:w="679" w:type="dxa"/>
            <w:shd w:val="clear" w:color="auto" w:fill="FFFFCC"/>
          </w:tcPr>
          <w:p w14:paraId="0F706270" w14:textId="77777777" w:rsidR="00B902F8" w:rsidRPr="00991EC9" w:rsidRDefault="00B902F8" w:rsidP="00B902F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657D243F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0CE4829F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3573B94C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Sa. 24.02.2024 - 18:00 Uhr</w:t>
            </w:r>
          </w:p>
          <w:p w14:paraId="5CD314F8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02C1E">
              <w:rPr>
                <w:color w:val="3A4B5B" w:themeColor="accent1" w:themeShade="80"/>
                <w:sz w:val="18"/>
              </w:rPr>
              <w:t>La Gioconda</w:t>
            </w:r>
          </w:p>
          <w:p w14:paraId="3398608B" w14:textId="1A4CB0B5" w:rsidR="00B902F8" w:rsidRPr="00991EC9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29" w:history="1">
              <w:r w:rsidRPr="000C4E5D">
                <w:rPr>
                  <w:rStyle w:val="Hyperlink"/>
                  <w:sz w:val="18"/>
                </w:rPr>
                <w:t>https://deutscheoperberlin.de/de_DE/calendar/la-gioconda.17512181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  <w:tr w:rsidR="00B902F8" w:rsidRPr="00991EC9" w14:paraId="3EE24BF5" w14:textId="77777777" w:rsidTr="007261AB">
        <w:tc>
          <w:tcPr>
            <w:tcW w:w="679" w:type="dxa"/>
            <w:shd w:val="clear" w:color="auto" w:fill="FFFFCC"/>
          </w:tcPr>
          <w:p w14:paraId="1415744D" w14:textId="77777777" w:rsidR="00B902F8" w:rsidRPr="00991EC9" w:rsidRDefault="00B902F8" w:rsidP="00B902F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61B6F8A" w14:textId="77777777" w:rsidR="00B902F8" w:rsidRPr="00991EC9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3592B223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57C8BA9C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902C1E">
              <w:rPr>
                <w:color w:val="3A4B5B" w:themeColor="accent1" w:themeShade="80"/>
                <w:sz w:val="18"/>
                <w:lang w:val="de-DE"/>
              </w:rPr>
              <w:t>So. 25.02.2024 - 17:00 Uhr</w:t>
            </w:r>
          </w:p>
          <w:p w14:paraId="0123EF5B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r w:rsidRPr="00902C1E">
              <w:rPr>
                <w:color w:val="3A4B5B" w:themeColor="accent1" w:themeShade="80"/>
                <w:sz w:val="18"/>
              </w:rPr>
              <w:t>Parsifal</w:t>
            </w:r>
          </w:p>
          <w:p w14:paraId="4AABE0F7" w14:textId="2C9B6E5D" w:rsidR="00B902F8" w:rsidRPr="00991EC9" w:rsidRDefault="00B902F8" w:rsidP="00B902F8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0" w:history="1">
              <w:r w:rsidRPr="000C4E5D">
                <w:rPr>
                  <w:rStyle w:val="Hyperlink"/>
                  <w:sz w:val="18"/>
                </w:rPr>
                <w:t>https://deutscheoperberlin.de/de_DE/calendar/parsifal.17512190</w:t>
              </w:r>
            </w:hyperlink>
            <w:r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</w:tbl>
    <w:p w14:paraId="50D276BE" w14:textId="77777777" w:rsidR="004855C2" w:rsidRDefault="004855C2" w:rsidP="004855C2"/>
    <w:p w14:paraId="64C191E6" w14:textId="7E93C1CB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Mar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21888BF3" w14:textId="77777777" w:rsidTr="007261AB">
        <w:tc>
          <w:tcPr>
            <w:tcW w:w="679" w:type="dxa"/>
            <w:shd w:val="clear" w:color="auto" w:fill="FFFFCC"/>
          </w:tcPr>
          <w:p w14:paraId="20E40A2D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67671758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8F7713E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47C05567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Fr. 15.03.2024 - 18:00 Uhr</w:t>
            </w:r>
          </w:p>
          <w:p w14:paraId="38993041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 w:rsidRPr="00360AEA">
              <w:rPr>
                <w:color w:val="3A4B5B" w:themeColor="accent1" w:themeShade="80"/>
                <w:sz w:val="18"/>
                <w:lang w:val="de-DE"/>
              </w:rPr>
              <w:t>Pikowaja</w:t>
            </w:r>
            <w:proofErr w:type="spellEnd"/>
            <w:r w:rsidRPr="00360AEA">
              <w:rPr>
                <w:color w:val="3A4B5B" w:themeColor="accent1" w:themeShade="80"/>
                <w:sz w:val="18"/>
                <w:lang w:val="de-DE"/>
              </w:rPr>
              <w:t xml:space="preserve"> Dama - Pique Dame</w:t>
            </w:r>
          </w:p>
          <w:p w14:paraId="67DCED4D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1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https://deutscheoperberlin.de/de_DE/calendar/pikowaja-dama-pique-dame.17512196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1455F5" w14:paraId="2B050CF0" w14:textId="77777777" w:rsidTr="007261AB">
        <w:tc>
          <w:tcPr>
            <w:tcW w:w="679" w:type="dxa"/>
            <w:shd w:val="clear" w:color="auto" w:fill="FFFFCC"/>
          </w:tcPr>
          <w:p w14:paraId="0E6DAF1D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0E3AA1A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5901749F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7E3D50D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Sa. 16.03.2024 - 19:30 Uhr</w:t>
            </w:r>
          </w:p>
          <w:p w14:paraId="6A710CAA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 xml:space="preserve">Anna </w:t>
            </w:r>
            <w:proofErr w:type="spellStart"/>
            <w:r w:rsidRPr="00360AEA">
              <w:rPr>
                <w:color w:val="3A4B5B" w:themeColor="accent1" w:themeShade="80"/>
                <w:sz w:val="18"/>
                <w:lang w:val="de-DE"/>
              </w:rPr>
              <w:t>Bolena</w:t>
            </w:r>
            <w:proofErr w:type="spellEnd"/>
          </w:p>
          <w:p w14:paraId="0DFFD7C3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2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https://deutscheoperberlin.de/de_DE/calendar/anna-bolena.17575563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1455F5" w:rsidRPr="001455F5" w14:paraId="693F9E48" w14:textId="77777777" w:rsidTr="001455F5">
        <w:tc>
          <w:tcPr>
            <w:tcW w:w="679" w:type="dxa"/>
            <w:shd w:val="clear" w:color="auto" w:fill="F8EBD1"/>
          </w:tcPr>
          <w:p w14:paraId="6B89B9C6" w14:textId="77777777" w:rsidR="001455F5" w:rsidRPr="00991EC9" w:rsidRDefault="001455F5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1DA8D8AB" w14:textId="3305D790" w:rsidR="001455F5" w:rsidRPr="00991EC9" w:rsidRDefault="001455F5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718CD5C9" w14:textId="77777777" w:rsidR="001455F5" w:rsidRPr="00991EC9" w:rsidRDefault="001455F5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158EDB23" w14:textId="77777777" w:rsidR="001455F5" w:rsidRDefault="001455F5" w:rsidP="001455F5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So. 17.03.2024 - 16:00 Uhr</w:t>
            </w:r>
          </w:p>
          <w:p w14:paraId="42F26CAA" w14:textId="6469D9CE" w:rsidR="001455F5" w:rsidRPr="00360AEA" w:rsidRDefault="001455F5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proofErr w:type="spellStart"/>
            <w:r>
              <w:rPr>
                <w:color w:val="3A4B5B" w:themeColor="accent1" w:themeShade="80"/>
                <w:sz w:val="18"/>
                <w:lang w:val="de-DE"/>
              </w:rPr>
              <w:t>Ballet</w:t>
            </w:r>
            <w:proofErr w:type="spellEnd"/>
            <w:r>
              <w:rPr>
                <w:color w:val="3A4B5B" w:themeColor="accent1" w:themeShade="80"/>
                <w:sz w:val="18"/>
                <w:lang w:val="de-DE"/>
              </w:rPr>
              <w:t>-Geselle</w:t>
            </w:r>
          </w:p>
        </w:tc>
      </w:tr>
      <w:tr w:rsidR="004855C2" w:rsidRPr="00B902F8" w14:paraId="0DB36F49" w14:textId="77777777" w:rsidTr="007261AB">
        <w:tc>
          <w:tcPr>
            <w:tcW w:w="679" w:type="dxa"/>
            <w:shd w:val="clear" w:color="auto" w:fill="FFFFCC"/>
          </w:tcPr>
          <w:p w14:paraId="7BCE1665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2C3E1E4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61C2763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611FF780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So. 17.03.2024 - 16:00 Uhr</w:t>
            </w:r>
          </w:p>
          <w:p w14:paraId="2266D0FA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360AEA">
              <w:rPr>
                <w:color w:val="3A4B5B" w:themeColor="accent1" w:themeShade="80"/>
                <w:sz w:val="18"/>
                <w:lang w:val="de-DE"/>
              </w:rPr>
              <w:t>Lucia di Lammermoor</w:t>
            </w:r>
          </w:p>
          <w:p w14:paraId="5D6BDABD" w14:textId="77777777" w:rsidR="004855C2" w:rsidRPr="00902C1E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3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https://deutscheoperberlin.de/de_DE/calendar/lucia-di-lammermoor.17511849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BC2B6C4" w14:textId="2478D895" w:rsidR="004855C2" w:rsidRPr="00FC2F8E" w:rsidRDefault="004855C2" w:rsidP="004855C2">
      <w:pPr>
        <w:rPr>
          <w:lang w:val="de-DE"/>
        </w:rPr>
      </w:pPr>
    </w:p>
    <w:p w14:paraId="2DFEBAF0" w14:textId="686CDE1D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Apr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4E01233B" w14:textId="77777777" w:rsidTr="007261AB">
        <w:tc>
          <w:tcPr>
            <w:tcW w:w="679" w:type="dxa"/>
            <w:shd w:val="clear" w:color="auto" w:fill="FFFFCC"/>
          </w:tcPr>
          <w:p w14:paraId="2CA4C511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4828DB5E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27475D8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8D9D15D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Sa. 20.04.2024 - 19:30 Uhr</w:t>
            </w:r>
          </w:p>
          <w:p w14:paraId="474193DB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Fidelio</w:t>
            </w:r>
          </w:p>
          <w:p w14:paraId="39D225CE" w14:textId="77777777" w:rsidR="004855C2" w:rsidRPr="00360AEA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4" w:history="1">
              <w:r w:rsidR="004855C2" w:rsidRPr="000C4E5D">
                <w:rPr>
                  <w:rStyle w:val="Hyperlink"/>
                  <w:sz w:val="18"/>
                  <w:lang w:val="de-DE"/>
                </w:rPr>
                <w:t>https://deutscheoperberlin.de/de_DE/calendar/fidelio.17512229</w:t>
              </w:r>
            </w:hyperlink>
            <w:r w:rsidR="004855C2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991EC9" w14:paraId="7020E435" w14:textId="77777777" w:rsidTr="007261AB">
        <w:tc>
          <w:tcPr>
            <w:tcW w:w="679" w:type="dxa"/>
            <w:shd w:val="clear" w:color="auto" w:fill="F8EBD1"/>
          </w:tcPr>
          <w:p w14:paraId="1CB16EA5" w14:textId="77777777" w:rsidR="004855C2" w:rsidRPr="00991EC9" w:rsidRDefault="004855C2" w:rsidP="004855C2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5DEE6C1B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1EB6428B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51239634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Sa. 2</w:t>
            </w:r>
            <w:r>
              <w:rPr>
                <w:color w:val="3A4B5B" w:themeColor="accent1" w:themeShade="80"/>
                <w:sz w:val="18"/>
                <w:lang w:val="de-DE"/>
              </w:rPr>
              <w:t>1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.04.2024 - 1</w:t>
            </w:r>
            <w:r>
              <w:rPr>
                <w:color w:val="3A4B5B" w:themeColor="accent1" w:themeShade="80"/>
                <w:sz w:val="18"/>
                <w:lang w:val="de-DE"/>
              </w:rPr>
              <w:t>7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5D461C36" w14:textId="77777777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r w:rsidRPr="004855C2">
              <w:rPr>
                <w:color w:val="3A4B5B" w:themeColor="accent1" w:themeShade="80"/>
                <w:sz w:val="18"/>
              </w:rPr>
              <w:t>LOHENGRIN</w:t>
            </w:r>
          </w:p>
          <w:p w14:paraId="65B51CDB" w14:textId="77777777" w:rsidR="004855C2" w:rsidRPr="00991EC9" w:rsidRDefault="00000000" w:rsidP="007261AB">
            <w:pPr>
              <w:spacing w:after="120"/>
              <w:rPr>
                <w:color w:val="3A4B5B" w:themeColor="accent1" w:themeShade="80"/>
                <w:sz w:val="18"/>
              </w:rPr>
            </w:pPr>
            <w:hyperlink r:id="rId35" w:anchor="event-68593" w:history="1">
              <w:r w:rsidR="004855C2" w:rsidRPr="000C4E5D">
                <w:rPr>
                  <w:rStyle w:val="Hyperlink"/>
                  <w:sz w:val="18"/>
                </w:rPr>
                <w:t>https://www.staatsoper-berlin.de/de/veranstaltungen/lohengrin.9675/#event-68593</w:t>
              </w:r>
            </w:hyperlink>
            <w:r w:rsidR="004855C2">
              <w:rPr>
                <w:color w:val="3A4B5B" w:themeColor="accent1" w:themeShade="80"/>
                <w:sz w:val="18"/>
              </w:rPr>
              <w:t xml:space="preserve"> </w:t>
            </w:r>
          </w:p>
        </w:tc>
      </w:tr>
    </w:tbl>
    <w:p w14:paraId="4B198B38" w14:textId="081A93FF" w:rsidR="004855C2" w:rsidRDefault="004855C2" w:rsidP="004855C2"/>
    <w:p w14:paraId="31D36CAD" w14:textId="28BC6DD4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May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CA4F51" w:rsidRPr="00360AEA" w14:paraId="1369A3B3" w14:textId="77777777" w:rsidTr="00CA4F51">
        <w:tc>
          <w:tcPr>
            <w:tcW w:w="679" w:type="dxa"/>
            <w:shd w:val="clear" w:color="auto" w:fill="CBD5DE" w:themeFill="accent1" w:themeFillTint="66"/>
          </w:tcPr>
          <w:p w14:paraId="16FCFBCC" w14:textId="77777777" w:rsidR="00CA4F51" w:rsidRPr="00991EC9" w:rsidRDefault="00CA4F51" w:rsidP="00CA4F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CBD5DE" w:themeFill="accent1" w:themeFillTint="66"/>
          </w:tcPr>
          <w:p w14:paraId="02547783" w14:textId="501EB81C" w:rsidR="00CA4F51" w:rsidRPr="00991EC9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Hamburg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 xml:space="preserve"> SO</w:t>
            </w:r>
          </w:p>
        </w:tc>
        <w:tc>
          <w:tcPr>
            <w:tcW w:w="361" w:type="dxa"/>
            <w:shd w:val="clear" w:color="auto" w:fill="CBD5DE" w:themeFill="accent1" w:themeFillTint="66"/>
          </w:tcPr>
          <w:p w14:paraId="7D798B1E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CBD5DE" w:themeFill="accent1" w:themeFillTint="66"/>
          </w:tcPr>
          <w:p w14:paraId="5633B64E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  <w:p w14:paraId="75E5FEB7" w14:textId="4589E56F" w:rsidR="00CA4F51" w:rsidRPr="00360AEA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</w:p>
        </w:tc>
      </w:tr>
    </w:tbl>
    <w:p w14:paraId="7EAC44AC" w14:textId="655E9146" w:rsidR="004855C2" w:rsidRDefault="004855C2" w:rsidP="004855C2"/>
    <w:p w14:paraId="01ABB287" w14:textId="0345B5BC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Jun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4855C2" w:rsidRPr="00B902F8" w14:paraId="5C85062C" w14:textId="77777777" w:rsidTr="007261AB">
        <w:tc>
          <w:tcPr>
            <w:tcW w:w="679" w:type="dxa"/>
            <w:shd w:val="clear" w:color="auto" w:fill="FFFFCC"/>
          </w:tcPr>
          <w:p w14:paraId="32EC857D" w14:textId="77777777" w:rsidR="004855C2" w:rsidRPr="00991EC9" w:rsidRDefault="004855C2" w:rsidP="00CA4F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6C9D8D7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78908512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2FCC158E" w14:textId="77777777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Fr. 14.06.2024 - 19:30 Uhr</w:t>
            </w:r>
          </w:p>
          <w:p w14:paraId="263E342B" w14:textId="58BB983C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Intermezzo</w:t>
            </w:r>
          </w:p>
          <w:p w14:paraId="50DD8004" w14:textId="638E8D3A" w:rsidR="004855C2" w:rsidRPr="00360AEA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6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https://deutscheoperberlin.de/de_DE/calendar/intermezzo.17512236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4855C2" w:rsidRPr="00CA4F51" w14:paraId="0A7B578E" w14:textId="77777777" w:rsidTr="007261AB">
        <w:tc>
          <w:tcPr>
            <w:tcW w:w="679" w:type="dxa"/>
            <w:shd w:val="clear" w:color="auto" w:fill="F8EBD1"/>
          </w:tcPr>
          <w:p w14:paraId="764AB553" w14:textId="77777777" w:rsidR="004855C2" w:rsidRPr="00991EC9" w:rsidRDefault="004855C2" w:rsidP="00CA4F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2B1B2E36" w14:textId="77777777" w:rsidR="004855C2" w:rsidRPr="00991EC9" w:rsidRDefault="004855C2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CC8873D" w14:textId="77777777" w:rsidR="004855C2" w:rsidRPr="00991EC9" w:rsidRDefault="004855C2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43F8FCC9" w14:textId="5E8004DB" w:rsidR="004855C2" w:rsidRDefault="004855C2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Sa. </w:t>
            </w:r>
            <w:r w:rsidR="00CA4F51"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 w:rsidR="00CA4F51">
              <w:rPr>
                <w:color w:val="3A4B5B" w:themeColor="accent1" w:themeShade="80"/>
                <w:sz w:val="18"/>
                <w:lang w:val="de-DE"/>
              </w:rPr>
              <w:t>5</w:t>
            </w:r>
            <w:r w:rsidR="00CA4F51" w:rsidRPr="00CA4F51">
              <w:rPr>
                <w:color w:val="3A4B5B" w:themeColor="accent1" w:themeShade="80"/>
                <w:sz w:val="18"/>
                <w:lang w:val="de-DE"/>
              </w:rPr>
              <w:t>.06.2024 - 19:30 Uhr</w:t>
            </w:r>
          </w:p>
          <w:p w14:paraId="3AD8EC81" w14:textId="77777777" w:rsidR="00CA4F51" w:rsidRP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RIGOLETTO</w:t>
            </w:r>
          </w:p>
          <w:p w14:paraId="102C31B3" w14:textId="67FAEAB7" w:rsidR="004855C2" w:rsidRPr="00CA4F51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7" w:anchor="event-68609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https://www.staatsoper-berlin.de/de/veranstaltungen/rigoletto.2774/#event-68609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6B6C9A9D" w14:textId="77777777" w:rsidTr="00B902F8">
        <w:tc>
          <w:tcPr>
            <w:tcW w:w="679" w:type="dxa"/>
            <w:shd w:val="clear" w:color="auto" w:fill="D7D3C5" w:themeFill="accent6" w:themeFillTint="66"/>
          </w:tcPr>
          <w:p w14:paraId="41470BA7" w14:textId="77777777" w:rsidR="00CA4F51" w:rsidRPr="00991EC9" w:rsidRDefault="00CA4F51" w:rsidP="00CA4F51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5D96DA1C" w14:textId="1F74FEBF" w:rsidR="00CA4F51" w:rsidRPr="00991EC9" w:rsidRDefault="00B902F8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  <w:t xml:space="preserve">MUNICH </w:t>
            </w:r>
            <w:r w:rsidR="00CA4F51"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="00CA4F51"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7F3A5935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11709F23" w14:textId="77777777" w:rsidR="00B902F8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4855C2">
              <w:rPr>
                <w:color w:val="3A4B5B" w:themeColor="accent1" w:themeShade="80"/>
                <w:sz w:val="18"/>
                <w:lang w:val="de-DE"/>
              </w:rPr>
              <w:t>S</w:t>
            </w:r>
            <w:r>
              <w:rPr>
                <w:color w:val="3A4B5B" w:themeColor="accent1" w:themeShade="80"/>
                <w:sz w:val="18"/>
                <w:lang w:val="de-DE"/>
              </w:rPr>
              <w:t>o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6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 xml:space="preserve">.06.2024 - </w:t>
            </w:r>
            <w:r w:rsidR="00B902F8" w:rsidRPr="00B902F8">
              <w:rPr>
                <w:color w:val="3A4B5B" w:themeColor="accent1" w:themeShade="80"/>
                <w:sz w:val="18"/>
                <w:lang w:val="de-DE"/>
              </w:rPr>
              <w:t>17.00 Uhr – 20.10 Uhr</w:t>
            </w:r>
          </w:p>
          <w:p w14:paraId="0B87A602" w14:textId="2D96E8E0" w:rsidR="00B902F8" w:rsidRDefault="00B902F8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LA CENERENTOLA</w:t>
            </w:r>
          </w:p>
          <w:p w14:paraId="7C7D3BD0" w14:textId="4E4BCA58" w:rsidR="00CA4F51" w:rsidRPr="00CA4F51" w:rsidRDefault="00B902F8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8" w:history="1">
              <w:r w:rsidRPr="00E27180">
                <w:rPr>
                  <w:rStyle w:val="Hyperlink"/>
                  <w:sz w:val="18"/>
                  <w:lang w:val="de-DE"/>
                </w:rPr>
                <w:t>https://www.staatsoper.de/stuecke/la-cenerentola/2024-06-16-1700-14247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B902F8" w:rsidRPr="00B902F8" w14:paraId="5C898666" w14:textId="77777777" w:rsidTr="00B902F8">
        <w:tc>
          <w:tcPr>
            <w:tcW w:w="679" w:type="dxa"/>
            <w:shd w:val="clear" w:color="auto" w:fill="D7D3C5" w:themeFill="accent6" w:themeFillTint="66"/>
          </w:tcPr>
          <w:p w14:paraId="4DF1B15B" w14:textId="77777777" w:rsidR="00B902F8" w:rsidRPr="00991EC9" w:rsidRDefault="00B902F8" w:rsidP="00B902F8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D7D3C5" w:themeFill="accent6" w:themeFillTint="66"/>
          </w:tcPr>
          <w:p w14:paraId="4C2DC76D" w14:textId="201F27ED" w:rsidR="00B902F8" w:rsidRDefault="00B902F8" w:rsidP="00B902F8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  <w: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  <w:t xml:space="preserve">MUNICH </w:t>
            </w:r>
            <w:r w:rsidRPr="00991EC9">
              <w:rPr>
                <w:rFonts w:ascii="Microsoft YaHei UI" w:eastAsia="Microsoft YaHei UI" w:hAnsi="Microsoft YaHei UI" w:hint="eastAsia"/>
                <w:color w:val="3A4B5B" w:themeColor="accent1" w:themeShade="80"/>
                <w:sz w:val="18"/>
                <w:lang w:val="de-DE"/>
              </w:rPr>
              <w:t>S</w:t>
            </w: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O</w:t>
            </w:r>
          </w:p>
        </w:tc>
        <w:tc>
          <w:tcPr>
            <w:tcW w:w="361" w:type="dxa"/>
            <w:shd w:val="clear" w:color="auto" w:fill="D7D3C5" w:themeFill="accent6" w:themeFillTint="66"/>
          </w:tcPr>
          <w:p w14:paraId="1348727F" w14:textId="77777777" w:rsidR="00B902F8" w:rsidRPr="00991EC9" w:rsidRDefault="00B902F8" w:rsidP="00B902F8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D7D3C5" w:themeFill="accent6" w:themeFillTint="66"/>
          </w:tcPr>
          <w:p w14:paraId="664B6738" w14:textId="6062A8F0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>
              <w:rPr>
                <w:color w:val="3A4B5B" w:themeColor="accent1" w:themeShade="80"/>
                <w:sz w:val="18"/>
                <w:lang w:val="de-DE"/>
              </w:rPr>
              <w:t>Di</w:t>
            </w:r>
            <w:r w:rsidRPr="004855C2">
              <w:rPr>
                <w:color w:val="3A4B5B" w:themeColor="accent1" w:themeShade="80"/>
                <w:sz w:val="18"/>
                <w:lang w:val="de-DE"/>
              </w:rPr>
              <w:t xml:space="preserve">. 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1</w:t>
            </w:r>
            <w:r>
              <w:rPr>
                <w:color w:val="3A4B5B" w:themeColor="accent1" w:themeShade="80"/>
                <w:sz w:val="18"/>
                <w:lang w:val="de-DE"/>
              </w:rPr>
              <w:t>8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 xml:space="preserve">.06.2024 - </w:t>
            </w:r>
            <w:r w:rsidRPr="00B902F8">
              <w:rPr>
                <w:color w:val="3A4B5B" w:themeColor="accent1" w:themeShade="80"/>
                <w:sz w:val="18"/>
                <w:lang w:val="de-DE"/>
              </w:rPr>
              <w:t>19.30 Uhr – 22.35 Uhr</w:t>
            </w:r>
          </w:p>
          <w:p w14:paraId="5D602EA2" w14:textId="77777777" w:rsidR="00B902F8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B902F8">
              <w:rPr>
                <w:color w:val="3A4B5B" w:themeColor="accent1" w:themeShade="80"/>
                <w:sz w:val="18"/>
                <w:lang w:val="de-DE"/>
              </w:rPr>
              <w:t>LA TRAVIATA</w:t>
            </w:r>
          </w:p>
          <w:p w14:paraId="5D5D3A11" w14:textId="523E823D" w:rsidR="00B902F8" w:rsidRPr="004855C2" w:rsidRDefault="00B902F8" w:rsidP="00B902F8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39" w:history="1">
              <w:r w:rsidRPr="00E27180">
                <w:rPr>
                  <w:rStyle w:val="Hyperlink"/>
                  <w:sz w:val="18"/>
                  <w:lang w:val="de-DE"/>
                </w:rPr>
                <w:t>https://www.staatsoper.de/stuecke/la-traviata/2024-06-18-1930-14248</w:t>
              </w:r>
            </w:hyperlink>
            <w:r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77F80A2F" w14:textId="2459A68B" w:rsidR="004855C2" w:rsidRPr="00CA4F51" w:rsidRDefault="004855C2" w:rsidP="004855C2">
      <w:pPr>
        <w:rPr>
          <w:lang w:val="de-DE"/>
        </w:rPr>
      </w:pPr>
    </w:p>
    <w:p w14:paraId="08CDE6EC" w14:textId="35874255" w:rsidR="004855C2" w:rsidRPr="004855C2" w:rsidRDefault="004855C2" w:rsidP="004855C2">
      <w:pPr>
        <w:pStyle w:val="Heading1"/>
        <w:jc w:val="left"/>
        <w:rPr>
          <w:b/>
          <w:bCs/>
        </w:rPr>
      </w:pPr>
      <w:r>
        <w:rPr>
          <w:b/>
          <w:bCs/>
        </w:rPr>
        <w:t>Jul</w:t>
      </w:r>
      <w:r w:rsidRPr="004855C2">
        <w:rPr>
          <w:b/>
          <w:bCs/>
        </w:rPr>
        <w:t>.202</w:t>
      </w:r>
      <w:r>
        <w:rPr>
          <w:b/>
          <w:bCs/>
        </w:rPr>
        <w:t>4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679"/>
        <w:gridCol w:w="1562"/>
        <w:gridCol w:w="361"/>
        <w:gridCol w:w="7205"/>
      </w:tblGrid>
      <w:tr w:rsidR="00CA4F51" w:rsidRPr="00B902F8" w14:paraId="4E160E53" w14:textId="77777777" w:rsidTr="007261AB">
        <w:tc>
          <w:tcPr>
            <w:tcW w:w="679" w:type="dxa"/>
            <w:shd w:val="clear" w:color="auto" w:fill="F8EBD1"/>
          </w:tcPr>
          <w:p w14:paraId="237221D4" w14:textId="77777777" w:rsidR="00CA4F51" w:rsidRPr="00991EC9" w:rsidRDefault="00CA4F51" w:rsidP="00330529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8EBD1"/>
          </w:tcPr>
          <w:p w14:paraId="6C887E2E" w14:textId="506B7462" w:rsidR="00CA4F51" w:rsidRPr="00991EC9" w:rsidRDefault="00CA4F51" w:rsidP="007261AB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SO</w:t>
            </w:r>
          </w:p>
        </w:tc>
        <w:tc>
          <w:tcPr>
            <w:tcW w:w="361" w:type="dxa"/>
            <w:shd w:val="clear" w:color="auto" w:fill="F8EBD1"/>
          </w:tcPr>
          <w:p w14:paraId="4B5DA571" w14:textId="77777777" w:rsidR="00CA4F51" w:rsidRPr="00991EC9" w:rsidRDefault="00CA4F51" w:rsidP="007261AB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8EBD1"/>
          </w:tcPr>
          <w:p w14:paraId="23396D2C" w14:textId="58DE8012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Mi. 10.07.2024 - 1</w:t>
            </w:r>
            <w:r>
              <w:rPr>
                <w:color w:val="3A4B5B" w:themeColor="accent1" w:themeShade="80"/>
                <w:sz w:val="18"/>
                <w:lang w:val="de-DE"/>
              </w:rPr>
              <w:t>9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:</w:t>
            </w:r>
            <w:r>
              <w:rPr>
                <w:color w:val="3A4B5B" w:themeColor="accent1" w:themeShade="80"/>
                <w:sz w:val="18"/>
                <w:lang w:val="de-DE"/>
              </w:rPr>
              <w:t>0</w:t>
            </w:r>
            <w:r w:rsidRPr="00CA4F51">
              <w:rPr>
                <w:color w:val="3A4B5B" w:themeColor="accent1" w:themeShade="80"/>
                <w:sz w:val="18"/>
                <w:lang w:val="de-DE"/>
              </w:rPr>
              <w:t>0 Uhr</w:t>
            </w:r>
          </w:p>
          <w:p w14:paraId="4DC0C89C" w14:textId="77777777" w:rsidR="00CA4F51" w:rsidRDefault="00CA4F51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MELANCHOLIE DES WIDERSTANDS</w:t>
            </w:r>
          </w:p>
          <w:p w14:paraId="62A0CE45" w14:textId="62E76598" w:rsidR="00CA4F51" w:rsidRPr="004855C2" w:rsidRDefault="00000000" w:rsidP="007261AB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0" w:anchor="event-69100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https://www.staatsoper-berlin.de/de/veranstaltungen/melancholie-des-widerstands.12157/#event-69100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A4F51" w:rsidRPr="00CA4F51" w14:paraId="5633E358" w14:textId="77777777" w:rsidTr="00CA4F51">
        <w:tc>
          <w:tcPr>
            <w:tcW w:w="679" w:type="dxa"/>
            <w:shd w:val="clear" w:color="auto" w:fill="FFFFCC"/>
          </w:tcPr>
          <w:p w14:paraId="5A6E6753" w14:textId="77777777" w:rsidR="00CA4F51" w:rsidRPr="00991EC9" w:rsidRDefault="00CA4F51" w:rsidP="00330529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587EB73D" w14:textId="299216A0" w:rsidR="00CA4F51" w:rsidRPr="00991EC9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zh-CN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10488212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41086BAD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Do. 11.07.2024 - 18:00 Uhr</w:t>
            </w:r>
          </w:p>
          <w:p w14:paraId="560B184F" w14:textId="33077B0D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Nabucco</w:t>
            </w:r>
          </w:p>
          <w:p w14:paraId="10318123" w14:textId="0CC14212" w:rsidR="00CA4F51" w:rsidRPr="00CA4F51" w:rsidRDefault="00000000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1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https://deutscheoperberlin.de/de_DE/calendar/nabucco.17512313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A4F51" w:rsidRPr="00CA4F51" w14:paraId="5AC51A4F" w14:textId="77777777" w:rsidTr="00CA4F51">
        <w:tc>
          <w:tcPr>
            <w:tcW w:w="679" w:type="dxa"/>
            <w:shd w:val="clear" w:color="auto" w:fill="FFFFCC"/>
          </w:tcPr>
          <w:p w14:paraId="00108D70" w14:textId="77777777" w:rsidR="00CA4F51" w:rsidRPr="00991EC9" w:rsidRDefault="00CA4F51" w:rsidP="00330529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160EBCBC" w14:textId="3C5F332A" w:rsidR="00CA4F51" w:rsidRPr="00991EC9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4E6B30DE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47F546D3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Fr. 12.07.2024 - 17:00 Uhr</w:t>
            </w:r>
          </w:p>
          <w:p w14:paraId="35979B47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Nixon in China</w:t>
            </w:r>
          </w:p>
          <w:p w14:paraId="013EA178" w14:textId="0CD37475" w:rsidR="00CA4F51" w:rsidRPr="00CA4F51" w:rsidRDefault="00000000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2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https://deutscheoperberlin.de/de_DE/calendar/nixon-in-china.17580485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  <w:tr w:rsidR="00CA4F51" w:rsidRPr="00CA4F51" w14:paraId="5375F672" w14:textId="77777777" w:rsidTr="00CA4F51">
        <w:tc>
          <w:tcPr>
            <w:tcW w:w="679" w:type="dxa"/>
            <w:shd w:val="clear" w:color="auto" w:fill="FFFFCC"/>
          </w:tcPr>
          <w:p w14:paraId="79D0003C" w14:textId="77777777" w:rsidR="00CA4F51" w:rsidRPr="00991EC9" w:rsidRDefault="00CA4F51" w:rsidP="00330529">
            <w:pPr>
              <w:pStyle w:val="Heading1"/>
              <w:numPr>
                <w:ilvl w:val="0"/>
                <w:numId w:val="1"/>
              </w:numPr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</w:p>
        </w:tc>
        <w:tc>
          <w:tcPr>
            <w:tcW w:w="1562" w:type="dxa"/>
            <w:shd w:val="clear" w:color="auto" w:fill="FFFFCC"/>
          </w:tcPr>
          <w:p w14:paraId="3BA5F9E1" w14:textId="2B3AA2BB" w:rsidR="00CA4F51" w:rsidRPr="00991EC9" w:rsidRDefault="00CA4F51" w:rsidP="00CA4F51">
            <w:pPr>
              <w:pStyle w:val="Heading1"/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</w:pPr>
            <w:r w:rsidRPr="00991EC9">
              <w:rPr>
                <w:rFonts w:ascii="Microsoft YaHei UI" w:eastAsia="Microsoft YaHei UI" w:hAnsi="Microsoft YaHei UI"/>
                <w:color w:val="3A4B5B" w:themeColor="accent1" w:themeShade="80"/>
                <w:sz w:val="18"/>
                <w:lang w:val="de-DE"/>
              </w:rPr>
              <w:t>Berlin DO</w:t>
            </w:r>
          </w:p>
        </w:tc>
        <w:tc>
          <w:tcPr>
            <w:tcW w:w="361" w:type="dxa"/>
            <w:shd w:val="clear" w:color="auto" w:fill="FFFFCC"/>
          </w:tcPr>
          <w:p w14:paraId="696FFEC8" w14:textId="77777777" w:rsidR="00CA4F51" w:rsidRPr="00991EC9" w:rsidRDefault="00CA4F51" w:rsidP="00CA4F51">
            <w:pPr>
              <w:rPr>
                <w:rFonts w:ascii="Microsoft YaHei UI" w:eastAsia="Microsoft YaHei UI" w:hAnsi="Microsoft YaHei UI"/>
                <w:color w:val="3A4B5B" w:themeColor="accent1" w:themeShade="80"/>
                <w:sz w:val="18"/>
              </w:rPr>
            </w:pPr>
          </w:p>
        </w:tc>
        <w:tc>
          <w:tcPr>
            <w:tcW w:w="7205" w:type="dxa"/>
            <w:shd w:val="clear" w:color="auto" w:fill="FFFFCC"/>
          </w:tcPr>
          <w:p w14:paraId="730F04AA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Sa. 13.07.2024 - 17:00 Uhr</w:t>
            </w:r>
          </w:p>
          <w:p w14:paraId="12E07628" w14:textId="77777777" w:rsidR="00CA4F51" w:rsidRDefault="00CA4F51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r w:rsidRPr="00CA4F51">
              <w:rPr>
                <w:color w:val="3A4B5B" w:themeColor="accent1" w:themeShade="80"/>
                <w:sz w:val="18"/>
                <w:lang w:val="de-DE"/>
              </w:rPr>
              <w:t>Tristan und Isolde</w:t>
            </w:r>
          </w:p>
          <w:p w14:paraId="088E3AE4" w14:textId="697B05F0" w:rsidR="00CA4F51" w:rsidRPr="00CA4F51" w:rsidRDefault="00000000" w:rsidP="00CA4F51">
            <w:pPr>
              <w:spacing w:after="120"/>
              <w:rPr>
                <w:color w:val="3A4B5B" w:themeColor="accent1" w:themeShade="80"/>
                <w:sz w:val="18"/>
                <w:lang w:val="de-DE"/>
              </w:rPr>
            </w:pPr>
            <w:hyperlink r:id="rId43" w:history="1">
              <w:r w:rsidR="00CA4F51" w:rsidRPr="000C4E5D">
                <w:rPr>
                  <w:rStyle w:val="Hyperlink"/>
                  <w:sz w:val="18"/>
                  <w:lang w:val="de-DE"/>
                </w:rPr>
                <w:t>https://deutscheoperberlin.de/de_DE/calendar/tristan-und-isolde.17512316</w:t>
              </w:r>
            </w:hyperlink>
            <w:r w:rsidR="00CA4F51">
              <w:rPr>
                <w:color w:val="3A4B5B" w:themeColor="accent1" w:themeShade="80"/>
                <w:sz w:val="18"/>
                <w:lang w:val="de-DE"/>
              </w:rPr>
              <w:t xml:space="preserve"> </w:t>
            </w:r>
          </w:p>
        </w:tc>
      </w:tr>
    </w:tbl>
    <w:p w14:paraId="1E56F3A6" w14:textId="77777777" w:rsidR="004855C2" w:rsidRPr="00CA4F51" w:rsidRDefault="004855C2" w:rsidP="004855C2">
      <w:pPr>
        <w:rPr>
          <w:lang w:val="de-DE"/>
        </w:rPr>
      </w:pPr>
    </w:p>
    <w:sectPr w:rsidR="004855C2" w:rsidRPr="00CA4F51" w:rsidSect="008C4780">
      <w:headerReference w:type="default" r:id="rId44"/>
      <w:footerReference w:type="default" r:id="rId45"/>
      <w:pgSz w:w="11907" w:h="16839" w:code="1"/>
      <w:pgMar w:top="1148" w:right="1050" w:bottom="1148" w:left="105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2A08" w14:textId="77777777" w:rsidR="00EE4514" w:rsidRDefault="00EE4514">
      <w:pPr>
        <w:spacing w:before="0" w:after="0" w:line="240" w:lineRule="auto"/>
      </w:pPr>
      <w:r>
        <w:separator/>
      </w:r>
    </w:p>
  </w:endnote>
  <w:endnote w:type="continuationSeparator" w:id="0">
    <w:p w14:paraId="5050A4DC" w14:textId="77777777" w:rsidR="00EE4514" w:rsidRDefault="00EE45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06D1" w14:textId="40C54ACD" w:rsidR="0040398E" w:rsidRDefault="008F2FA7">
    <w:pPr>
      <w:pStyle w:val="Footer"/>
    </w:pPr>
    <w:r>
      <w:rPr>
        <w:rFonts w:hint="eastAsia"/>
        <w:lang w:val="zh-CN"/>
      </w:rPr>
      <w:t>P</w:t>
    </w:r>
    <w:r>
      <w:rPr>
        <w:lang w:val="zh-CN"/>
      </w:rPr>
      <w:t>age</w:t>
    </w:r>
    <w:r w:rsidR="00122F9F">
      <w:rPr>
        <w:lang w:val="zh-CN"/>
      </w:rPr>
      <w:t xml:space="preserve"> </w:t>
    </w:r>
    <w:r w:rsidR="00122F9F">
      <w:fldChar w:fldCharType="begin"/>
    </w:r>
    <w:r w:rsidR="00122F9F">
      <w:instrText>PAGE</w:instrText>
    </w:r>
    <w:r w:rsidR="00122F9F">
      <w:fldChar w:fldCharType="separate"/>
    </w:r>
    <w:r w:rsidR="00DC2CB7">
      <w:rPr>
        <w:noProof/>
      </w:rPr>
      <w:t>2</w:t>
    </w:r>
    <w:r w:rsidR="00122F9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2F4D" w14:textId="77777777" w:rsidR="00EE4514" w:rsidRDefault="00EE4514">
      <w:pPr>
        <w:spacing w:before="0" w:after="0" w:line="240" w:lineRule="auto"/>
      </w:pPr>
      <w:r>
        <w:separator/>
      </w:r>
    </w:p>
  </w:footnote>
  <w:footnote w:type="continuationSeparator" w:id="0">
    <w:p w14:paraId="48923358" w14:textId="77777777" w:rsidR="00EE4514" w:rsidRDefault="00EE45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6AD2" w14:textId="5BD13342" w:rsidR="008C4780" w:rsidRDefault="0033549E" w:rsidP="00991EC9">
    <w:pPr>
      <w:pStyle w:val="Header"/>
      <w:tabs>
        <w:tab w:val="left" w:pos="1620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02396E93" wp14:editId="6962F7B9">
          <wp:simplePos x="0" y="0"/>
          <wp:positionH relativeFrom="column">
            <wp:posOffset>5417185</wp:posOffset>
          </wp:positionH>
          <wp:positionV relativeFrom="paragraph">
            <wp:posOffset>-493395</wp:posOffset>
          </wp:positionV>
          <wp:extent cx="975995" cy="825500"/>
          <wp:effectExtent l="0" t="0" r="0" b="0"/>
          <wp:wrapNone/>
          <wp:docPr id="10" name="Picture 10" descr="A picture containing text, line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line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995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rPr>
        <w:noProof/>
      </w:rPr>
      <w:drawing>
        <wp:anchor distT="0" distB="0" distL="114300" distR="114300" simplePos="0" relativeHeight="251664384" behindDoc="0" locked="0" layoutInCell="1" allowOverlap="1" wp14:anchorId="093DCAF4" wp14:editId="793D2932">
          <wp:simplePos x="0" y="0"/>
          <wp:positionH relativeFrom="column">
            <wp:posOffset>43180</wp:posOffset>
          </wp:positionH>
          <wp:positionV relativeFrom="paragraph">
            <wp:posOffset>-365122</wp:posOffset>
          </wp:positionV>
          <wp:extent cx="1128401" cy="69151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8401" cy="691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0288" behindDoc="0" locked="0" layoutInCell="1" allowOverlap="1" wp14:anchorId="3D8F9F93" wp14:editId="49E993C2">
          <wp:simplePos x="0" y="0"/>
          <wp:positionH relativeFrom="column">
            <wp:posOffset>2369820</wp:posOffset>
          </wp:positionH>
          <wp:positionV relativeFrom="paragraph">
            <wp:posOffset>-158115</wp:posOffset>
          </wp:positionV>
          <wp:extent cx="1543050" cy="481965"/>
          <wp:effectExtent l="0" t="0" r="0" b="0"/>
          <wp:wrapNone/>
          <wp:docPr id="7" name="Picture 7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481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59264" behindDoc="1" locked="0" layoutInCell="1" allowOverlap="1" wp14:anchorId="20D64CA6" wp14:editId="5847479B">
          <wp:simplePos x="0" y="0"/>
          <wp:positionH relativeFrom="column">
            <wp:posOffset>1175118</wp:posOffset>
          </wp:positionH>
          <wp:positionV relativeFrom="paragraph">
            <wp:posOffset>-175260</wp:posOffset>
          </wp:positionV>
          <wp:extent cx="1149350" cy="537382"/>
          <wp:effectExtent l="0" t="0" r="0" b="0"/>
          <wp:wrapNone/>
          <wp:docPr id="8" name="Picture 8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low confidence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537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4780">
      <w:rPr>
        <w:noProof/>
      </w:rPr>
      <w:drawing>
        <wp:anchor distT="0" distB="0" distL="114300" distR="114300" simplePos="0" relativeHeight="251661312" behindDoc="1" locked="0" layoutInCell="1" allowOverlap="1" wp14:anchorId="4192F434" wp14:editId="3DAF4223">
          <wp:simplePos x="0" y="0"/>
          <wp:positionH relativeFrom="column">
            <wp:posOffset>3784600</wp:posOffset>
          </wp:positionH>
          <wp:positionV relativeFrom="paragraph">
            <wp:posOffset>-158750</wp:posOffset>
          </wp:positionV>
          <wp:extent cx="1720850" cy="514568"/>
          <wp:effectExtent l="0" t="0" r="0" b="0"/>
          <wp:wrapNone/>
          <wp:docPr id="6" name="Picture 6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, rectangle&#10;&#10;Description automatically generated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0850" cy="514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1EC9">
      <w:tab/>
    </w:r>
  </w:p>
  <w:p w14:paraId="7DC7AF43" w14:textId="072505BD" w:rsidR="008C4780" w:rsidRDefault="008C4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CC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CEF"/>
    <w:multiLevelType w:val="hybridMultilevel"/>
    <w:tmpl w:val="DDEC605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E6952"/>
    <w:multiLevelType w:val="hybridMultilevel"/>
    <w:tmpl w:val="E68E79AC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E5594"/>
    <w:multiLevelType w:val="hybridMultilevel"/>
    <w:tmpl w:val="DDEC605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10DE3"/>
    <w:multiLevelType w:val="hybridMultilevel"/>
    <w:tmpl w:val="65409D0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82978"/>
    <w:multiLevelType w:val="hybridMultilevel"/>
    <w:tmpl w:val="C7B28774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71F2D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0506C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D6E72"/>
    <w:multiLevelType w:val="hybridMultilevel"/>
    <w:tmpl w:val="67A00162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230E0"/>
    <w:multiLevelType w:val="hybridMultilevel"/>
    <w:tmpl w:val="8F288416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42BD7"/>
    <w:multiLevelType w:val="hybridMultilevel"/>
    <w:tmpl w:val="F200726A"/>
    <w:lvl w:ilvl="0" w:tplc="FFFFFFFF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20276">
    <w:abstractNumId w:val="2"/>
  </w:num>
  <w:num w:numId="2" w16cid:durableId="1080444879">
    <w:abstractNumId w:val="9"/>
  </w:num>
  <w:num w:numId="3" w16cid:durableId="1991132535">
    <w:abstractNumId w:val="7"/>
  </w:num>
  <w:num w:numId="4" w16cid:durableId="452209107">
    <w:abstractNumId w:val="5"/>
  </w:num>
  <w:num w:numId="5" w16cid:durableId="299002464">
    <w:abstractNumId w:val="10"/>
  </w:num>
  <w:num w:numId="6" w16cid:durableId="1685785293">
    <w:abstractNumId w:val="4"/>
  </w:num>
  <w:num w:numId="7" w16cid:durableId="1123039412">
    <w:abstractNumId w:val="1"/>
  </w:num>
  <w:num w:numId="8" w16cid:durableId="1479567730">
    <w:abstractNumId w:val="3"/>
  </w:num>
  <w:num w:numId="9" w16cid:durableId="637035944">
    <w:abstractNumId w:val="6"/>
  </w:num>
  <w:num w:numId="10" w16cid:durableId="1614944874">
    <w:abstractNumId w:val="0"/>
  </w:num>
  <w:num w:numId="11" w16cid:durableId="1384330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56"/>
    <w:rsid w:val="000029A5"/>
    <w:rsid w:val="0000337C"/>
    <w:rsid w:val="00014140"/>
    <w:rsid w:val="00014A78"/>
    <w:rsid w:val="00040C29"/>
    <w:rsid w:val="00041EDF"/>
    <w:rsid w:val="00042D92"/>
    <w:rsid w:val="0004440A"/>
    <w:rsid w:val="00044CF9"/>
    <w:rsid w:val="00047A11"/>
    <w:rsid w:val="00051B01"/>
    <w:rsid w:val="00055607"/>
    <w:rsid w:val="00057144"/>
    <w:rsid w:val="00074A99"/>
    <w:rsid w:val="00074F0B"/>
    <w:rsid w:val="000757D5"/>
    <w:rsid w:val="000846EC"/>
    <w:rsid w:val="00091681"/>
    <w:rsid w:val="000A3603"/>
    <w:rsid w:val="000B3E44"/>
    <w:rsid w:val="000B61CE"/>
    <w:rsid w:val="000C19EF"/>
    <w:rsid w:val="000C6811"/>
    <w:rsid w:val="000D6CAC"/>
    <w:rsid w:val="000D6F29"/>
    <w:rsid w:val="000E3197"/>
    <w:rsid w:val="000E4986"/>
    <w:rsid w:val="000E7334"/>
    <w:rsid w:val="000F015D"/>
    <w:rsid w:val="000F4188"/>
    <w:rsid w:val="000F56A2"/>
    <w:rsid w:val="00107432"/>
    <w:rsid w:val="0011655C"/>
    <w:rsid w:val="0012230E"/>
    <w:rsid w:val="00122F9F"/>
    <w:rsid w:val="00126D42"/>
    <w:rsid w:val="00130FC5"/>
    <w:rsid w:val="0013384A"/>
    <w:rsid w:val="001423B8"/>
    <w:rsid w:val="001455F5"/>
    <w:rsid w:val="001964A3"/>
    <w:rsid w:val="0019703D"/>
    <w:rsid w:val="001A0697"/>
    <w:rsid w:val="001A2F2D"/>
    <w:rsid w:val="001A3B7A"/>
    <w:rsid w:val="001B7ECA"/>
    <w:rsid w:val="001C392E"/>
    <w:rsid w:val="001D7718"/>
    <w:rsid w:val="001E529F"/>
    <w:rsid w:val="001F4799"/>
    <w:rsid w:val="001F6CCC"/>
    <w:rsid w:val="00205DFD"/>
    <w:rsid w:val="002279B9"/>
    <w:rsid w:val="00240B3A"/>
    <w:rsid w:val="00242905"/>
    <w:rsid w:val="00256469"/>
    <w:rsid w:val="002624E7"/>
    <w:rsid w:val="00267F99"/>
    <w:rsid w:val="00285196"/>
    <w:rsid w:val="002923A0"/>
    <w:rsid w:val="002A04C1"/>
    <w:rsid w:val="002B05BF"/>
    <w:rsid w:val="002B4E0C"/>
    <w:rsid w:val="002B6DB1"/>
    <w:rsid w:val="002B7540"/>
    <w:rsid w:val="002C48BB"/>
    <w:rsid w:val="002F1221"/>
    <w:rsid w:val="00301FDF"/>
    <w:rsid w:val="0030620A"/>
    <w:rsid w:val="003114BC"/>
    <w:rsid w:val="003145B9"/>
    <w:rsid w:val="003210CF"/>
    <w:rsid w:val="0032432D"/>
    <w:rsid w:val="00330529"/>
    <w:rsid w:val="00332022"/>
    <w:rsid w:val="00332159"/>
    <w:rsid w:val="0033549E"/>
    <w:rsid w:val="00337007"/>
    <w:rsid w:val="00340C7D"/>
    <w:rsid w:val="00342AE2"/>
    <w:rsid w:val="00345A59"/>
    <w:rsid w:val="003461F2"/>
    <w:rsid w:val="00352D5C"/>
    <w:rsid w:val="0035656F"/>
    <w:rsid w:val="00360AEA"/>
    <w:rsid w:val="00360FA6"/>
    <w:rsid w:val="00382B7B"/>
    <w:rsid w:val="00385718"/>
    <w:rsid w:val="00396177"/>
    <w:rsid w:val="003A005D"/>
    <w:rsid w:val="003A504F"/>
    <w:rsid w:val="003A566F"/>
    <w:rsid w:val="003A74AA"/>
    <w:rsid w:val="003A7C90"/>
    <w:rsid w:val="003B7A00"/>
    <w:rsid w:val="003C17C0"/>
    <w:rsid w:val="003D076E"/>
    <w:rsid w:val="003D4C51"/>
    <w:rsid w:val="003E4511"/>
    <w:rsid w:val="003E4BDC"/>
    <w:rsid w:val="003E65A0"/>
    <w:rsid w:val="0040398E"/>
    <w:rsid w:val="0041230C"/>
    <w:rsid w:val="0044051A"/>
    <w:rsid w:val="004536D9"/>
    <w:rsid w:val="004633EC"/>
    <w:rsid w:val="00474773"/>
    <w:rsid w:val="0047626C"/>
    <w:rsid w:val="00482666"/>
    <w:rsid w:val="00483457"/>
    <w:rsid w:val="00483FBF"/>
    <w:rsid w:val="004855C2"/>
    <w:rsid w:val="00487783"/>
    <w:rsid w:val="0049011C"/>
    <w:rsid w:val="0049443E"/>
    <w:rsid w:val="004A3901"/>
    <w:rsid w:val="004D1CF2"/>
    <w:rsid w:val="004E03FB"/>
    <w:rsid w:val="004E11A3"/>
    <w:rsid w:val="004F503D"/>
    <w:rsid w:val="00505D12"/>
    <w:rsid w:val="005064E7"/>
    <w:rsid w:val="00507656"/>
    <w:rsid w:val="00510486"/>
    <w:rsid w:val="0054023A"/>
    <w:rsid w:val="00547B14"/>
    <w:rsid w:val="0055176B"/>
    <w:rsid w:val="00552DBF"/>
    <w:rsid w:val="005538C2"/>
    <w:rsid w:val="00562337"/>
    <w:rsid w:val="00565A2A"/>
    <w:rsid w:val="005948C0"/>
    <w:rsid w:val="005C4594"/>
    <w:rsid w:val="005C7218"/>
    <w:rsid w:val="005E4798"/>
    <w:rsid w:val="005E7D4B"/>
    <w:rsid w:val="005F220D"/>
    <w:rsid w:val="005F3F77"/>
    <w:rsid w:val="005F53A6"/>
    <w:rsid w:val="005F5EF5"/>
    <w:rsid w:val="0060257E"/>
    <w:rsid w:val="00607DC0"/>
    <w:rsid w:val="00620F4F"/>
    <w:rsid w:val="0062706C"/>
    <w:rsid w:val="006307E3"/>
    <w:rsid w:val="00642F3A"/>
    <w:rsid w:val="00655231"/>
    <w:rsid w:val="00664DFD"/>
    <w:rsid w:val="006732D9"/>
    <w:rsid w:val="0068470C"/>
    <w:rsid w:val="006851BB"/>
    <w:rsid w:val="00685408"/>
    <w:rsid w:val="00690D65"/>
    <w:rsid w:val="00691916"/>
    <w:rsid w:val="00697359"/>
    <w:rsid w:val="006A003B"/>
    <w:rsid w:val="006A4AAE"/>
    <w:rsid w:val="006B3310"/>
    <w:rsid w:val="006C2DAD"/>
    <w:rsid w:val="006C3F44"/>
    <w:rsid w:val="006C4288"/>
    <w:rsid w:val="006E4FAC"/>
    <w:rsid w:val="006F0298"/>
    <w:rsid w:val="00700ACF"/>
    <w:rsid w:val="00700C14"/>
    <w:rsid w:val="00701B74"/>
    <w:rsid w:val="00702EB8"/>
    <w:rsid w:val="00721A26"/>
    <w:rsid w:val="00724B9E"/>
    <w:rsid w:val="00734780"/>
    <w:rsid w:val="0073767A"/>
    <w:rsid w:val="007420D6"/>
    <w:rsid w:val="007448C9"/>
    <w:rsid w:val="007454AD"/>
    <w:rsid w:val="007502A6"/>
    <w:rsid w:val="007532AE"/>
    <w:rsid w:val="00754D40"/>
    <w:rsid w:val="0075615D"/>
    <w:rsid w:val="00767607"/>
    <w:rsid w:val="0077374E"/>
    <w:rsid w:val="0077478E"/>
    <w:rsid w:val="00777756"/>
    <w:rsid w:val="00786DCA"/>
    <w:rsid w:val="007A0BCA"/>
    <w:rsid w:val="007A5363"/>
    <w:rsid w:val="007A600D"/>
    <w:rsid w:val="007A61A8"/>
    <w:rsid w:val="007A709A"/>
    <w:rsid w:val="007A7D63"/>
    <w:rsid w:val="007D526E"/>
    <w:rsid w:val="007D72EC"/>
    <w:rsid w:val="007F4891"/>
    <w:rsid w:val="008150E9"/>
    <w:rsid w:val="0083398B"/>
    <w:rsid w:val="00834069"/>
    <w:rsid w:val="00843ED4"/>
    <w:rsid w:val="00847491"/>
    <w:rsid w:val="0085136E"/>
    <w:rsid w:val="0086008A"/>
    <w:rsid w:val="00862A1D"/>
    <w:rsid w:val="00865CB1"/>
    <w:rsid w:val="00882362"/>
    <w:rsid w:val="008905E0"/>
    <w:rsid w:val="0089116B"/>
    <w:rsid w:val="00891658"/>
    <w:rsid w:val="008926EB"/>
    <w:rsid w:val="00894750"/>
    <w:rsid w:val="008A4B6A"/>
    <w:rsid w:val="008B1E76"/>
    <w:rsid w:val="008B2810"/>
    <w:rsid w:val="008B5383"/>
    <w:rsid w:val="008C2DB4"/>
    <w:rsid w:val="008C4780"/>
    <w:rsid w:val="008D0176"/>
    <w:rsid w:val="008E251E"/>
    <w:rsid w:val="008E63C7"/>
    <w:rsid w:val="008F03B8"/>
    <w:rsid w:val="008F1BC1"/>
    <w:rsid w:val="008F2FA7"/>
    <w:rsid w:val="008F4CAE"/>
    <w:rsid w:val="008F7214"/>
    <w:rsid w:val="00902C1E"/>
    <w:rsid w:val="00910665"/>
    <w:rsid w:val="00913E7B"/>
    <w:rsid w:val="0092230C"/>
    <w:rsid w:val="009255B5"/>
    <w:rsid w:val="0093192B"/>
    <w:rsid w:val="00935E89"/>
    <w:rsid w:val="009454F4"/>
    <w:rsid w:val="00951FDE"/>
    <w:rsid w:val="00960E04"/>
    <w:rsid w:val="00972576"/>
    <w:rsid w:val="00973B39"/>
    <w:rsid w:val="00983428"/>
    <w:rsid w:val="00991EC9"/>
    <w:rsid w:val="00994B99"/>
    <w:rsid w:val="00997944"/>
    <w:rsid w:val="009A2D88"/>
    <w:rsid w:val="009B7711"/>
    <w:rsid w:val="009D1690"/>
    <w:rsid w:val="009D3FA6"/>
    <w:rsid w:val="009D4C43"/>
    <w:rsid w:val="009E3218"/>
    <w:rsid w:val="009E68D4"/>
    <w:rsid w:val="009E7E9D"/>
    <w:rsid w:val="009F3A34"/>
    <w:rsid w:val="009F64E5"/>
    <w:rsid w:val="009F7EB2"/>
    <w:rsid w:val="00A178DD"/>
    <w:rsid w:val="00A21717"/>
    <w:rsid w:val="00A352C6"/>
    <w:rsid w:val="00A37F5F"/>
    <w:rsid w:val="00A44705"/>
    <w:rsid w:val="00A46C29"/>
    <w:rsid w:val="00A52D92"/>
    <w:rsid w:val="00A53EDA"/>
    <w:rsid w:val="00A67543"/>
    <w:rsid w:val="00A723EC"/>
    <w:rsid w:val="00A76FCA"/>
    <w:rsid w:val="00AA02BD"/>
    <w:rsid w:val="00AA086E"/>
    <w:rsid w:val="00AA125F"/>
    <w:rsid w:val="00AA3A8C"/>
    <w:rsid w:val="00AA47F5"/>
    <w:rsid w:val="00AA5B37"/>
    <w:rsid w:val="00AB07C0"/>
    <w:rsid w:val="00AB4448"/>
    <w:rsid w:val="00AB7CFE"/>
    <w:rsid w:val="00AC642F"/>
    <w:rsid w:val="00AD792B"/>
    <w:rsid w:val="00AF2A41"/>
    <w:rsid w:val="00AF4420"/>
    <w:rsid w:val="00AF6354"/>
    <w:rsid w:val="00B16BAD"/>
    <w:rsid w:val="00B47386"/>
    <w:rsid w:val="00B6504B"/>
    <w:rsid w:val="00B662A6"/>
    <w:rsid w:val="00B70163"/>
    <w:rsid w:val="00B70ED1"/>
    <w:rsid w:val="00B902F8"/>
    <w:rsid w:val="00B91A01"/>
    <w:rsid w:val="00B9650E"/>
    <w:rsid w:val="00BA3915"/>
    <w:rsid w:val="00BB1030"/>
    <w:rsid w:val="00BB5921"/>
    <w:rsid w:val="00BB750F"/>
    <w:rsid w:val="00BC5241"/>
    <w:rsid w:val="00BE1553"/>
    <w:rsid w:val="00BE1AC4"/>
    <w:rsid w:val="00BE46C1"/>
    <w:rsid w:val="00BF3ED3"/>
    <w:rsid w:val="00C05B63"/>
    <w:rsid w:val="00C13ED5"/>
    <w:rsid w:val="00C408DE"/>
    <w:rsid w:val="00C4623D"/>
    <w:rsid w:val="00C6052B"/>
    <w:rsid w:val="00C72A1E"/>
    <w:rsid w:val="00C762C3"/>
    <w:rsid w:val="00C8216B"/>
    <w:rsid w:val="00C8757D"/>
    <w:rsid w:val="00C90E68"/>
    <w:rsid w:val="00C9354B"/>
    <w:rsid w:val="00C95C64"/>
    <w:rsid w:val="00CA3D8A"/>
    <w:rsid w:val="00CA4F51"/>
    <w:rsid w:val="00CB296F"/>
    <w:rsid w:val="00CC16FE"/>
    <w:rsid w:val="00CD4367"/>
    <w:rsid w:val="00CD6D6F"/>
    <w:rsid w:val="00D04C38"/>
    <w:rsid w:val="00D06FE5"/>
    <w:rsid w:val="00D160DD"/>
    <w:rsid w:val="00D234C1"/>
    <w:rsid w:val="00D25BB6"/>
    <w:rsid w:val="00D30D13"/>
    <w:rsid w:val="00D35B5B"/>
    <w:rsid w:val="00D53D2E"/>
    <w:rsid w:val="00D70391"/>
    <w:rsid w:val="00D75660"/>
    <w:rsid w:val="00D90E0D"/>
    <w:rsid w:val="00D92020"/>
    <w:rsid w:val="00D9592F"/>
    <w:rsid w:val="00D97075"/>
    <w:rsid w:val="00DA0217"/>
    <w:rsid w:val="00DA3083"/>
    <w:rsid w:val="00DA580A"/>
    <w:rsid w:val="00DA584A"/>
    <w:rsid w:val="00DB1FEF"/>
    <w:rsid w:val="00DC2CB7"/>
    <w:rsid w:val="00DE3A1D"/>
    <w:rsid w:val="00DF6101"/>
    <w:rsid w:val="00E05388"/>
    <w:rsid w:val="00E05BC8"/>
    <w:rsid w:val="00E079F6"/>
    <w:rsid w:val="00E07C40"/>
    <w:rsid w:val="00E174D4"/>
    <w:rsid w:val="00E34870"/>
    <w:rsid w:val="00E35FB0"/>
    <w:rsid w:val="00E465F7"/>
    <w:rsid w:val="00E53B90"/>
    <w:rsid w:val="00E62B1F"/>
    <w:rsid w:val="00E63B0C"/>
    <w:rsid w:val="00E643AC"/>
    <w:rsid w:val="00E74632"/>
    <w:rsid w:val="00E91B2B"/>
    <w:rsid w:val="00E96D22"/>
    <w:rsid w:val="00EA21F2"/>
    <w:rsid w:val="00EC4365"/>
    <w:rsid w:val="00EC6787"/>
    <w:rsid w:val="00ED7BB1"/>
    <w:rsid w:val="00EE0A0C"/>
    <w:rsid w:val="00EE4514"/>
    <w:rsid w:val="00F0626C"/>
    <w:rsid w:val="00F40097"/>
    <w:rsid w:val="00F43081"/>
    <w:rsid w:val="00F44DF4"/>
    <w:rsid w:val="00F4545D"/>
    <w:rsid w:val="00F5237C"/>
    <w:rsid w:val="00F52491"/>
    <w:rsid w:val="00F529C4"/>
    <w:rsid w:val="00F537E5"/>
    <w:rsid w:val="00F546B5"/>
    <w:rsid w:val="00F82FED"/>
    <w:rsid w:val="00F8452D"/>
    <w:rsid w:val="00F857C2"/>
    <w:rsid w:val="00F90CDD"/>
    <w:rsid w:val="00FA6C9C"/>
    <w:rsid w:val="00FB1CD6"/>
    <w:rsid w:val="00FC2476"/>
    <w:rsid w:val="00FC2F8E"/>
    <w:rsid w:val="00FC4AA1"/>
    <w:rsid w:val="00FD1805"/>
    <w:rsid w:val="00FF214A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1FDF29"/>
  <w15:docId w15:val="{4A36B8C7-BD9F-4A78-9A6D-6E3B010A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a">
    <w:name w:val="简历文字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0">
    <w:name w:val="简历表格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1">
    <w:name w:val="信函表格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2">
    <w:name w:val="收件人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a3">
    <w:name w:val="联系信息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4">
    <w:name w:val="姓名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26E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354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taatsoper-berlin.de/de/veranstaltungen/macbeth.97/" TargetMode="External"/><Relationship Id="rId18" Type="http://schemas.openxmlformats.org/officeDocument/2006/relationships/hyperlink" Target="https://www.staatsoper-berlin.de/de/veranstaltungen/elektra.73/" TargetMode="External"/><Relationship Id="rId26" Type="http://schemas.openxmlformats.org/officeDocument/2006/relationships/hyperlink" Target="https://www.staatsoper.de/stuecke/pique-dame/2024-02-17-1900-14110" TargetMode="External"/><Relationship Id="rId39" Type="http://schemas.openxmlformats.org/officeDocument/2006/relationships/hyperlink" Target="https://www.staatsoper.de/stuecke/la-traviata/2024-06-18-1930-14248" TargetMode="External"/><Relationship Id="rId21" Type="http://schemas.openxmlformats.org/officeDocument/2006/relationships/hyperlink" Target="https://www.staatsoper-berlin.de/de/veranstaltungen/medee.12155/" TargetMode="External"/><Relationship Id="rId34" Type="http://schemas.openxmlformats.org/officeDocument/2006/relationships/hyperlink" Target="https://deutscheoperberlin.de/de_DE/calendar/fidelio.17512229" TargetMode="External"/><Relationship Id="rId42" Type="http://schemas.openxmlformats.org/officeDocument/2006/relationships/hyperlink" Target="https://deutscheoperberlin.de/de_DE/calendar/nixon-in-china.17580485" TargetMode="External"/><Relationship Id="rId47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atsoper-berlin.de/de/veranstaltungen/aida.12152/" TargetMode="External"/><Relationship Id="rId29" Type="http://schemas.openxmlformats.org/officeDocument/2006/relationships/hyperlink" Target="https://deutscheoperberlin.de/de_DE/calendar/la-gioconda.1751218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utscheoperberlin.de/de_DE/calendar/madama-butterfly.17511672" TargetMode="External"/><Relationship Id="rId24" Type="http://schemas.openxmlformats.org/officeDocument/2006/relationships/hyperlink" Target="https://www.staatsoper-berlin.de/de/veranstaltungen/jenufa.9503/" TargetMode="External"/><Relationship Id="rId32" Type="http://schemas.openxmlformats.org/officeDocument/2006/relationships/hyperlink" Target="https://deutscheoperberlin.de/de_DE/calendar/anna-bolena.17575563" TargetMode="External"/><Relationship Id="rId37" Type="http://schemas.openxmlformats.org/officeDocument/2006/relationships/hyperlink" Target="https://www.staatsoper-berlin.de/de/veranstaltungen/rigoletto.2774/" TargetMode="External"/><Relationship Id="rId40" Type="http://schemas.openxmlformats.org/officeDocument/2006/relationships/hyperlink" Target="https://www.staatsoper-berlin.de/de/veranstaltungen/melancholie-des-widerstands.12157/" TargetMode="External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eutscheoperberlin.de/de_DE/calendar/turandot.17511742" TargetMode="External"/><Relationship Id="rId23" Type="http://schemas.openxmlformats.org/officeDocument/2006/relationships/hyperlink" Target="https://deutscheoperberlin.de/de_DE/calendar/le-nozze-di-figaro.17511986" TargetMode="External"/><Relationship Id="rId28" Type="http://schemas.openxmlformats.org/officeDocument/2006/relationships/hyperlink" Target="https://www.staatsoper-berlin.de/de/veranstaltungen/le-nozze-di-figaro.10008/" TargetMode="External"/><Relationship Id="rId36" Type="http://schemas.openxmlformats.org/officeDocument/2006/relationships/hyperlink" Target="https://deutscheoperberlin.de/de_DE/calendar/intermezzo.17512236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taatsoper-berlin.de/de/veranstaltungen/elektra.73/" TargetMode="External"/><Relationship Id="rId31" Type="http://schemas.openxmlformats.org/officeDocument/2006/relationships/hyperlink" Target="https://deutscheoperberlin.de/de_DE/calendar/pikowaja-dama-pique-dame.17512196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utscheoperberlin.de/de_DE/calendar/il-trittico.17565270" TargetMode="External"/><Relationship Id="rId22" Type="http://schemas.openxmlformats.org/officeDocument/2006/relationships/hyperlink" Target="https://www.staatsoper-berlin.de/de/veranstaltungen/mitridate-re-di-ponto.9466/" TargetMode="External"/><Relationship Id="rId27" Type="http://schemas.openxmlformats.org/officeDocument/2006/relationships/hyperlink" Target="https://www.staatsoper-berlin.de/de/veranstaltungen/rusalka.12156/" TargetMode="External"/><Relationship Id="rId30" Type="http://schemas.openxmlformats.org/officeDocument/2006/relationships/hyperlink" Target="https://deutscheoperberlin.de/de_DE/calendar/parsifal.17512190" TargetMode="External"/><Relationship Id="rId35" Type="http://schemas.openxmlformats.org/officeDocument/2006/relationships/hyperlink" Target="https://www.staatsoper-berlin.de/de/veranstaltungen/lohengrin.9675/" TargetMode="External"/><Relationship Id="rId43" Type="http://schemas.openxmlformats.org/officeDocument/2006/relationships/hyperlink" Target="https://deutscheoperberlin.de/de_DE/calendar/tristan-und-isolde.17512316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utscheoperberlin.de/de_DE/calendar/cavalleria-rusticana-pagliacci.17578523" TargetMode="External"/><Relationship Id="rId17" Type="http://schemas.openxmlformats.org/officeDocument/2006/relationships/hyperlink" Target="https://www.staatsoper-berlin.de/de/veranstaltungen/elektra.73/" TargetMode="External"/><Relationship Id="rId25" Type="http://schemas.openxmlformats.org/officeDocument/2006/relationships/hyperlink" Target="https://www.staatsoper.de/stuecke/tschaikowski-ouvertueren/2024-02-16-1930-14108" TargetMode="External"/><Relationship Id="rId33" Type="http://schemas.openxmlformats.org/officeDocument/2006/relationships/hyperlink" Target="https://deutscheoperberlin.de/de_DE/calendar/lucia-di-lammermoor.17511849" TargetMode="External"/><Relationship Id="rId38" Type="http://schemas.openxmlformats.org/officeDocument/2006/relationships/hyperlink" Target="https://www.staatsoper.de/stuecke/la-cenerentola/2024-06-16-1700-14247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utscheoperberlin.de/de_DE/calendar/der-fliegende-hollaender.17511769" TargetMode="External"/><Relationship Id="rId41" Type="http://schemas.openxmlformats.org/officeDocument/2006/relationships/hyperlink" Target="https://deutscheoperberlin.de/de_DE/calendar/nabucco.17512313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FD3719CB54014B4EB115CF0C7B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BF85E-F6B0-4868-BED3-445B27FBD129}"/>
      </w:docPartPr>
      <w:docPartBody>
        <w:p w:rsidR="00CB665C" w:rsidRDefault="00E02DA3">
          <w:pPr>
            <w:pStyle w:val="5F2FD3719CB54014B4EB115CF0C7BBF2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D"/>
    <w:rsid w:val="00023CBE"/>
    <w:rsid w:val="000557B6"/>
    <w:rsid w:val="000666CF"/>
    <w:rsid w:val="000D789A"/>
    <w:rsid w:val="00166713"/>
    <w:rsid w:val="002A6F6D"/>
    <w:rsid w:val="002C219B"/>
    <w:rsid w:val="00314C61"/>
    <w:rsid w:val="003B30E4"/>
    <w:rsid w:val="003D5FF0"/>
    <w:rsid w:val="00465C11"/>
    <w:rsid w:val="00470BB9"/>
    <w:rsid w:val="0049153A"/>
    <w:rsid w:val="005544CF"/>
    <w:rsid w:val="005E3C82"/>
    <w:rsid w:val="006279A7"/>
    <w:rsid w:val="00641352"/>
    <w:rsid w:val="006F352A"/>
    <w:rsid w:val="007279D4"/>
    <w:rsid w:val="00743072"/>
    <w:rsid w:val="007527BB"/>
    <w:rsid w:val="007941CC"/>
    <w:rsid w:val="007A04AC"/>
    <w:rsid w:val="007D3223"/>
    <w:rsid w:val="00826866"/>
    <w:rsid w:val="00840684"/>
    <w:rsid w:val="0084114E"/>
    <w:rsid w:val="00870B8D"/>
    <w:rsid w:val="00875B4A"/>
    <w:rsid w:val="008C7357"/>
    <w:rsid w:val="008E23AD"/>
    <w:rsid w:val="00A22269"/>
    <w:rsid w:val="00A22A1F"/>
    <w:rsid w:val="00A43D4D"/>
    <w:rsid w:val="00AF1651"/>
    <w:rsid w:val="00B076D9"/>
    <w:rsid w:val="00B13B83"/>
    <w:rsid w:val="00B307CB"/>
    <w:rsid w:val="00B477EC"/>
    <w:rsid w:val="00BB3F92"/>
    <w:rsid w:val="00C54B9F"/>
    <w:rsid w:val="00C618B6"/>
    <w:rsid w:val="00CB665C"/>
    <w:rsid w:val="00CE74C1"/>
    <w:rsid w:val="00D03D2A"/>
    <w:rsid w:val="00D3584A"/>
    <w:rsid w:val="00DF354D"/>
    <w:rsid w:val="00E02DA3"/>
    <w:rsid w:val="00E36408"/>
    <w:rsid w:val="00E717C8"/>
    <w:rsid w:val="00F054E1"/>
    <w:rsid w:val="00F070FE"/>
    <w:rsid w:val="00F8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F2FD3719CB54014B4EB115CF0C7BBF2">
    <w:name w:val="5F2FD3719CB54014B4EB115CF0C7BBF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18C5A6D8-6E64-4260-A63C-1714684E3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Office\root\Templates\1033\TimelessResume.dotx</Template>
  <TotalTime>76</TotalTime>
  <Pages>5</Pages>
  <Words>1154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Zehui Bai Oper 2023/2024</dc:creator>
  <cp:keywords>[电话]</cp:keywords>
  <cp:lastModifiedBy>Zehui Bai</cp:lastModifiedBy>
  <cp:revision>15</cp:revision>
  <cp:lastPrinted>2023-01-24T13:17:00Z</cp:lastPrinted>
  <dcterms:created xsi:type="dcterms:W3CDTF">2023-03-27T08:48:00Z</dcterms:created>
  <dcterms:modified xsi:type="dcterms:W3CDTF">2023-04-09T14:59:00Z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