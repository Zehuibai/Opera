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3D629247" w:rsidR="0040398E" w:rsidRPr="00D8067D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595959"/>
          <w:sz w:val="28"/>
        </w:rPr>
      </w:pPr>
      <w:sdt>
        <w:sdtPr>
          <w:rPr>
            <w:rFonts w:ascii="Microsoft YaHei UI" w:eastAsia="Microsoft YaHei UI" w:hAnsi="Microsoft YaHei UI"/>
            <w:color w:val="595959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D8067D">
            <w:rPr>
              <w:rFonts w:ascii="Microsoft YaHei UI" w:eastAsia="Microsoft YaHei UI" w:hAnsi="Microsoft YaHei UI"/>
              <w:color w:val="595959"/>
              <w:sz w:val="28"/>
            </w:rPr>
            <w:t>Zehui Bai</w:t>
          </w:r>
          <w:r w:rsidR="00E079F6" w:rsidRPr="00D8067D">
            <w:rPr>
              <w:rFonts w:ascii="Microsoft YaHei UI" w:eastAsia="Microsoft YaHei UI" w:hAnsi="Microsoft YaHei UI"/>
              <w:color w:val="595959"/>
              <w:sz w:val="28"/>
            </w:rPr>
            <w:t xml:space="preserve"> Oper 202</w:t>
          </w:r>
          <w:r w:rsidR="0066415B" w:rsidRPr="00D8067D">
            <w:rPr>
              <w:rFonts w:ascii="Microsoft YaHei UI" w:eastAsia="Microsoft YaHei UI" w:hAnsi="Microsoft YaHei UI"/>
              <w:color w:val="595959"/>
              <w:sz w:val="28"/>
            </w:rPr>
            <w:t>1</w:t>
          </w:r>
          <w:r w:rsidR="00E079F6" w:rsidRPr="00D8067D">
            <w:rPr>
              <w:rFonts w:ascii="Microsoft YaHei UI" w:eastAsia="Microsoft YaHei UI" w:hAnsi="Microsoft YaHei UI"/>
              <w:color w:val="595959"/>
              <w:sz w:val="28"/>
            </w:rPr>
            <w:t>/202</w:t>
          </w:r>
          <w:r w:rsidR="0066415B" w:rsidRPr="00D8067D">
            <w:rPr>
              <w:rFonts w:ascii="Microsoft YaHei UI" w:eastAsia="Microsoft YaHei UI" w:hAnsi="Microsoft YaHei UI"/>
              <w:color w:val="595959"/>
              <w:sz w:val="28"/>
            </w:rPr>
            <w:t>2</w:t>
          </w:r>
        </w:sdtContent>
      </w:sdt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851"/>
        <w:gridCol w:w="2111"/>
        <w:gridCol w:w="369"/>
        <w:gridCol w:w="89"/>
        <w:gridCol w:w="6387"/>
      </w:tblGrid>
      <w:tr w:rsidR="00D8067D" w:rsidRPr="00D8067D" w14:paraId="175B355D" w14:textId="77777777" w:rsidTr="00D8067D">
        <w:tc>
          <w:tcPr>
            <w:tcW w:w="851" w:type="dxa"/>
            <w:shd w:val="clear" w:color="auto" w:fill="E5EAEE"/>
          </w:tcPr>
          <w:p w14:paraId="7C0AD446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700D659" w14:textId="0A766B9B" w:rsidR="009D3A31" w:rsidRPr="00D8067D" w:rsidRDefault="009D3A31" w:rsidP="009A35CF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62C0ADE" w14:textId="77777777" w:rsidR="009D3A31" w:rsidRPr="00D8067D" w:rsidRDefault="009D3A31" w:rsidP="009A35CF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07D651AA" w14:textId="3DBE6437" w:rsidR="009D3A31" w:rsidRPr="00D8067D" w:rsidRDefault="009D3A31" w:rsidP="009A35CF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2021.09.07</w:t>
            </w:r>
          </w:p>
          <w:p w14:paraId="12A9CE47" w14:textId="71B4ECFA" w:rsidR="009D3A31" w:rsidRPr="00D8067D" w:rsidRDefault="009D3A31" w:rsidP="009A35CF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Les Contes d’Hoffmann</w:t>
            </w:r>
          </w:p>
        </w:tc>
      </w:tr>
      <w:tr w:rsidR="00D8067D" w:rsidRPr="00D8067D" w14:paraId="0AFDA843" w14:textId="77777777" w:rsidTr="00D8067D">
        <w:tc>
          <w:tcPr>
            <w:tcW w:w="851" w:type="dxa"/>
            <w:shd w:val="clear" w:color="auto" w:fill="E5EAEE"/>
          </w:tcPr>
          <w:p w14:paraId="7DF818E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E5DB263" w14:textId="467E7FC2" w:rsidR="009D3A31" w:rsidRPr="00D8067D" w:rsidRDefault="009D3A31" w:rsidP="00F501BB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B9183C4" w14:textId="77777777" w:rsidR="009D3A31" w:rsidRPr="00D8067D" w:rsidRDefault="009D3A31" w:rsidP="00F501BB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3490A29D" w14:textId="2B541ED5" w:rsidR="009D3A31" w:rsidRPr="00D8067D" w:rsidRDefault="009D3A31" w:rsidP="00F501BB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2021.09.12</w:t>
            </w:r>
          </w:p>
          <w:p w14:paraId="3878BD29" w14:textId="0428A2CB" w:rsidR="009D3A31" w:rsidRPr="00D8067D" w:rsidRDefault="009D3A31" w:rsidP="00F501BB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Manon Lescaut (konzertant)</w:t>
            </w:r>
          </w:p>
        </w:tc>
      </w:tr>
      <w:tr w:rsidR="00D8067D" w:rsidRPr="00D8067D" w14:paraId="2FCB4D19" w14:textId="77777777" w:rsidTr="00D8067D">
        <w:tc>
          <w:tcPr>
            <w:tcW w:w="851" w:type="dxa"/>
            <w:shd w:val="clear" w:color="auto" w:fill="E5EAEE"/>
          </w:tcPr>
          <w:p w14:paraId="068B52A1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C3A4DE2" w14:textId="31E0578C" w:rsidR="009D3A31" w:rsidRPr="00D8067D" w:rsidRDefault="009D3A31" w:rsidP="007F0CF0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3CADC9F" w14:textId="77777777" w:rsidR="009D3A31" w:rsidRPr="00D8067D" w:rsidRDefault="009D3A31" w:rsidP="007F0CF0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795A01AC" w14:textId="5C7F8A82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2021.10.03</w:t>
            </w:r>
          </w:p>
          <w:p w14:paraId="787EB3F9" w14:textId="148CB437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Falstaff</w:t>
            </w:r>
          </w:p>
        </w:tc>
      </w:tr>
      <w:tr w:rsidR="00D8067D" w:rsidRPr="00D8067D" w14:paraId="18DF96AC" w14:textId="77777777" w:rsidTr="00D8067D">
        <w:tc>
          <w:tcPr>
            <w:tcW w:w="851" w:type="dxa"/>
            <w:shd w:val="clear" w:color="auto" w:fill="E5EAEE"/>
          </w:tcPr>
          <w:p w14:paraId="1D9AE9D8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7167274" w14:textId="29EDA9E1" w:rsidR="009D3A31" w:rsidRPr="00D8067D" w:rsidRDefault="009D3A31" w:rsidP="007F0CF0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331A83A" w14:textId="77777777" w:rsidR="009D3A31" w:rsidRPr="00D8067D" w:rsidRDefault="009D3A31" w:rsidP="007F0CF0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4EE45B49" w14:textId="702260C8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2021.10.08</w:t>
            </w:r>
          </w:p>
          <w:p w14:paraId="530F9BFA" w14:textId="359212B4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Tosca</w:t>
            </w:r>
          </w:p>
        </w:tc>
      </w:tr>
      <w:tr w:rsidR="00D8067D" w:rsidRPr="00D8067D" w14:paraId="5580FC14" w14:textId="77777777" w:rsidTr="00D8067D">
        <w:tc>
          <w:tcPr>
            <w:tcW w:w="851" w:type="dxa"/>
            <w:shd w:val="clear" w:color="auto" w:fill="E5EAEE"/>
          </w:tcPr>
          <w:p w14:paraId="1E3519AB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0301085" w14:textId="5B09B36C" w:rsidR="009D3A31" w:rsidRPr="00D8067D" w:rsidRDefault="009D3A31" w:rsidP="00604AFE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EF67CE2" w14:textId="77777777" w:rsidR="009D3A31" w:rsidRPr="00D8067D" w:rsidRDefault="009D3A31" w:rsidP="00604AFE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BF08501" w14:textId="3C3B4FD3" w:rsidR="009D3A31" w:rsidRPr="00D8067D" w:rsidRDefault="009D3A31" w:rsidP="00604AFE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2021.10.19</w:t>
            </w:r>
          </w:p>
          <w:p w14:paraId="1121B748" w14:textId="09B2F30D" w:rsidR="009D3A31" w:rsidRPr="00D8067D" w:rsidRDefault="009D3A31" w:rsidP="00604AFE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Lucia di Lammermoor</w:t>
            </w:r>
          </w:p>
        </w:tc>
      </w:tr>
      <w:tr w:rsidR="00D8067D" w:rsidRPr="00D8067D" w14:paraId="7A965747" w14:textId="77777777" w:rsidTr="00D8067D">
        <w:tc>
          <w:tcPr>
            <w:tcW w:w="851" w:type="dxa"/>
            <w:shd w:val="clear" w:color="auto" w:fill="F4E8DF" w:themeFill="accent2" w:themeFillTint="33"/>
          </w:tcPr>
          <w:p w14:paraId="3ABE24CC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5C55B8EE" w14:textId="76266A04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5FA471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gridSpan w:val="2"/>
            <w:shd w:val="clear" w:color="auto" w:fill="F4E8DF" w:themeFill="accent2" w:themeFillTint="33"/>
          </w:tcPr>
          <w:p w14:paraId="3F7DE07E" w14:textId="2B649F39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2021.10.22</w:t>
            </w:r>
          </w:p>
          <w:p w14:paraId="42A622EB" w14:textId="1242C9FE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Ballet-Jeweis</w:t>
            </w:r>
          </w:p>
        </w:tc>
      </w:tr>
      <w:tr w:rsidR="00D8067D" w:rsidRPr="00D8067D" w14:paraId="74730BC4" w14:textId="77777777" w:rsidTr="00D8067D">
        <w:tc>
          <w:tcPr>
            <w:tcW w:w="851" w:type="dxa"/>
            <w:shd w:val="clear" w:color="auto" w:fill="F4E8DF" w:themeFill="accent2" w:themeFillTint="33"/>
          </w:tcPr>
          <w:p w14:paraId="476CA250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289CF13E" w14:textId="2B967E00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27DF94A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gridSpan w:val="2"/>
            <w:shd w:val="clear" w:color="auto" w:fill="F4E8DF" w:themeFill="accent2" w:themeFillTint="33"/>
          </w:tcPr>
          <w:p w14:paraId="2266D886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2021.10.23</w:t>
            </w:r>
          </w:p>
          <w:p w14:paraId="47571FFD" w14:textId="5E8D6325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Tosca</w:t>
            </w:r>
          </w:p>
        </w:tc>
      </w:tr>
      <w:tr w:rsidR="00D8067D" w:rsidRPr="00D8067D" w14:paraId="37D8E7E5" w14:textId="77777777" w:rsidTr="00D8067D">
        <w:tc>
          <w:tcPr>
            <w:tcW w:w="851" w:type="dxa"/>
            <w:shd w:val="clear" w:color="auto" w:fill="E5EAEE"/>
          </w:tcPr>
          <w:p w14:paraId="479C6E13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A723C80" w14:textId="2D9BA883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B87A74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42C83AA5" w14:textId="631B0FB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2021.10.30</w:t>
            </w:r>
          </w:p>
          <w:p w14:paraId="7E2A4D00" w14:textId="167EA170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</w:rPr>
              <w:t>Nabucco (</w:t>
            </w:r>
            <w:r w:rsidRPr="00D8067D">
              <w:rPr>
                <w:color w:val="595959"/>
                <w:sz w:val="18"/>
                <w:lang w:val="de-DE"/>
              </w:rPr>
              <w:t>konzertant</w:t>
            </w:r>
            <w:r w:rsidRPr="00D8067D">
              <w:rPr>
                <w:color w:val="595959"/>
                <w:sz w:val="18"/>
              </w:rPr>
              <w:t>)</w:t>
            </w:r>
          </w:p>
        </w:tc>
      </w:tr>
      <w:tr w:rsidR="00D8067D" w:rsidRPr="009710BF" w14:paraId="14A8CD8A" w14:textId="77777777" w:rsidTr="00D8067D">
        <w:tc>
          <w:tcPr>
            <w:tcW w:w="851" w:type="dxa"/>
            <w:shd w:val="clear" w:color="auto" w:fill="E5EAEE"/>
          </w:tcPr>
          <w:p w14:paraId="0D6E1168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EF70FCE" w14:textId="5737A97D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726542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00D686F" w14:textId="22BA9CB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2021.11.02</w:t>
            </w:r>
          </w:p>
          <w:p w14:paraId="447697C2" w14:textId="6125D554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Die Entführung aus dem Serail</w:t>
            </w:r>
          </w:p>
        </w:tc>
      </w:tr>
      <w:tr w:rsidR="00D8067D" w:rsidRPr="00D8067D" w14:paraId="7B57844E" w14:textId="77777777" w:rsidTr="00D8067D">
        <w:tc>
          <w:tcPr>
            <w:tcW w:w="851" w:type="dxa"/>
            <w:shd w:val="clear" w:color="auto" w:fill="E5EAEE"/>
          </w:tcPr>
          <w:p w14:paraId="23AD195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E5EAEE"/>
          </w:tcPr>
          <w:p w14:paraId="50B4D4CF" w14:textId="529E72F6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454ED9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6988AD7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2021.11.10</w:t>
            </w:r>
          </w:p>
          <w:p w14:paraId="092C1613" w14:textId="3BD5ED1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Ballet-Die Glasmenagerie</w:t>
            </w:r>
          </w:p>
        </w:tc>
      </w:tr>
      <w:tr w:rsidR="00D8067D" w:rsidRPr="00D8067D" w14:paraId="52F6E44B" w14:textId="77777777" w:rsidTr="00E51DBD">
        <w:tc>
          <w:tcPr>
            <w:tcW w:w="851" w:type="dxa"/>
            <w:shd w:val="clear" w:color="auto" w:fill="E5EAEE"/>
          </w:tcPr>
          <w:p w14:paraId="3EF151F8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48058C4" w14:textId="42B1ED81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458" w:type="dxa"/>
            <w:gridSpan w:val="2"/>
            <w:shd w:val="clear" w:color="auto" w:fill="E5EAEE"/>
          </w:tcPr>
          <w:p w14:paraId="4ADA151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387" w:type="dxa"/>
            <w:shd w:val="clear" w:color="auto" w:fill="E5EAEE"/>
          </w:tcPr>
          <w:p w14:paraId="69A8D63B" w14:textId="0877D32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2021.11.12</w:t>
            </w:r>
          </w:p>
          <w:p w14:paraId="2B6814E8" w14:textId="4B22EA2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The Art of Roberto Alagna</w:t>
            </w:r>
          </w:p>
        </w:tc>
      </w:tr>
      <w:tr w:rsidR="00D8067D" w:rsidRPr="00D8067D" w14:paraId="3AA09FBF" w14:textId="77777777" w:rsidTr="00D8067D">
        <w:tc>
          <w:tcPr>
            <w:tcW w:w="851" w:type="dxa"/>
            <w:shd w:val="clear" w:color="auto" w:fill="E5EAEE"/>
          </w:tcPr>
          <w:p w14:paraId="6A306838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08AE22FB" w14:textId="4AE26458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B809AC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96DCA23" w14:textId="0CB55D9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2021.11.19</w:t>
            </w:r>
          </w:p>
          <w:p w14:paraId="2FBE827C" w14:textId="66DEADC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The Art of Lise Davidsen</w:t>
            </w:r>
          </w:p>
        </w:tc>
      </w:tr>
      <w:tr w:rsidR="00D8067D" w:rsidRPr="00D8067D" w14:paraId="32B25861" w14:textId="77777777" w:rsidTr="00D8067D">
        <w:tc>
          <w:tcPr>
            <w:tcW w:w="851" w:type="dxa"/>
            <w:shd w:val="clear" w:color="auto" w:fill="E5EAEE"/>
          </w:tcPr>
          <w:p w14:paraId="53BC8634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5EEA8FB6" w14:textId="5E1B2DE5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798143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3015AB2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2021.11.21</w:t>
            </w:r>
          </w:p>
          <w:p w14:paraId="504CF07A" w14:textId="4A53113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Nabucco (</w:t>
            </w:r>
            <w:r w:rsidRPr="00D8067D">
              <w:rPr>
                <w:color w:val="595959"/>
                <w:sz w:val="18"/>
                <w:lang w:val="de-DE"/>
              </w:rPr>
              <w:t>konzertant</w:t>
            </w:r>
            <w:r w:rsidRPr="00D8067D">
              <w:rPr>
                <w:color w:val="595959"/>
                <w:sz w:val="18"/>
              </w:rPr>
              <w:t>)</w:t>
            </w:r>
          </w:p>
        </w:tc>
      </w:tr>
      <w:tr w:rsidR="00D8067D" w:rsidRPr="00D8067D" w14:paraId="020032BA" w14:textId="77777777" w:rsidTr="00D8067D">
        <w:tc>
          <w:tcPr>
            <w:tcW w:w="851" w:type="dxa"/>
            <w:shd w:val="clear" w:color="auto" w:fill="E5EAEE"/>
          </w:tcPr>
          <w:p w14:paraId="6A441DFB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BC72270" w14:textId="027554D5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180EE7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504D845" w14:textId="72E0FCF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2021.11.26 (Duoduo)</w:t>
            </w:r>
          </w:p>
          <w:p w14:paraId="3A484808" w14:textId="45E9825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Ballet-Nussknacker</w:t>
            </w:r>
          </w:p>
        </w:tc>
      </w:tr>
      <w:tr w:rsidR="00D8067D" w:rsidRPr="00D8067D" w14:paraId="4FFE113E" w14:textId="77777777" w:rsidTr="00D8067D">
        <w:tc>
          <w:tcPr>
            <w:tcW w:w="851" w:type="dxa"/>
            <w:shd w:val="clear" w:color="auto" w:fill="E5EAEE"/>
          </w:tcPr>
          <w:p w14:paraId="5B93CDEE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27B4926" w14:textId="523F25A3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EB1FAD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CD63D07" w14:textId="01DC857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2021.11.29</w:t>
            </w:r>
          </w:p>
          <w:p w14:paraId="4CF0E13F" w14:textId="31EFFEE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Ballet-Nussknacker</w:t>
            </w:r>
          </w:p>
        </w:tc>
      </w:tr>
      <w:tr w:rsidR="00D8067D" w:rsidRPr="00D8067D" w14:paraId="28032AD9" w14:textId="77777777" w:rsidTr="00D8067D">
        <w:tc>
          <w:tcPr>
            <w:tcW w:w="851" w:type="dxa"/>
            <w:shd w:val="clear" w:color="auto" w:fill="E5EAEE"/>
          </w:tcPr>
          <w:p w14:paraId="2C752DF1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E5056D7" w14:textId="50501CFE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B20718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75FDD899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2021.12.08</w:t>
            </w:r>
          </w:p>
          <w:p w14:paraId="56AF8EB9" w14:textId="0258218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Elektra</w:t>
            </w:r>
          </w:p>
        </w:tc>
      </w:tr>
      <w:tr w:rsidR="00D8067D" w:rsidRPr="00D8067D" w14:paraId="44BBA680" w14:textId="77777777" w:rsidTr="00D8067D">
        <w:tc>
          <w:tcPr>
            <w:tcW w:w="851" w:type="dxa"/>
            <w:shd w:val="clear" w:color="auto" w:fill="FFFFCC"/>
          </w:tcPr>
          <w:p w14:paraId="3B30DBE0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20F34727" w14:textId="26703F15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2FFD715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5C525A6C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2021.12.09</w:t>
            </w:r>
          </w:p>
          <w:p w14:paraId="28F11B93" w14:textId="5E63CB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Don Carlo</w:t>
            </w:r>
          </w:p>
        </w:tc>
      </w:tr>
      <w:tr w:rsidR="00D8067D" w:rsidRPr="00D8067D" w14:paraId="36180831" w14:textId="77777777" w:rsidTr="00D8067D">
        <w:tc>
          <w:tcPr>
            <w:tcW w:w="851" w:type="dxa"/>
            <w:shd w:val="clear" w:color="auto" w:fill="FFFFCC"/>
          </w:tcPr>
          <w:p w14:paraId="4DBC8EB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94D5370" w14:textId="5C6FF2A5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2686E135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5F1606FD" w14:textId="72C4494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2021.12.10</w:t>
            </w:r>
          </w:p>
          <w:p w14:paraId="1F7A68ED" w14:textId="1C7599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Ballet-Don Quixote</w:t>
            </w:r>
          </w:p>
        </w:tc>
      </w:tr>
      <w:tr w:rsidR="00D8067D" w:rsidRPr="00D8067D" w14:paraId="4549BBA5" w14:textId="77777777" w:rsidTr="00D8067D">
        <w:tc>
          <w:tcPr>
            <w:tcW w:w="851" w:type="dxa"/>
            <w:shd w:val="clear" w:color="auto" w:fill="E5EAEE"/>
          </w:tcPr>
          <w:p w14:paraId="22117232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8555629" w14:textId="55BBD619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CD7484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45E4EA87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2021.12.02 (Duoduo)</w:t>
            </w:r>
          </w:p>
          <w:p w14:paraId="59FC760D" w14:textId="7A0615F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Traviata</w:t>
            </w:r>
          </w:p>
        </w:tc>
      </w:tr>
      <w:tr w:rsidR="00D8067D" w:rsidRPr="00D8067D" w14:paraId="3F2B5CC4" w14:textId="77777777" w:rsidTr="00D8067D">
        <w:tc>
          <w:tcPr>
            <w:tcW w:w="851" w:type="dxa"/>
            <w:shd w:val="clear" w:color="auto" w:fill="E5EAEE"/>
          </w:tcPr>
          <w:p w14:paraId="24D09860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AEF591E" w14:textId="1256BE56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3AD30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51DEEC60" w14:textId="29F198C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2021.12.12 14:30</w:t>
            </w:r>
          </w:p>
          <w:p w14:paraId="1ABF7D01" w14:textId="67C02E4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Hänsel und Gretel </w:t>
            </w:r>
          </w:p>
        </w:tc>
      </w:tr>
      <w:tr w:rsidR="00D8067D" w:rsidRPr="00D8067D" w14:paraId="3960A363" w14:textId="77777777" w:rsidTr="00D8067D">
        <w:tc>
          <w:tcPr>
            <w:tcW w:w="851" w:type="dxa"/>
            <w:shd w:val="clear" w:color="auto" w:fill="FFFFCC"/>
          </w:tcPr>
          <w:p w14:paraId="4AA773AF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5187B84E" w14:textId="71725804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5EB6571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1D6550FB" w14:textId="2FAB90E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2021.12.19 15:00</w:t>
            </w:r>
          </w:p>
          <w:p w14:paraId="1437BD2A" w14:textId="52E0732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Hänsel und Gretel </w:t>
            </w:r>
          </w:p>
        </w:tc>
      </w:tr>
      <w:tr w:rsidR="00D8067D" w:rsidRPr="00D8067D" w14:paraId="44C32B9A" w14:textId="77777777" w:rsidTr="00D8067D">
        <w:tc>
          <w:tcPr>
            <w:tcW w:w="851" w:type="dxa"/>
            <w:shd w:val="clear" w:color="auto" w:fill="DCF8ED"/>
          </w:tcPr>
          <w:p w14:paraId="50445D63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6411722A" w14:textId="150DDF83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0C5597F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29DFFB76" w14:textId="7E80B91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2021.12.19 19:00</w:t>
            </w:r>
          </w:p>
          <w:p w14:paraId="4AB2B47E" w14:textId="1902033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Samson and Delilah</w:t>
            </w:r>
          </w:p>
        </w:tc>
      </w:tr>
      <w:tr w:rsidR="00D8067D" w:rsidRPr="00D8067D" w14:paraId="0ABDFF9E" w14:textId="77777777" w:rsidTr="00D8067D">
        <w:tc>
          <w:tcPr>
            <w:tcW w:w="851" w:type="dxa"/>
            <w:shd w:val="clear" w:color="auto" w:fill="FFFFCC"/>
          </w:tcPr>
          <w:p w14:paraId="6FB89D75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D42184" w14:textId="69BF6CAA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D16ADA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60ACA610" w14:textId="7B9A22A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2021.12.20</w:t>
            </w:r>
          </w:p>
          <w:p w14:paraId="3A0FC9D0" w14:textId="34E5F9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Un ballo in maschera</w:t>
            </w:r>
          </w:p>
        </w:tc>
      </w:tr>
      <w:tr w:rsidR="00D8067D" w:rsidRPr="00D8067D" w14:paraId="54F60B04" w14:textId="77777777" w:rsidTr="00D8067D">
        <w:tc>
          <w:tcPr>
            <w:tcW w:w="851" w:type="dxa"/>
            <w:shd w:val="clear" w:color="auto" w:fill="DCF8ED"/>
          </w:tcPr>
          <w:p w14:paraId="20CAC6DA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3A12C3DB" w14:textId="187D7A55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7CF07CED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34D3FF37" w14:textId="7438AAF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2021.12.21</w:t>
            </w:r>
          </w:p>
          <w:p w14:paraId="30F57E2B" w14:textId="003DD18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Boheme</w:t>
            </w:r>
          </w:p>
        </w:tc>
      </w:tr>
      <w:tr w:rsidR="00D8067D" w:rsidRPr="00D8067D" w14:paraId="6204149C" w14:textId="77777777" w:rsidTr="00D8067D">
        <w:tc>
          <w:tcPr>
            <w:tcW w:w="851" w:type="dxa"/>
            <w:shd w:val="clear" w:color="auto" w:fill="E5EAEE"/>
          </w:tcPr>
          <w:p w14:paraId="67EA26C3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8BB1797" w14:textId="1E3B66F9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C84CB6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78AD0B8B" w14:textId="6B0EEDF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2021.12.22 (Duoduo)</w:t>
            </w:r>
          </w:p>
          <w:p w14:paraId="1D7D110E" w14:textId="2C594B5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Fledermaus</w:t>
            </w:r>
          </w:p>
        </w:tc>
      </w:tr>
      <w:tr w:rsidR="00D8067D" w:rsidRPr="00D8067D" w14:paraId="60155580" w14:textId="77777777" w:rsidTr="00D8067D">
        <w:tc>
          <w:tcPr>
            <w:tcW w:w="851" w:type="dxa"/>
            <w:shd w:val="clear" w:color="auto" w:fill="E5EAEE"/>
          </w:tcPr>
          <w:p w14:paraId="08A21222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5C72A7A" w14:textId="1CDDEB8C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4B55F1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CDFE70F" w14:textId="2F957E1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2021.12.23 (Duoduo)</w:t>
            </w:r>
          </w:p>
          <w:p w14:paraId="2D0CD35D" w14:textId="1B67BB6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Ballett-Weihnachtsoratorium I - VI</w:t>
            </w:r>
          </w:p>
        </w:tc>
      </w:tr>
      <w:tr w:rsidR="00D8067D" w:rsidRPr="00D8067D" w14:paraId="6F771ECF" w14:textId="77777777" w:rsidTr="00D8067D">
        <w:tc>
          <w:tcPr>
            <w:tcW w:w="851" w:type="dxa"/>
            <w:shd w:val="clear" w:color="auto" w:fill="E5EAEE"/>
          </w:tcPr>
          <w:p w14:paraId="73ADFC66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6A46E99" w14:textId="4C9E65A3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D33AA3D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35B6906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2021.12.29</w:t>
            </w:r>
          </w:p>
          <w:p w14:paraId="7216CB03" w14:textId="3D89EB0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Ballett-Dornröschen</w:t>
            </w:r>
          </w:p>
        </w:tc>
      </w:tr>
      <w:tr w:rsidR="00D8067D" w:rsidRPr="00D8067D" w14:paraId="648C57BB" w14:textId="77777777" w:rsidTr="00D8067D">
        <w:tc>
          <w:tcPr>
            <w:tcW w:w="851" w:type="dxa"/>
            <w:shd w:val="clear" w:color="auto" w:fill="E5EAEE"/>
          </w:tcPr>
          <w:p w14:paraId="6DF4A386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180C017" w14:textId="74B8BB41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356024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3CA351A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2022.01.05</w:t>
            </w:r>
          </w:p>
          <w:p w14:paraId="05A34B4C" w14:textId="27EEE5C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Lucia di Lammermoor</w:t>
            </w:r>
          </w:p>
        </w:tc>
      </w:tr>
      <w:tr w:rsidR="00D8067D" w:rsidRPr="00D8067D" w14:paraId="5FDCBB54" w14:textId="77777777" w:rsidTr="00D8067D">
        <w:tc>
          <w:tcPr>
            <w:tcW w:w="851" w:type="dxa"/>
            <w:shd w:val="clear" w:color="auto" w:fill="E5EAEE"/>
          </w:tcPr>
          <w:p w14:paraId="695D1F79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C30FE90" w14:textId="5D322FB5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EA2BFE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07ECD4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2022.01.16</w:t>
            </w:r>
          </w:p>
          <w:p w14:paraId="34A95989" w14:textId="02D3CE0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Lohengrin</w:t>
            </w:r>
          </w:p>
        </w:tc>
      </w:tr>
      <w:tr w:rsidR="00D8067D" w:rsidRPr="00D8067D" w14:paraId="768416D7" w14:textId="77777777" w:rsidTr="00D8067D">
        <w:tc>
          <w:tcPr>
            <w:tcW w:w="851" w:type="dxa"/>
            <w:shd w:val="clear" w:color="auto" w:fill="E5EAEE"/>
          </w:tcPr>
          <w:p w14:paraId="2CE7E4AB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D7F693E" w14:textId="348D544D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F569A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032D67F5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2022.01.19</w:t>
            </w:r>
          </w:p>
          <w:p w14:paraId="10E32EB9" w14:textId="445C4BE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Ballett-Tod in Venedig</w:t>
            </w:r>
          </w:p>
        </w:tc>
      </w:tr>
      <w:tr w:rsidR="00D8067D" w:rsidRPr="00D8067D" w14:paraId="4DA3D911" w14:textId="77777777" w:rsidTr="00D8067D">
        <w:tc>
          <w:tcPr>
            <w:tcW w:w="851" w:type="dxa"/>
            <w:shd w:val="clear" w:color="auto" w:fill="DCF8ED"/>
          </w:tcPr>
          <w:p w14:paraId="3AB0BFC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0882FACB" w14:textId="573C2DAA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23DBF5B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7AA6AFAD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2022.01.15</w:t>
            </w:r>
          </w:p>
          <w:p w14:paraId="486E619E" w14:textId="0C3EE41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Il Barbiere di Siviglia</w:t>
            </w:r>
          </w:p>
        </w:tc>
      </w:tr>
      <w:tr w:rsidR="00D8067D" w:rsidRPr="00D8067D" w14:paraId="0CB0C7B9" w14:textId="77777777" w:rsidTr="00D8067D">
        <w:tc>
          <w:tcPr>
            <w:tcW w:w="851" w:type="dxa"/>
            <w:shd w:val="clear" w:color="auto" w:fill="FFFFCC"/>
          </w:tcPr>
          <w:p w14:paraId="6389EA03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FB09D9F" w14:textId="29BA1A26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459BAA5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05E19786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2022.01.23</w:t>
            </w:r>
          </w:p>
          <w:p w14:paraId="7FE198D3" w14:textId="43DF2AA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Die Zauberflöte</w:t>
            </w:r>
          </w:p>
        </w:tc>
      </w:tr>
      <w:tr w:rsidR="00D8067D" w:rsidRPr="00D8067D" w14:paraId="1A73D19C" w14:textId="77777777" w:rsidTr="00D8067D">
        <w:tc>
          <w:tcPr>
            <w:tcW w:w="851" w:type="dxa"/>
            <w:shd w:val="clear" w:color="auto" w:fill="E5EAEE"/>
          </w:tcPr>
          <w:p w14:paraId="787A2511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BE4836F" w14:textId="3CE3567F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892FF75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8DAE6C9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2022.01.30</w:t>
            </w:r>
          </w:p>
          <w:p w14:paraId="2A5F05F2" w14:textId="25A7ADB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Manon</w:t>
            </w:r>
          </w:p>
        </w:tc>
      </w:tr>
      <w:tr w:rsidR="00D8067D" w:rsidRPr="00D8067D" w14:paraId="422F8B17" w14:textId="77777777" w:rsidTr="00D8067D">
        <w:tc>
          <w:tcPr>
            <w:tcW w:w="851" w:type="dxa"/>
            <w:shd w:val="clear" w:color="auto" w:fill="E5EAEE"/>
          </w:tcPr>
          <w:p w14:paraId="1F8D5AE1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2F7B7DE" w14:textId="00ED02B4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4558E7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06C2CF1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2022.02.06</w:t>
            </w:r>
          </w:p>
          <w:p w14:paraId="51479518" w14:textId="0A38147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Ballett-Beethoven-Projekt II</w:t>
            </w:r>
          </w:p>
        </w:tc>
      </w:tr>
      <w:tr w:rsidR="00D8067D" w:rsidRPr="00D8067D" w14:paraId="77CCE883" w14:textId="77777777" w:rsidTr="00D8067D">
        <w:tc>
          <w:tcPr>
            <w:tcW w:w="851" w:type="dxa"/>
            <w:shd w:val="clear" w:color="auto" w:fill="DCF8ED"/>
          </w:tcPr>
          <w:p w14:paraId="2A6C142D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0E9AA828" w14:textId="0CE43904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5E31C64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00E66D36" w14:textId="702DA98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2022.02.09</w:t>
            </w:r>
          </w:p>
          <w:p w14:paraId="36911B31" w14:textId="148B8E8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Tosca</w:t>
            </w:r>
          </w:p>
        </w:tc>
      </w:tr>
      <w:tr w:rsidR="00D8067D" w:rsidRPr="00D8067D" w14:paraId="2F2ABFAC" w14:textId="77777777" w:rsidTr="00D8067D">
        <w:tc>
          <w:tcPr>
            <w:tcW w:w="851" w:type="dxa"/>
            <w:shd w:val="clear" w:color="auto" w:fill="FFFFCC"/>
          </w:tcPr>
          <w:p w14:paraId="5C9A7F1E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51090A29" w14:textId="0F4EC9A5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62D7A40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5C98F9C3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2021.02.10</w:t>
            </w:r>
          </w:p>
          <w:p w14:paraId="05BC9848" w14:textId="73B2956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Traviate</w:t>
            </w:r>
          </w:p>
        </w:tc>
      </w:tr>
      <w:tr w:rsidR="00D8067D" w:rsidRPr="00D8067D" w14:paraId="1F91788F" w14:textId="77777777" w:rsidTr="00D8067D">
        <w:tc>
          <w:tcPr>
            <w:tcW w:w="851" w:type="dxa"/>
            <w:shd w:val="clear" w:color="auto" w:fill="DCF8ED"/>
          </w:tcPr>
          <w:p w14:paraId="0A057E52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32750EE5" w14:textId="2E0B7EA0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4FC935C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42700654" w14:textId="799A488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2022.02.11</w:t>
            </w:r>
          </w:p>
          <w:p w14:paraId="752174F9" w14:textId="28EA704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Rigoletto</w:t>
            </w:r>
          </w:p>
        </w:tc>
      </w:tr>
      <w:tr w:rsidR="00D8067D" w:rsidRPr="00D8067D" w14:paraId="2F563DF5" w14:textId="77777777" w:rsidTr="00D8067D">
        <w:tc>
          <w:tcPr>
            <w:tcW w:w="851" w:type="dxa"/>
            <w:shd w:val="clear" w:color="auto" w:fill="FFFFCC"/>
          </w:tcPr>
          <w:p w14:paraId="15B02928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444EE0" w14:textId="0FCBBA20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7F92C00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41D6D3B5" w14:textId="141F867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2021.02.12</w:t>
            </w:r>
          </w:p>
          <w:p w14:paraId="3BDD2EB9" w14:textId="268C745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Tannhäuser</w:t>
            </w:r>
          </w:p>
        </w:tc>
      </w:tr>
      <w:tr w:rsidR="00D8067D" w:rsidRPr="00D8067D" w14:paraId="129BAE36" w14:textId="77777777" w:rsidTr="00D8067D">
        <w:tc>
          <w:tcPr>
            <w:tcW w:w="851" w:type="dxa"/>
            <w:shd w:val="clear" w:color="auto" w:fill="E5EAEE"/>
          </w:tcPr>
          <w:p w14:paraId="6462F330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7FC8DEA" w14:textId="22279A9B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EDD2B6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3C4DF0DD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2022.02.13</w:t>
            </w:r>
          </w:p>
          <w:p w14:paraId="65D76071" w14:textId="05DA919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Rigoletto</w:t>
            </w:r>
          </w:p>
        </w:tc>
      </w:tr>
      <w:tr w:rsidR="00D8067D" w:rsidRPr="00D8067D" w14:paraId="2366B56E" w14:textId="77777777" w:rsidTr="00D8067D">
        <w:tc>
          <w:tcPr>
            <w:tcW w:w="851" w:type="dxa"/>
            <w:shd w:val="clear" w:color="auto" w:fill="E5EAEE"/>
          </w:tcPr>
          <w:p w14:paraId="1BE1C860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4CBE1A7" w14:textId="43187232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C9C9F3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6BE22E5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2022.02.16</w:t>
            </w:r>
          </w:p>
          <w:p w14:paraId="7F9572EC" w14:textId="72A17FF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Luisa Miller</w:t>
            </w:r>
          </w:p>
        </w:tc>
      </w:tr>
      <w:tr w:rsidR="00D8067D" w:rsidRPr="00D8067D" w14:paraId="34384624" w14:textId="77777777" w:rsidTr="00D8067D">
        <w:tc>
          <w:tcPr>
            <w:tcW w:w="851" w:type="dxa"/>
            <w:shd w:val="clear" w:color="auto" w:fill="E5EAEE"/>
          </w:tcPr>
          <w:p w14:paraId="4770C55D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E126A34" w14:textId="3FD0C70B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380FF7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3A02CA49" w14:textId="1BCA536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2022.02.20 (Sturm Ausfall)</w:t>
            </w:r>
          </w:p>
          <w:p w14:paraId="36D56960" w14:textId="1914728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Ballet-Liliom</w:t>
            </w:r>
          </w:p>
        </w:tc>
      </w:tr>
      <w:tr w:rsidR="00D8067D" w:rsidRPr="00D8067D" w14:paraId="2257836E" w14:textId="77777777" w:rsidTr="00D8067D">
        <w:tc>
          <w:tcPr>
            <w:tcW w:w="851" w:type="dxa"/>
            <w:shd w:val="clear" w:color="auto" w:fill="E5EAEE"/>
          </w:tcPr>
          <w:p w14:paraId="44B99AE1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5B41B1F" w14:textId="4C506EDB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9812E7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4723C67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2022.02.25</w:t>
            </w:r>
          </w:p>
          <w:p w14:paraId="1BE103B2" w14:textId="1D7895F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Ballet-Liliom</w:t>
            </w:r>
          </w:p>
        </w:tc>
      </w:tr>
      <w:tr w:rsidR="00D8067D" w:rsidRPr="00D8067D" w14:paraId="6CCC25C6" w14:textId="77777777" w:rsidTr="00D8067D">
        <w:tc>
          <w:tcPr>
            <w:tcW w:w="851" w:type="dxa"/>
            <w:shd w:val="clear" w:color="auto" w:fill="DCF8ED"/>
          </w:tcPr>
          <w:p w14:paraId="46E89779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29CEF574" w14:textId="1F7782FB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03AB1E4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47EC9B27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2022.02.26</w:t>
            </w:r>
          </w:p>
          <w:p w14:paraId="56B4AFE1" w14:textId="101FD0F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L'Elisir d'Amore</w:t>
            </w:r>
            <w:r w:rsidRPr="00D8067D">
              <w:rPr>
                <w:color w:val="595959"/>
                <w:sz w:val="18"/>
              </w:rPr>
              <w:tab/>
            </w:r>
          </w:p>
        </w:tc>
      </w:tr>
      <w:tr w:rsidR="00D8067D" w:rsidRPr="00D8067D" w14:paraId="398B73CE" w14:textId="77777777" w:rsidTr="00D8067D">
        <w:tc>
          <w:tcPr>
            <w:tcW w:w="851" w:type="dxa"/>
            <w:shd w:val="clear" w:color="auto" w:fill="FFFFCC"/>
          </w:tcPr>
          <w:p w14:paraId="1AE7EBDF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0F1E6ACD" w14:textId="6407D0F3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1CF406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3229992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2022.02.27</w:t>
            </w:r>
          </w:p>
          <w:p w14:paraId="58AB2A87" w14:textId="58DE920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Boheme</w:t>
            </w:r>
          </w:p>
        </w:tc>
      </w:tr>
      <w:tr w:rsidR="00D8067D" w:rsidRPr="00D8067D" w14:paraId="46B3854A" w14:textId="77777777" w:rsidTr="00D8067D">
        <w:tc>
          <w:tcPr>
            <w:tcW w:w="851" w:type="dxa"/>
            <w:shd w:val="clear" w:color="auto" w:fill="E5EAEE"/>
          </w:tcPr>
          <w:p w14:paraId="03075DC6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5467AD5" w14:textId="4E508B93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E2EE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8ECDD06" w14:textId="3241116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2022.03.03</w:t>
            </w:r>
          </w:p>
          <w:p w14:paraId="4BE5B73D" w14:textId="7A2D721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Don Giovanni</w:t>
            </w:r>
          </w:p>
        </w:tc>
      </w:tr>
      <w:tr w:rsidR="00D8067D" w:rsidRPr="00D8067D" w14:paraId="04BE8A4D" w14:textId="77777777" w:rsidTr="00D8067D">
        <w:tc>
          <w:tcPr>
            <w:tcW w:w="851" w:type="dxa"/>
            <w:shd w:val="clear" w:color="auto" w:fill="E5EAEE"/>
          </w:tcPr>
          <w:p w14:paraId="75DB3D29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B1D1805" w14:textId="4CA52076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62F38A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54A1692E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2022.03.06</w:t>
            </w:r>
          </w:p>
          <w:p w14:paraId="2C9C56E6" w14:textId="52ECF88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Traviata</w:t>
            </w:r>
          </w:p>
        </w:tc>
      </w:tr>
      <w:tr w:rsidR="00D8067D" w:rsidRPr="00D8067D" w14:paraId="0D43ADB7" w14:textId="77777777" w:rsidTr="00D8067D">
        <w:tc>
          <w:tcPr>
            <w:tcW w:w="851" w:type="dxa"/>
            <w:shd w:val="clear" w:color="auto" w:fill="E5EAEE"/>
          </w:tcPr>
          <w:p w14:paraId="30898896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31B4A6D" w14:textId="76C64D1F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902DE1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5B04E3EB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2022.03.15</w:t>
            </w:r>
          </w:p>
          <w:p w14:paraId="0E0FBFF4" w14:textId="0B788B3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Madama Butterfly</w:t>
            </w:r>
          </w:p>
        </w:tc>
      </w:tr>
      <w:tr w:rsidR="00D8067D" w:rsidRPr="00D8067D" w14:paraId="444C9BF6" w14:textId="77777777" w:rsidTr="00D8067D">
        <w:tc>
          <w:tcPr>
            <w:tcW w:w="851" w:type="dxa"/>
            <w:shd w:val="clear" w:color="auto" w:fill="E5EAEE"/>
          </w:tcPr>
          <w:p w14:paraId="515AEB1B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ECA584C" w14:textId="2749B2BE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3AA4D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532D533E" w14:textId="0A65571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2022.03.16</w:t>
            </w:r>
          </w:p>
          <w:p w14:paraId="076EE4CF" w14:textId="08B779E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Turandot</w:t>
            </w:r>
          </w:p>
        </w:tc>
      </w:tr>
      <w:tr w:rsidR="00D8067D" w:rsidRPr="00D8067D" w14:paraId="5E9B604D" w14:textId="77777777" w:rsidTr="00D8067D">
        <w:tc>
          <w:tcPr>
            <w:tcW w:w="851" w:type="dxa"/>
            <w:shd w:val="clear" w:color="auto" w:fill="E5EAEE"/>
          </w:tcPr>
          <w:p w14:paraId="45A7374E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C47BCA8" w14:textId="27FA3A9C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71D6AA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6F5644A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2022.03.22</w:t>
            </w:r>
          </w:p>
          <w:p w14:paraId="5E903DB0" w14:textId="11FCFCF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Aida</w:t>
            </w:r>
          </w:p>
        </w:tc>
      </w:tr>
      <w:tr w:rsidR="00D8067D" w:rsidRPr="00D8067D" w14:paraId="1D012B56" w14:textId="77777777" w:rsidTr="00D8067D">
        <w:tc>
          <w:tcPr>
            <w:tcW w:w="851" w:type="dxa"/>
            <w:shd w:val="clear" w:color="auto" w:fill="FFFFCC"/>
          </w:tcPr>
          <w:p w14:paraId="469247AC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604DA04E" w14:textId="3B0193DD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1D0BAF9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21C2E895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2022.03.26</w:t>
            </w:r>
          </w:p>
          <w:p w14:paraId="645B48B5" w14:textId="4F2A8D2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Les Vêpres Siciliennes</w:t>
            </w:r>
          </w:p>
        </w:tc>
      </w:tr>
      <w:tr w:rsidR="00D8067D" w:rsidRPr="00D8067D" w14:paraId="052E91B8" w14:textId="77777777" w:rsidTr="00D8067D">
        <w:tc>
          <w:tcPr>
            <w:tcW w:w="851" w:type="dxa"/>
            <w:shd w:val="clear" w:color="auto" w:fill="E5EAEE"/>
          </w:tcPr>
          <w:p w14:paraId="13C46539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389FB91" w14:textId="74D468C6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F84A97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7CB19638" w14:textId="1CE56F9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2022.04.01 (Duoduo)</w:t>
            </w:r>
          </w:p>
          <w:p w14:paraId="1F651DA2" w14:textId="3D3C098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Turandot</w:t>
            </w:r>
          </w:p>
        </w:tc>
      </w:tr>
      <w:tr w:rsidR="00D8067D" w:rsidRPr="00D8067D" w14:paraId="174A8606" w14:textId="77777777" w:rsidTr="00D8067D">
        <w:tc>
          <w:tcPr>
            <w:tcW w:w="851" w:type="dxa"/>
            <w:shd w:val="clear" w:color="auto" w:fill="FFFFCC"/>
          </w:tcPr>
          <w:p w14:paraId="7B728553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3B6C294C" w14:textId="706C07C2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3F79179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541433F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2022.04.09</w:t>
            </w:r>
          </w:p>
          <w:p w14:paraId="238A9A34" w14:textId="5AAB9AB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Il Viaggio A Reims</w:t>
            </w:r>
          </w:p>
        </w:tc>
      </w:tr>
      <w:tr w:rsidR="00D8067D" w:rsidRPr="00D8067D" w14:paraId="50388E4F" w14:textId="77777777" w:rsidTr="00D8067D">
        <w:tc>
          <w:tcPr>
            <w:tcW w:w="851" w:type="dxa"/>
            <w:shd w:val="clear" w:color="auto" w:fill="DCF8ED"/>
          </w:tcPr>
          <w:p w14:paraId="6CAF21D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5947F87D" w14:textId="7371B810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3914ABC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325D4C85" w14:textId="5AE2F7B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2022.04.10</w:t>
            </w:r>
          </w:p>
          <w:p w14:paraId="690DC482" w14:textId="4AE40E6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Don Giovanni  </w:t>
            </w:r>
          </w:p>
        </w:tc>
      </w:tr>
      <w:tr w:rsidR="00D8067D" w:rsidRPr="00D8067D" w14:paraId="7F6B1CCA" w14:textId="77777777" w:rsidTr="00D8067D">
        <w:tc>
          <w:tcPr>
            <w:tcW w:w="851" w:type="dxa"/>
            <w:shd w:val="clear" w:color="auto" w:fill="E5EAEE"/>
          </w:tcPr>
          <w:p w14:paraId="6DC88B11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46771EA" w14:textId="15B221D4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F8A0F6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2EFBFFCF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2022.14.14</w:t>
            </w:r>
          </w:p>
          <w:p w14:paraId="2E7CA8F9" w14:textId="361F069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Ballet-Matthäus-Passion</w:t>
            </w:r>
          </w:p>
        </w:tc>
      </w:tr>
      <w:tr w:rsidR="00D8067D" w:rsidRPr="00D8067D" w14:paraId="57D24085" w14:textId="77777777" w:rsidTr="00D8067D">
        <w:tc>
          <w:tcPr>
            <w:tcW w:w="851" w:type="dxa"/>
            <w:shd w:val="clear" w:color="auto" w:fill="E5EAEE"/>
          </w:tcPr>
          <w:p w14:paraId="352FF37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8CCE40E" w14:textId="418C0F33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755AB2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66B0E303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2022.04.18 (Duoduo)</w:t>
            </w:r>
          </w:p>
          <w:p w14:paraId="6C92D3BF" w14:textId="35644DE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L'Elisir d'Amore</w:t>
            </w:r>
          </w:p>
        </w:tc>
      </w:tr>
      <w:tr w:rsidR="00D8067D" w:rsidRPr="00D8067D" w14:paraId="3D4A3723" w14:textId="77777777" w:rsidTr="00D8067D">
        <w:tc>
          <w:tcPr>
            <w:tcW w:w="851" w:type="dxa"/>
            <w:shd w:val="clear" w:color="auto" w:fill="E5EAEE"/>
          </w:tcPr>
          <w:p w14:paraId="78810A9D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7388736" w14:textId="0B9BF134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EA80D5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7F27CF6F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2022.04.26</w:t>
            </w:r>
          </w:p>
          <w:p w14:paraId="7013A913" w14:textId="1A3EED1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Fidelio</w:t>
            </w:r>
          </w:p>
        </w:tc>
      </w:tr>
      <w:tr w:rsidR="00D8067D" w:rsidRPr="00D8067D" w14:paraId="095528D4" w14:textId="77777777" w:rsidTr="00D8067D">
        <w:tc>
          <w:tcPr>
            <w:tcW w:w="851" w:type="dxa"/>
            <w:shd w:val="clear" w:color="auto" w:fill="F4E8DF" w:themeFill="accent2" w:themeFillTint="33"/>
          </w:tcPr>
          <w:p w14:paraId="3AECBCC6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2D1CB970" w14:textId="0981281E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4202B96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4E8DF" w:themeFill="accent2" w:themeFillTint="33"/>
          </w:tcPr>
          <w:p w14:paraId="0BC82034" w14:textId="11E0DF1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2022.04.29 Fr</w:t>
            </w:r>
          </w:p>
          <w:p w14:paraId="7D8F9BB3" w14:textId="38B3F7A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Ballet-Coppélia</w:t>
            </w:r>
          </w:p>
        </w:tc>
      </w:tr>
      <w:tr w:rsidR="00D8067D" w:rsidRPr="00D8067D" w14:paraId="4807C5CD" w14:textId="77777777" w:rsidTr="00D8067D">
        <w:tc>
          <w:tcPr>
            <w:tcW w:w="851" w:type="dxa"/>
            <w:shd w:val="clear" w:color="auto" w:fill="F4E8DF" w:themeFill="accent2" w:themeFillTint="33"/>
          </w:tcPr>
          <w:p w14:paraId="15B8FEC1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37837D56" w14:textId="2712C269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4A6C2A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4E8DF" w:themeFill="accent2" w:themeFillTint="33"/>
          </w:tcPr>
          <w:p w14:paraId="2B744680" w14:textId="5160B44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2022.04.30 Sa</w:t>
            </w:r>
          </w:p>
          <w:p w14:paraId="32AA3D8B" w14:textId="627ADF3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Macbeth</w:t>
            </w:r>
          </w:p>
        </w:tc>
      </w:tr>
      <w:tr w:rsidR="00D8067D" w:rsidRPr="00D8067D" w14:paraId="66818A5D" w14:textId="77777777" w:rsidTr="00D8067D">
        <w:tc>
          <w:tcPr>
            <w:tcW w:w="851" w:type="dxa"/>
            <w:shd w:val="clear" w:color="auto" w:fill="E5EAEE"/>
          </w:tcPr>
          <w:p w14:paraId="4AB002E1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B3EA335" w14:textId="7511E5F6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D07EE7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78CD2E8C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2022.05.07</w:t>
            </w:r>
          </w:p>
          <w:p w14:paraId="44540646" w14:textId="29A0C51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Ballett-Anna Karenina</w:t>
            </w:r>
          </w:p>
        </w:tc>
      </w:tr>
      <w:tr w:rsidR="00D8067D" w:rsidRPr="00D8067D" w14:paraId="3C2735E9" w14:textId="77777777" w:rsidTr="00D8067D">
        <w:tc>
          <w:tcPr>
            <w:tcW w:w="851" w:type="dxa"/>
            <w:shd w:val="clear" w:color="auto" w:fill="E5EAEE"/>
          </w:tcPr>
          <w:p w14:paraId="7ADA206E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6B28A35" w14:textId="5D6B5CF6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A6D114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1619C718" w14:textId="4CA4415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2022.05.08 15:00</w:t>
            </w:r>
          </w:p>
          <w:p w14:paraId="753CE4EC" w14:textId="0C57122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Tannhäuser</w:t>
            </w:r>
          </w:p>
        </w:tc>
      </w:tr>
      <w:tr w:rsidR="00D8067D" w:rsidRPr="00D8067D" w14:paraId="6A5AD1FC" w14:textId="77777777" w:rsidTr="00D8067D">
        <w:tc>
          <w:tcPr>
            <w:tcW w:w="851" w:type="dxa"/>
            <w:shd w:val="clear" w:color="auto" w:fill="E5EAEE"/>
          </w:tcPr>
          <w:p w14:paraId="3476049C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DF142E2" w14:textId="1D1B1EB7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9F9C2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6CB48384" w14:textId="26C2563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2022.05.10 (Interview Ausfall)</w:t>
            </w:r>
          </w:p>
          <w:p w14:paraId="3535C1DC" w14:textId="567081E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Dialogues des Carmélites</w:t>
            </w:r>
          </w:p>
        </w:tc>
      </w:tr>
      <w:tr w:rsidR="00D8067D" w:rsidRPr="00D8067D" w14:paraId="37537634" w14:textId="77777777" w:rsidTr="00D8067D">
        <w:tc>
          <w:tcPr>
            <w:tcW w:w="851" w:type="dxa"/>
            <w:shd w:val="clear" w:color="auto" w:fill="E5EAEE"/>
          </w:tcPr>
          <w:p w14:paraId="22BCA935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F8A3D1C" w14:textId="2E9B9C01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55769C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13DCDB99" w14:textId="541AB86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2022.05.20</w:t>
            </w:r>
            <w:r w:rsidR="00E51DBD">
              <w:rPr>
                <w:color w:val="595959"/>
                <w:sz w:val="18"/>
              </w:rPr>
              <w:t xml:space="preserve"> (Duoduo)</w:t>
            </w:r>
          </w:p>
          <w:p w14:paraId="35812ACB" w14:textId="2B09DC2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Ballet-Sylvia</w:t>
            </w:r>
          </w:p>
        </w:tc>
      </w:tr>
      <w:tr w:rsidR="00D8067D" w:rsidRPr="00D8067D" w14:paraId="45453C9B" w14:textId="77777777" w:rsidTr="00D8067D">
        <w:tc>
          <w:tcPr>
            <w:tcW w:w="851" w:type="dxa"/>
            <w:shd w:val="clear" w:color="auto" w:fill="E5EAEE"/>
          </w:tcPr>
          <w:p w14:paraId="2AE59A14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8870ED1" w14:textId="3AB41DBC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05067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43D109B7" w14:textId="18157CC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2022.06.01</w:t>
            </w:r>
          </w:p>
          <w:p w14:paraId="57A08CC5" w14:textId="0B61CFD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Don Pasquale </w:t>
            </w:r>
          </w:p>
        </w:tc>
      </w:tr>
      <w:tr w:rsidR="00D8067D" w:rsidRPr="00D8067D" w14:paraId="11743B0E" w14:textId="77777777" w:rsidTr="00D8067D">
        <w:tc>
          <w:tcPr>
            <w:tcW w:w="851" w:type="dxa"/>
            <w:shd w:val="clear" w:color="auto" w:fill="E5EAEE"/>
          </w:tcPr>
          <w:p w14:paraId="5D042A64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AAFA364" w14:textId="4554B081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F1C29B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3EA977A6" w14:textId="2C57869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2022.06.06</w:t>
            </w:r>
          </w:p>
          <w:p w14:paraId="26792B06" w14:textId="76AD39D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Le Nozze di Figaro</w:t>
            </w:r>
          </w:p>
        </w:tc>
      </w:tr>
      <w:tr w:rsidR="00D8067D" w:rsidRPr="00D8067D" w14:paraId="08FBF2D1" w14:textId="77777777" w:rsidTr="00D8067D">
        <w:tc>
          <w:tcPr>
            <w:tcW w:w="851" w:type="dxa"/>
            <w:shd w:val="clear" w:color="auto" w:fill="E5EAEE"/>
          </w:tcPr>
          <w:p w14:paraId="07F01326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52E9728" w14:textId="03DB1CE4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769BD6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491BE29D" w14:textId="3E21673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2022.06.20</w:t>
            </w:r>
          </w:p>
          <w:p w14:paraId="2E9443DB" w14:textId="648C158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Ballet-Erste Schritte</w:t>
            </w:r>
          </w:p>
        </w:tc>
      </w:tr>
      <w:tr w:rsidR="00D8067D" w:rsidRPr="00D8067D" w14:paraId="3135747B" w14:textId="77777777" w:rsidTr="00D8067D">
        <w:tc>
          <w:tcPr>
            <w:tcW w:w="851" w:type="dxa"/>
            <w:shd w:val="clear" w:color="auto" w:fill="E5EAEE"/>
          </w:tcPr>
          <w:p w14:paraId="538F093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55F0170" w14:textId="201B54C0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8C7116F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09EB472B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2022.06.21</w:t>
            </w:r>
          </w:p>
          <w:p w14:paraId="67F4B0F4" w14:textId="2215EEF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Ballet-The Winter’s Tale</w:t>
            </w:r>
          </w:p>
        </w:tc>
      </w:tr>
      <w:tr w:rsidR="00D8067D" w:rsidRPr="00D8067D" w14:paraId="64EE6F5E" w14:textId="77777777" w:rsidTr="00D8067D">
        <w:tc>
          <w:tcPr>
            <w:tcW w:w="851" w:type="dxa"/>
            <w:shd w:val="clear" w:color="auto" w:fill="E5EAEE"/>
          </w:tcPr>
          <w:p w14:paraId="7E555FEA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19B2066" w14:textId="3161570D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736B14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1B485BC6" w14:textId="14244C68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2022.06.25 (DB Verspätung Ausfall)</w:t>
            </w:r>
          </w:p>
          <w:p w14:paraId="683C1B41" w14:textId="2B337F56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Ballet-Hamlet 21</w:t>
            </w:r>
          </w:p>
        </w:tc>
      </w:tr>
      <w:tr w:rsidR="00D8067D" w:rsidRPr="00D8067D" w14:paraId="33A7C26A" w14:textId="77777777" w:rsidTr="00D8067D">
        <w:tc>
          <w:tcPr>
            <w:tcW w:w="851" w:type="dxa"/>
            <w:shd w:val="clear" w:color="auto" w:fill="DCF8ED"/>
          </w:tcPr>
          <w:p w14:paraId="38B9FC1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28520DF1" w14:textId="2C4D9E2D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6EEDA4C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5691467D" w14:textId="53E241E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2022.06.26</w:t>
            </w:r>
            <w:r w:rsidR="008B2192">
              <w:rPr>
                <w:color w:val="595959"/>
                <w:sz w:val="18"/>
              </w:rPr>
              <w:t xml:space="preserve"> (Duoduo)</w:t>
            </w:r>
          </w:p>
          <w:p w14:paraId="2DD7320C" w14:textId="31468E1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Fanciulla Del West - Rostock</w:t>
            </w:r>
          </w:p>
        </w:tc>
      </w:tr>
      <w:tr w:rsidR="00D8067D" w:rsidRPr="00D8067D" w14:paraId="4B54720B" w14:textId="77777777" w:rsidTr="00D8067D">
        <w:tc>
          <w:tcPr>
            <w:tcW w:w="851" w:type="dxa"/>
            <w:shd w:val="clear" w:color="auto" w:fill="E5EAEE"/>
          </w:tcPr>
          <w:p w14:paraId="36A2FBA0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2935B5A6" w14:textId="5208CCBB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0C866D5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7C222D7D" w14:textId="1F9BEE9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2022.06.29 Mi</w:t>
            </w:r>
          </w:p>
          <w:p w14:paraId="1C1E23E9" w14:textId="752B0C2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Ballet-The Tempest</w:t>
            </w:r>
          </w:p>
        </w:tc>
      </w:tr>
      <w:tr w:rsidR="00D8067D" w:rsidRPr="00D8067D" w14:paraId="598DC897" w14:textId="77777777" w:rsidTr="00D8067D">
        <w:tc>
          <w:tcPr>
            <w:tcW w:w="851" w:type="dxa"/>
            <w:shd w:val="clear" w:color="auto" w:fill="FFFFCC"/>
          </w:tcPr>
          <w:p w14:paraId="69DA958D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D38C079" w14:textId="259BECDD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53CE1B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08596BCB" w14:textId="4E04C440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2022.06.30 Mi 18:30</w:t>
            </w:r>
          </w:p>
          <w:p w14:paraId="0BABD16C" w14:textId="7197D68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Les Contes d’Hoffmann</w:t>
            </w:r>
          </w:p>
        </w:tc>
      </w:tr>
      <w:tr w:rsidR="00D8067D" w:rsidRPr="00D8067D" w14:paraId="294A8449" w14:textId="77777777" w:rsidTr="00D8067D">
        <w:tc>
          <w:tcPr>
            <w:tcW w:w="851" w:type="dxa"/>
            <w:shd w:val="clear" w:color="auto" w:fill="FFFFCC"/>
          </w:tcPr>
          <w:p w14:paraId="2D2ED69C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82DDBA" w14:textId="01A83611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5F81010F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0656C518" w14:textId="09E966F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2022.07.01 </w:t>
            </w:r>
          </w:p>
          <w:p w14:paraId="73128A24" w14:textId="403A569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Ballet-Dornröschen</w:t>
            </w:r>
          </w:p>
        </w:tc>
      </w:tr>
      <w:tr w:rsidR="00D8067D" w:rsidRPr="00D8067D" w14:paraId="1911192C" w14:textId="77777777" w:rsidTr="00D8067D">
        <w:tc>
          <w:tcPr>
            <w:tcW w:w="851" w:type="dxa"/>
            <w:shd w:val="clear" w:color="auto" w:fill="E5EAEE"/>
          </w:tcPr>
          <w:p w14:paraId="0E0309C7" w14:textId="77777777" w:rsidR="009D3A31" w:rsidRPr="00D8067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B2FA3D4" w14:textId="78EBED7F" w:rsidR="009D3A31" w:rsidRPr="00D8067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DACDB1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5E10D424" w14:textId="5F79F2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2022.07.02</w:t>
            </w:r>
          </w:p>
          <w:p w14:paraId="6B5E3B2D" w14:textId="68142C5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Ballet-Ghost Light</w:t>
            </w:r>
          </w:p>
        </w:tc>
      </w:tr>
      <w:tr w:rsidR="00D8067D" w:rsidRPr="00D8067D" w14:paraId="59C3F3C5" w14:textId="77777777" w:rsidTr="00D8067D">
        <w:tc>
          <w:tcPr>
            <w:tcW w:w="851" w:type="dxa"/>
            <w:shd w:val="clear" w:color="auto" w:fill="E5EAEE"/>
          </w:tcPr>
          <w:p w14:paraId="4FE1A9C6" w14:textId="77777777" w:rsidR="00012B3C" w:rsidRPr="00D8067D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F3AE8AC" w14:textId="5F5B6C21" w:rsidR="00012B3C" w:rsidRPr="00D8067D" w:rsidRDefault="00012B3C" w:rsidP="00012B3C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1FCDCDC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E5EAEE"/>
          </w:tcPr>
          <w:p w14:paraId="51502161" w14:textId="3B3DD7E2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2022.07.03</w:t>
            </w:r>
          </w:p>
          <w:p w14:paraId="4CB1BD9C" w14:textId="1F519BB8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r w:rsidR="0074039C" w:rsidRPr="00D8067D">
              <w:rPr>
                <w:color w:val="595959"/>
                <w:sz w:val="18"/>
              </w:rPr>
              <w:t>Nijinsky Gala XLVII</w:t>
            </w:r>
          </w:p>
        </w:tc>
      </w:tr>
      <w:tr w:rsidR="00D8067D" w:rsidRPr="00D8067D" w14:paraId="1D87C855" w14:textId="77777777" w:rsidTr="00D8067D">
        <w:tc>
          <w:tcPr>
            <w:tcW w:w="851" w:type="dxa"/>
            <w:shd w:val="clear" w:color="auto" w:fill="FFFFCC"/>
          </w:tcPr>
          <w:p w14:paraId="3F532E60" w14:textId="77777777" w:rsidR="00012B3C" w:rsidRPr="00D8067D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A5FB152" w14:textId="259AD111" w:rsidR="00012B3C" w:rsidRPr="00D8067D" w:rsidRDefault="00012B3C" w:rsidP="00012B3C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44229425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478EE7C2" w14:textId="72B88440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2022.07.08 Fr 19:30</w:t>
            </w:r>
            <w:r w:rsidR="00827FAB">
              <w:rPr>
                <w:color w:val="595959"/>
                <w:sz w:val="18"/>
              </w:rPr>
              <w:t xml:space="preserve"> (Duo</w:t>
            </w:r>
            <w:r w:rsidR="00B93DF0">
              <w:rPr>
                <w:color w:val="595959"/>
                <w:sz w:val="18"/>
              </w:rPr>
              <w:t>d</w:t>
            </w:r>
            <w:r w:rsidR="00294C8C">
              <w:rPr>
                <w:color w:val="595959"/>
                <w:sz w:val="18"/>
              </w:rPr>
              <w:t>uo</w:t>
            </w:r>
            <w:r w:rsidR="00827FAB">
              <w:rPr>
                <w:color w:val="595959"/>
                <w:sz w:val="18"/>
              </w:rPr>
              <w:t>)</w:t>
            </w:r>
          </w:p>
          <w:p w14:paraId="7D9A24EE" w14:textId="06A00A8C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Carmen (in berlin Hotel)</w:t>
            </w:r>
          </w:p>
        </w:tc>
      </w:tr>
      <w:tr w:rsidR="00D8067D" w:rsidRPr="00D8067D" w14:paraId="7F8C72C6" w14:textId="77777777" w:rsidTr="00D8067D">
        <w:tc>
          <w:tcPr>
            <w:tcW w:w="851" w:type="dxa"/>
            <w:shd w:val="clear" w:color="auto" w:fill="FFFFCC"/>
          </w:tcPr>
          <w:p w14:paraId="72066A7A" w14:textId="77777777" w:rsidR="00012B3C" w:rsidRPr="00D8067D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024415BF" w14:textId="7526F15D" w:rsidR="00012B3C" w:rsidRPr="00D8067D" w:rsidRDefault="00012B3C" w:rsidP="00012B3C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902F18B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FFFFCC"/>
          </w:tcPr>
          <w:p w14:paraId="48CD7BB5" w14:textId="66E86497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2022.07.09 Sa 16:00</w:t>
            </w:r>
          </w:p>
          <w:p w14:paraId="50F91AF8" w14:textId="4297F099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Die Meistersinger von Nürnberg</w:t>
            </w:r>
          </w:p>
        </w:tc>
      </w:tr>
      <w:tr w:rsidR="00D8067D" w:rsidRPr="00D8067D" w14:paraId="1449692E" w14:textId="77777777" w:rsidTr="00D8067D">
        <w:tc>
          <w:tcPr>
            <w:tcW w:w="851" w:type="dxa"/>
            <w:shd w:val="clear" w:color="auto" w:fill="DCF8ED"/>
          </w:tcPr>
          <w:p w14:paraId="1980972D" w14:textId="77777777" w:rsidR="00012B3C" w:rsidRPr="00D8067D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75345AAF" w14:textId="4D92CF66" w:rsidR="00012B3C" w:rsidRPr="00D8067D" w:rsidRDefault="00012B3C" w:rsidP="00012B3C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7487D465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142B5D51" w14:textId="71F09DAA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2022.07.09 </w:t>
            </w:r>
          </w:p>
          <w:p w14:paraId="19EC2B64" w14:textId="6AA9BA22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LES PÊCHEURS DE PERLES</w:t>
            </w:r>
          </w:p>
        </w:tc>
      </w:tr>
      <w:tr w:rsidR="00D8067D" w:rsidRPr="00D8067D" w14:paraId="02EBEEBD" w14:textId="77777777" w:rsidTr="00D8067D">
        <w:tc>
          <w:tcPr>
            <w:tcW w:w="851" w:type="dxa"/>
            <w:shd w:val="clear" w:color="auto" w:fill="DCF8ED"/>
          </w:tcPr>
          <w:p w14:paraId="73064D99" w14:textId="77777777" w:rsidR="00012B3C" w:rsidRPr="00D8067D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7E2DE32C" w14:textId="7B2FC786" w:rsidR="00012B3C" w:rsidRPr="00D8067D" w:rsidRDefault="00012B3C" w:rsidP="00012B3C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4170FB1B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gridSpan w:val="2"/>
            <w:shd w:val="clear" w:color="auto" w:fill="DCF8ED"/>
          </w:tcPr>
          <w:p w14:paraId="5EB573FE" w14:textId="655A6B78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2022.07.10 </w:t>
            </w:r>
          </w:p>
          <w:p w14:paraId="265E18D8" w14:textId="1D2DECC3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</w:rPr>
              <w:t>Turandot - Bremen</w:t>
            </w:r>
          </w:p>
        </w:tc>
      </w:tr>
      <w:tr w:rsidR="00012B3C" w:rsidRPr="00D8067D" w14:paraId="40006E3A" w14:textId="77777777" w:rsidTr="009D3A31">
        <w:tc>
          <w:tcPr>
            <w:tcW w:w="851" w:type="dxa"/>
          </w:tcPr>
          <w:p w14:paraId="3323A1F2" w14:textId="77777777" w:rsidR="00012B3C" w:rsidRPr="00D8067D" w:rsidRDefault="00012B3C" w:rsidP="00012B3C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48B4107" w14:textId="53DBD267" w:rsidR="00012B3C" w:rsidRPr="00D8067D" w:rsidRDefault="00012B3C" w:rsidP="00012B3C">
            <w:pPr>
              <w:pStyle w:val="Heading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369" w:type="dxa"/>
          </w:tcPr>
          <w:p w14:paraId="7D4A8687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gridSpan w:val="2"/>
          </w:tcPr>
          <w:p w14:paraId="2F17D2D8" w14:textId="77777777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</w:p>
        </w:tc>
      </w:tr>
    </w:tbl>
    <w:p w14:paraId="36F7C925" w14:textId="690DF38C" w:rsidR="0040398E" w:rsidRPr="00D8067D" w:rsidRDefault="0040398E" w:rsidP="00B3018E">
      <w:pPr>
        <w:rPr>
          <w:color w:val="595959"/>
          <w:lang w:val="de-DE"/>
        </w:rPr>
      </w:pPr>
    </w:p>
    <w:sectPr w:rsidR="0040398E" w:rsidRPr="00D8067D" w:rsidSect="006B59C4">
      <w:headerReference w:type="default" r:id="rId11"/>
      <w:footerReference w:type="default" r:id="rId12"/>
      <w:headerReference w:type="first" r:id="rId13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808A4" w14:textId="77777777" w:rsidR="001639C2" w:rsidRDefault="001639C2">
      <w:pPr>
        <w:spacing w:before="0" w:after="0" w:line="240" w:lineRule="auto"/>
      </w:pPr>
      <w:r>
        <w:separator/>
      </w:r>
    </w:p>
  </w:endnote>
  <w:endnote w:type="continuationSeparator" w:id="0">
    <w:p w14:paraId="4F2C18E2" w14:textId="77777777" w:rsidR="001639C2" w:rsidRDefault="001639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688CCCBA" w:rsidR="0040398E" w:rsidRDefault="00E51F24">
    <w:pPr>
      <w:pStyle w:val="Footer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B6B0" w14:textId="77777777" w:rsidR="001639C2" w:rsidRDefault="001639C2">
      <w:pPr>
        <w:spacing w:before="0" w:after="0" w:line="240" w:lineRule="auto"/>
      </w:pPr>
      <w:r>
        <w:separator/>
      </w:r>
    </w:p>
  </w:footnote>
  <w:footnote w:type="continuationSeparator" w:id="0">
    <w:p w14:paraId="3F1DD315" w14:textId="77777777" w:rsidR="001639C2" w:rsidRDefault="001639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0250" w14:textId="1096C312" w:rsidR="006B59C4" w:rsidRDefault="009710BF" w:rsidP="006B59C4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02C651C6" wp14:editId="1029AF36">
          <wp:simplePos x="0" y="0"/>
          <wp:positionH relativeFrom="column">
            <wp:posOffset>690</wp:posOffset>
          </wp:positionH>
          <wp:positionV relativeFrom="paragraph">
            <wp:posOffset>-361315</wp:posOffset>
          </wp:positionV>
          <wp:extent cx="1171575" cy="717973"/>
          <wp:effectExtent l="0" t="0" r="0" b="635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171575" cy="717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9C4">
      <w:rPr>
        <w:noProof/>
      </w:rPr>
      <w:drawing>
        <wp:anchor distT="0" distB="0" distL="114300" distR="114300" simplePos="0" relativeHeight="251668480" behindDoc="0" locked="0" layoutInCell="1" allowOverlap="1" wp14:anchorId="1DAE7751" wp14:editId="3643E6DA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9C4">
      <w:rPr>
        <w:noProof/>
      </w:rPr>
      <w:drawing>
        <wp:anchor distT="0" distB="0" distL="114300" distR="114300" simplePos="0" relativeHeight="251665408" behindDoc="0" locked="0" layoutInCell="1" allowOverlap="1" wp14:anchorId="26064F63" wp14:editId="7ADA351F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9C4">
      <w:rPr>
        <w:noProof/>
      </w:rPr>
      <w:drawing>
        <wp:anchor distT="0" distB="0" distL="114300" distR="114300" simplePos="0" relativeHeight="251664384" behindDoc="1" locked="0" layoutInCell="1" allowOverlap="1" wp14:anchorId="020B8693" wp14:editId="50EF1694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9C4">
      <w:rPr>
        <w:noProof/>
      </w:rPr>
      <w:drawing>
        <wp:anchor distT="0" distB="0" distL="114300" distR="114300" simplePos="0" relativeHeight="251666432" behindDoc="1" locked="0" layoutInCell="1" allowOverlap="1" wp14:anchorId="75077147" wp14:editId="21B72A9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26400C" w14:textId="280DEB51" w:rsidR="006B59C4" w:rsidRDefault="006B5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FE6F" w14:textId="54B546B1" w:rsidR="00E51F24" w:rsidRDefault="006B59C4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2909542" wp14:editId="098E8884">
          <wp:simplePos x="0" y="0"/>
          <wp:positionH relativeFrom="column">
            <wp:posOffset>2432050</wp:posOffset>
          </wp:positionH>
          <wp:positionV relativeFrom="paragraph">
            <wp:posOffset>-262890</wp:posOffset>
          </wp:positionV>
          <wp:extent cx="1720850" cy="514568"/>
          <wp:effectExtent l="0" t="0" r="0" b="0"/>
          <wp:wrapNone/>
          <wp:docPr id="3" name="Picture 3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BCBB3B0" wp14:editId="5495B615">
          <wp:simplePos x="0" y="0"/>
          <wp:positionH relativeFrom="column">
            <wp:posOffset>1042035</wp:posOffset>
          </wp:positionH>
          <wp:positionV relativeFrom="paragraph">
            <wp:posOffset>-227965</wp:posOffset>
          </wp:positionV>
          <wp:extent cx="1543050" cy="482203"/>
          <wp:effectExtent l="0" t="0" r="0" b="0"/>
          <wp:wrapNone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22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A208B44" wp14:editId="0CD16C21">
          <wp:simplePos x="0" y="0"/>
          <wp:positionH relativeFrom="column">
            <wp:posOffset>-113665</wp:posOffset>
          </wp:positionH>
          <wp:positionV relativeFrom="paragraph">
            <wp:posOffset>-262255</wp:posOffset>
          </wp:positionV>
          <wp:extent cx="1193800" cy="558165"/>
          <wp:effectExtent l="0" t="0" r="6350" b="0"/>
          <wp:wrapNone/>
          <wp:docPr id="1" name="Picture 1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558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D3BA470" wp14:editId="6D94B0D4">
          <wp:simplePos x="0" y="0"/>
          <wp:positionH relativeFrom="column">
            <wp:posOffset>4057662</wp:posOffset>
          </wp:positionH>
          <wp:positionV relativeFrom="paragraph">
            <wp:posOffset>-405765</wp:posOffset>
          </wp:positionV>
          <wp:extent cx="1320800" cy="795662"/>
          <wp:effectExtent l="0" t="0" r="0" b="4445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795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A311B89" wp14:editId="4DEC87DE">
          <wp:simplePos x="0" y="0"/>
          <wp:positionH relativeFrom="column">
            <wp:posOffset>5429250</wp:posOffset>
          </wp:positionH>
          <wp:positionV relativeFrom="paragraph">
            <wp:posOffset>-424551</wp:posOffset>
          </wp:positionV>
          <wp:extent cx="926777" cy="783590"/>
          <wp:effectExtent l="0" t="0" r="6985" b="0"/>
          <wp:wrapNone/>
          <wp:docPr id="5" name="Picture 5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777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F7D"/>
    <w:multiLevelType w:val="hybridMultilevel"/>
    <w:tmpl w:val="0292180A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03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1002D"/>
    <w:rsid w:val="00012B3C"/>
    <w:rsid w:val="00041489"/>
    <w:rsid w:val="000460BC"/>
    <w:rsid w:val="00051361"/>
    <w:rsid w:val="00065A92"/>
    <w:rsid w:val="0007024F"/>
    <w:rsid w:val="00080C92"/>
    <w:rsid w:val="000A3603"/>
    <w:rsid w:val="000C3926"/>
    <w:rsid w:val="000D1D3D"/>
    <w:rsid w:val="000E425A"/>
    <w:rsid w:val="000E7334"/>
    <w:rsid w:val="00105034"/>
    <w:rsid w:val="00112ECD"/>
    <w:rsid w:val="00114938"/>
    <w:rsid w:val="00117385"/>
    <w:rsid w:val="00122F9F"/>
    <w:rsid w:val="00143A0A"/>
    <w:rsid w:val="0016251B"/>
    <w:rsid w:val="001639C2"/>
    <w:rsid w:val="00167AC7"/>
    <w:rsid w:val="00174627"/>
    <w:rsid w:val="0019470E"/>
    <w:rsid w:val="00194D94"/>
    <w:rsid w:val="001A3450"/>
    <w:rsid w:val="001A35A4"/>
    <w:rsid w:val="001A6E8E"/>
    <w:rsid w:val="001C54E5"/>
    <w:rsid w:val="001C5F29"/>
    <w:rsid w:val="001E27B8"/>
    <w:rsid w:val="001E325B"/>
    <w:rsid w:val="001E478D"/>
    <w:rsid w:val="001F7256"/>
    <w:rsid w:val="00201F2A"/>
    <w:rsid w:val="00203870"/>
    <w:rsid w:val="002279B9"/>
    <w:rsid w:val="00290C70"/>
    <w:rsid w:val="002931FB"/>
    <w:rsid w:val="00294C8C"/>
    <w:rsid w:val="002956D9"/>
    <w:rsid w:val="002B2B52"/>
    <w:rsid w:val="002C48BB"/>
    <w:rsid w:val="002E4991"/>
    <w:rsid w:val="002E4C5A"/>
    <w:rsid w:val="002F7CC1"/>
    <w:rsid w:val="003020DA"/>
    <w:rsid w:val="00332022"/>
    <w:rsid w:val="00340C7D"/>
    <w:rsid w:val="00361451"/>
    <w:rsid w:val="003776BE"/>
    <w:rsid w:val="003A4387"/>
    <w:rsid w:val="003A6836"/>
    <w:rsid w:val="003A7F39"/>
    <w:rsid w:val="003B1D7B"/>
    <w:rsid w:val="003B5800"/>
    <w:rsid w:val="003D0829"/>
    <w:rsid w:val="0040398E"/>
    <w:rsid w:val="0041230C"/>
    <w:rsid w:val="0041753F"/>
    <w:rsid w:val="0044405D"/>
    <w:rsid w:val="00444E90"/>
    <w:rsid w:val="00455E4C"/>
    <w:rsid w:val="004633EC"/>
    <w:rsid w:val="00483457"/>
    <w:rsid w:val="004A27A2"/>
    <w:rsid w:val="004C41B2"/>
    <w:rsid w:val="004F0B97"/>
    <w:rsid w:val="00517CE2"/>
    <w:rsid w:val="005431DC"/>
    <w:rsid w:val="0054325A"/>
    <w:rsid w:val="00547B14"/>
    <w:rsid w:val="00561232"/>
    <w:rsid w:val="00590EBE"/>
    <w:rsid w:val="005B06C4"/>
    <w:rsid w:val="005D20F9"/>
    <w:rsid w:val="005F1C40"/>
    <w:rsid w:val="005F2F00"/>
    <w:rsid w:val="005F3F77"/>
    <w:rsid w:val="00604AFE"/>
    <w:rsid w:val="00606690"/>
    <w:rsid w:val="00613EE8"/>
    <w:rsid w:val="00620B83"/>
    <w:rsid w:val="00642F3A"/>
    <w:rsid w:val="00650DCE"/>
    <w:rsid w:val="00655729"/>
    <w:rsid w:val="0066415B"/>
    <w:rsid w:val="00664FDC"/>
    <w:rsid w:val="00681540"/>
    <w:rsid w:val="0068389E"/>
    <w:rsid w:val="006B59C4"/>
    <w:rsid w:val="006C3F44"/>
    <w:rsid w:val="006D3C74"/>
    <w:rsid w:val="00700ACF"/>
    <w:rsid w:val="00700C14"/>
    <w:rsid w:val="00701B74"/>
    <w:rsid w:val="007369A4"/>
    <w:rsid w:val="0074039C"/>
    <w:rsid w:val="007409FC"/>
    <w:rsid w:val="007445D3"/>
    <w:rsid w:val="00757561"/>
    <w:rsid w:val="00767644"/>
    <w:rsid w:val="00773F40"/>
    <w:rsid w:val="00777756"/>
    <w:rsid w:val="007E4696"/>
    <w:rsid w:val="007F0CF0"/>
    <w:rsid w:val="007F7966"/>
    <w:rsid w:val="00813D1A"/>
    <w:rsid w:val="008143C3"/>
    <w:rsid w:val="008150E9"/>
    <w:rsid w:val="00816B63"/>
    <w:rsid w:val="00827FAB"/>
    <w:rsid w:val="008618AE"/>
    <w:rsid w:val="0086531D"/>
    <w:rsid w:val="00877ED9"/>
    <w:rsid w:val="008845BE"/>
    <w:rsid w:val="0088749C"/>
    <w:rsid w:val="0089116B"/>
    <w:rsid w:val="00896DAC"/>
    <w:rsid w:val="008A61D2"/>
    <w:rsid w:val="008B2192"/>
    <w:rsid w:val="008B2A69"/>
    <w:rsid w:val="008B5383"/>
    <w:rsid w:val="008D1593"/>
    <w:rsid w:val="008E2A6B"/>
    <w:rsid w:val="008F7079"/>
    <w:rsid w:val="009031DC"/>
    <w:rsid w:val="009038B6"/>
    <w:rsid w:val="009072C9"/>
    <w:rsid w:val="00924753"/>
    <w:rsid w:val="00942F81"/>
    <w:rsid w:val="00963B62"/>
    <w:rsid w:val="009710BF"/>
    <w:rsid w:val="0097263A"/>
    <w:rsid w:val="00976E8B"/>
    <w:rsid w:val="0099778F"/>
    <w:rsid w:val="009A35CF"/>
    <w:rsid w:val="009D3A31"/>
    <w:rsid w:val="009E2CAF"/>
    <w:rsid w:val="009E56E9"/>
    <w:rsid w:val="009E68D4"/>
    <w:rsid w:val="009F0394"/>
    <w:rsid w:val="00A30A7A"/>
    <w:rsid w:val="00A44F42"/>
    <w:rsid w:val="00A53E76"/>
    <w:rsid w:val="00A547D3"/>
    <w:rsid w:val="00A75ECF"/>
    <w:rsid w:val="00A91CB5"/>
    <w:rsid w:val="00A96D5E"/>
    <w:rsid w:val="00AA02BD"/>
    <w:rsid w:val="00AA10EA"/>
    <w:rsid w:val="00AA46AC"/>
    <w:rsid w:val="00AA47F5"/>
    <w:rsid w:val="00AB4448"/>
    <w:rsid w:val="00AB5271"/>
    <w:rsid w:val="00AD1C24"/>
    <w:rsid w:val="00AE1861"/>
    <w:rsid w:val="00AE1A77"/>
    <w:rsid w:val="00B00D96"/>
    <w:rsid w:val="00B2163E"/>
    <w:rsid w:val="00B27311"/>
    <w:rsid w:val="00B27C50"/>
    <w:rsid w:val="00B3018E"/>
    <w:rsid w:val="00B70ED1"/>
    <w:rsid w:val="00B772B6"/>
    <w:rsid w:val="00B86252"/>
    <w:rsid w:val="00B93DF0"/>
    <w:rsid w:val="00BA230D"/>
    <w:rsid w:val="00BA29FE"/>
    <w:rsid w:val="00BA3915"/>
    <w:rsid w:val="00BA4F72"/>
    <w:rsid w:val="00BB65DA"/>
    <w:rsid w:val="00BF1CEA"/>
    <w:rsid w:val="00C05B63"/>
    <w:rsid w:val="00C0673D"/>
    <w:rsid w:val="00C41182"/>
    <w:rsid w:val="00C45610"/>
    <w:rsid w:val="00C4623D"/>
    <w:rsid w:val="00C56E14"/>
    <w:rsid w:val="00C651C7"/>
    <w:rsid w:val="00C66CF7"/>
    <w:rsid w:val="00C86C22"/>
    <w:rsid w:val="00C95C64"/>
    <w:rsid w:val="00CC1F6A"/>
    <w:rsid w:val="00CD4367"/>
    <w:rsid w:val="00CD6D6F"/>
    <w:rsid w:val="00D04C38"/>
    <w:rsid w:val="00D06FE5"/>
    <w:rsid w:val="00D1061F"/>
    <w:rsid w:val="00D118B9"/>
    <w:rsid w:val="00D234C1"/>
    <w:rsid w:val="00D23A7F"/>
    <w:rsid w:val="00D35B5B"/>
    <w:rsid w:val="00D51D2A"/>
    <w:rsid w:val="00D60E9E"/>
    <w:rsid w:val="00D65406"/>
    <w:rsid w:val="00D714A7"/>
    <w:rsid w:val="00D8067D"/>
    <w:rsid w:val="00D83EA1"/>
    <w:rsid w:val="00D902FC"/>
    <w:rsid w:val="00D9487E"/>
    <w:rsid w:val="00DC2CB7"/>
    <w:rsid w:val="00DD0443"/>
    <w:rsid w:val="00DE15F9"/>
    <w:rsid w:val="00E079F6"/>
    <w:rsid w:val="00E40A35"/>
    <w:rsid w:val="00E50AFB"/>
    <w:rsid w:val="00E51DBD"/>
    <w:rsid w:val="00E51F24"/>
    <w:rsid w:val="00E606F1"/>
    <w:rsid w:val="00E71188"/>
    <w:rsid w:val="00EC6787"/>
    <w:rsid w:val="00ED502C"/>
    <w:rsid w:val="00EF5093"/>
    <w:rsid w:val="00F0626C"/>
    <w:rsid w:val="00F104F2"/>
    <w:rsid w:val="00F246AF"/>
    <w:rsid w:val="00F407BB"/>
    <w:rsid w:val="00F44DF4"/>
    <w:rsid w:val="00F501BB"/>
    <w:rsid w:val="00F529C4"/>
    <w:rsid w:val="00F94248"/>
    <w:rsid w:val="00F96392"/>
    <w:rsid w:val="00FA7182"/>
    <w:rsid w:val="00FD0AAD"/>
    <w:rsid w:val="00FF1255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a">
    <w:name w:val="简历文字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Relationship Id="rId5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EE5D5E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2C6385"/>
    <w:rsid w:val="0086432C"/>
    <w:rsid w:val="00975CED"/>
    <w:rsid w:val="00A43D4D"/>
    <w:rsid w:val="00C20ACF"/>
    <w:rsid w:val="00E02DA3"/>
    <w:rsid w:val="00EE5D5E"/>
    <w:rsid w:val="00F000E4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20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2021/2022</dc:creator>
  <cp:keywords>[电话]</cp:keywords>
  <cp:lastModifiedBy>Bai, Zehui</cp:lastModifiedBy>
  <cp:revision>206</cp:revision>
  <cp:lastPrinted>2023-02-21T06:07:00Z</cp:lastPrinted>
  <dcterms:created xsi:type="dcterms:W3CDTF">2022-06-25T19:52:00Z</dcterms:created>
  <dcterms:modified xsi:type="dcterms:W3CDTF">2023-11-11T11:28:00Z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MSIP_Label_e33fbf10-3297-4327-bf73-27d15f2d6bd0_Enabled">
    <vt:lpwstr>true</vt:lpwstr>
  </property>
  <property fmtid="{D5CDD505-2E9C-101B-9397-08002B2CF9AE}" pid="4" name="MSIP_Label_e33fbf10-3297-4327-bf73-27d15f2d6bd0_SetDate">
    <vt:lpwstr>2023-11-11T11:25:03Z</vt:lpwstr>
  </property>
  <property fmtid="{D5CDD505-2E9C-101B-9397-08002B2CF9AE}" pid="5" name="MSIP_Label_e33fbf10-3297-4327-bf73-27d15f2d6bd0_Method">
    <vt:lpwstr>Standard</vt:lpwstr>
  </property>
  <property fmtid="{D5CDD505-2E9C-101B-9397-08002B2CF9AE}" pid="6" name="MSIP_Label_e33fbf10-3297-4327-bf73-27d15f2d6bd0_Name">
    <vt:lpwstr>Confidential – Any Recipient Only</vt:lpwstr>
  </property>
  <property fmtid="{D5CDD505-2E9C-101B-9397-08002B2CF9AE}" pid="7" name="MSIP_Label_e33fbf10-3297-4327-bf73-27d15f2d6bd0_SiteId">
    <vt:lpwstr>06fe4af5-9412-436c-acdb-444ee0010489</vt:lpwstr>
  </property>
  <property fmtid="{D5CDD505-2E9C-101B-9397-08002B2CF9AE}" pid="8" name="MSIP_Label_e33fbf10-3297-4327-bf73-27d15f2d6bd0_ActionId">
    <vt:lpwstr>1f0b86a8-8fb4-46c0-bd29-a7bfaad58479</vt:lpwstr>
  </property>
  <property fmtid="{D5CDD505-2E9C-101B-9397-08002B2CF9AE}" pid="9" name="MSIP_Label_e33fbf10-3297-4327-bf73-27d15f2d6bd0_ContentBits">
    <vt:lpwstr>0</vt:lpwstr>
  </property>
</Properties>
</file>