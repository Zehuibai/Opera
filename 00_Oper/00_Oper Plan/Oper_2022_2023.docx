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0C1C0" w14:textId="77777777" w:rsidR="00027432" w:rsidRDefault="00027432" w:rsidP="00DC2CB7">
      <w:pPr>
        <w:pStyle w:val="a4"/>
        <w:spacing w:before="120" w:after="120"/>
        <w:rPr>
          <w:rFonts w:ascii="Microsoft YaHei UI" w:eastAsia="Microsoft YaHei UI" w:hAnsi="Microsoft YaHei UI"/>
          <w:color w:val="3A4B5B" w:themeColor="accent1" w:themeShade="80"/>
          <w:sz w:val="28"/>
        </w:rPr>
      </w:pPr>
    </w:p>
    <w:p w14:paraId="21EB30EB" w14:textId="3130AE70" w:rsidR="0040398E" w:rsidRPr="00991EC9" w:rsidRDefault="00000000" w:rsidP="00DC2CB7">
      <w:pPr>
        <w:pStyle w:val="a4"/>
        <w:spacing w:before="120" w:after="120"/>
        <w:rPr>
          <w:rFonts w:ascii="Microsoft YaHei UI" w:eastAsia="Microsoft YaHei UI" w:hAnsi="Microsoft YaHei UI"/>
          <w:color w:val="3A4B5B" w:themeColor="accent1" w:themeShade="80"/>
          <w:sz w:val="28"/>
        </w:rPr>
      </w:pPr>
      <w:sdt>
        <w:sdtPr>
          <w:rPr>
            <w:rFonts w:ascii="Microsoft YaHei UI" w:eastAsia="Microsoft YaHei UI" w:hAnsi="Microsoft YaHei UI"/>
            <w:color w:val="3A4B5B" w:themeColor="accent1" w:themeShade="80"/>
            <w:sz w:val="28"/>
          </w:rPr>
          <w:alias w:val="您的姓名"/>
          <w:tag w:val=""/>
          <w:id w:val="1197042864"/>
          <w:placeholder>
            <w:docPart w:val="5F2FD3719CB54014B4EB115CF0C7BBF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777756" w:rsidRPr="00991EC9">
            <w:rPr>
              <w:rFonts w:ascii="Microsoft YaHei UI" w:eastAsia="Microsoft YaHei UI" w:hAnsi="Microsoft YaHei UI"/>
              <w:color w:val="3A4B5B" w:themeColor="accent1" w:themeShade="80"/>
              <w:sz w:val="28"/>
            </w:rPr>
            <w:t>Zehui Bai</w:t>
          </w:r>
          <w:r w:rsidR="00E079F6" w:rsidRPr="00991EC9">
            <w:rPr>
              <w:rFonts w:ascii="Microsoft YaHei UI" w:eastAsia="Microsoft YaHei UI" w:hAnsi="Microsoft YaHei UI"/>
              <w:color w:val="3A4B5B" w:themeColor="accent1" w:themeShade="80"/>
              <w:sz w:val="28"/>
            </w:rPr>
            <w:t xml:space="preserve"> Oper 2022/2023</w:t>
          </w:r>
        </w:sdtContent>
      </w:sdt>
    </w:p>
    <w:p w14:paraId="581893C3" w14:textId="77777777" w:rsidR="00B93A33" w:rsidRPr="00B93A33" w:rsidRDefault="00B93A33" w:rsidP="00B93A33">
      <w:pPr>
        <w:pStyle w:val="Heading1"/>
        <w:jc w:val="left"/>
      </w:pPr>
      <w:r w:rsidRPr="00B93A33">
        <w:t>SEP.2022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B93A33" w:rsidRPr="00991EC9" w14:paraId="29CE0C2A" w14:textId="77777777" w:rsidTr="005672D2">
        <w:tc>
          <w:tcPr>
            <w:tcW w:w="679" w:type="dxa"/>
            <w:shd w:val="clear" w:color="auto" w:fill="F8EBD1" w:themeFill="background2" w:themeFillTint="33"/>
          </w:tcPr>
          <w:p w14:paraId="62D12A69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 w:themeFill="background2" w:themeFillTint="33"/>
          </w:tcPr>
          <w:p w14:paraId="0D54E4BA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 w:themeFill="background2" w:themeFillTint="33"/>
          </w:tcPr>
          <w:p w14:paraId="0CD75A3D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 w:themeFill="background2" w:themeFillTint="33"/>
          </w:tcPr>
          <w:p w14:paraId="3CAD7F25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2022.09.18 So 14:30</w:t>
            </w:r>
          </w:p>
          <w:p w14:paraId="66F395FE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Ballet-Giselle</w:t>
            </w:r>
          </w:p>
        </w:tc>
      </w:tr>
      <w:tr w:rsidR="00B93A33" w:rsidRPr="00991EC9" w14:paraId="472D303D" w14:textId="77777777" w:rsidTr="005672D2">
        <w:tc>
          <w:tcPr>
            <w:tcW w:w="679" w:type="dxa"/>
            <w:shd w:val="clear" w:color="auto" w:fill="E5EAEE" w:themeFill="accent1" w:themeFillTint="33"/>
          </w:tcPr>
          <w:p w14:paraId="60B56765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shd w:val="clear" w:color="auto" w:fill="E5EAEE" w:themeFill="accent1" w:themeFillTint="33"/>
          </w:tcPr>
          <w:p w14:paraId="2A4C7A1D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shd w:val="clear" w:color="auto" w:fill="E5EAEE" w:themeFill="accent1" w:themeFillTint="33"/>
          </w:tcPr>
          <w:p w14:paraId="52F57E01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E5EAEE" w:themeFill="accent1" w:themeFillTint="33"/>
          </w:tcPr>
          <w:p w14:paraId="2EEFD38A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2022.09.22 19:00</w:t>
            </w:r>
          </w:p>
          <w:p w14:paraId="4193338B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Carmen</w:t>
            </w:r>
          </w:p>
        </w:tc>
      </w:tr>
      <w:tr w:rsidR="00B93A33" w:rsidRPr="00991EC9" w14:paraId="66BE1324" w14:textId="77777777" w:rsidTr="005672D2">
        <w:tc>
          <w:tcPr>
            <w:tcW w:w="679" w:type="dxa"/>
            <w:shd w:val="clear" w:color="auto" w:fill="E5EAEE" w:themeFill="accent1" w:themeFillTint="33"/>
          </w:tcPr>
          <w:p w14:paraId="2BA07EB6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shd w:val="clear" w:color="auto" w:fill="E5EAEE" w:themeFill="accent1" w:themeFillTint="33"/>
          </w:tcPr>
          <w:p w14:paraId="4729CAD5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shd w:val="clear" w:color="auto" w:fill="E5EAEE" w:themeFill="accent1" w:themeFillTint="33"/>
          </w:tcPr>
          <w:p w14:paraId="2957287E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E5EAEE" w:themeFill="accent1" w:themeFillTint="33"/>
          </w:tcPr>
          <w:p w14:paraId="0FB93ED2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2022.09.23 19:30</w:t>
            </w:r>
          </w:p>
          <w:p w14:paraId="50ABB7FC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Ballet-Dritte Sinfonie von Gustav Mahler</w:t>
            </w:r>
          </w:p>
        </w:tc>
      </w:tr>
      <w:tr w:rsidR="00B93A33" w:rsidRPr="00991EC9" w14:paraId="0FF64F1B" w14:textId="77777777" w:rsidTr="005672D2">
        <w:tc>
          <w:tcPr>
            <w:tcW w:w="679" w:type="dxa"/>
            <w:shd w:val="clear" w:color="auto" w:fill="E5EAEE" w:themeFill="accent1" w:themeFillTint="33"/>
          </w:tcPr>
          <w:p w14:paraId="24F128B1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E5EAEE" w:themeFill="accent1" w:themeFillTint="33"/>
          </w:tcPr>
          <w:p w14:paraId="52B2D542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shd w:val="clear" w:color="auto" w:fill="E5EAEE" w:themeFill="accent1" w:themeFillTint="33"/>
          </w:tcPr>
          <w:p w14:paraId="31AC1F57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E5EAEE" w:themeFill="accent1" w:themeFillTint="33"/>
          </w:tcPr>
          <w:p w14:paraId="333B28B2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2022.09.27 19:00</w:t>
            </w:r>
          </w:p>
          <w:p w14:paraId="7F94F134" w14:textId="77777777" w:rsidR="00B93A33" w:rsidRPr="00991EC9" w:rsidRDefault="00B93A33" w:rsidP="005672D2">
            <w:pPr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Nabucco</w:t>
            </w:r>
          </w:p>
        </w:tc>
      </w:tr>
    </w:tbl>
    <w:p w14:paraId="41E979C1" w14:textId="77777777" w:rsidR="00B93A33" w:rsidRPr="00B93A33" w:rsidRDefault="00B93A33" w:rsidP="00B93A33">
      <w:pPr>
        <w:rPr>
          <w:rFonts w:ascii="Microsoft YaHei UI" w:eastAsia="Microsoft YaHei UI" w:hAnsi="Microsoft YaHei UI"/>
          <w:color w:val="3A4B5B" w:themeColor="accent1" w:themeShade="80"/>
          <w:sz w:val="18"/>
        </w:rPr>
      </w:pPr>
    </w:p>
    <w:p w14:paraId="34F0B9C1" w14:textId="77777777" w:rsidR="00B93A33" w:rsidRPr="00B93A33" w:rsidRDefault="00B93A33" w:rsidP="00B93A33">
      <w:pPr>
        <w:pStyle w:val="Heading1"/>
        <w:jc w:val="left"/>
      </w:pPr>
      <w:r w:rsidRPr="00B93A33">
        <w:t>OCT.2022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B93A33" w:rsidRPr="00991EC9" w14:paraId="71FF32CF" w14:textId="77777777" w:rsidTr="005672D2">
        <w:tc>
          <w:tcPr>
            <w:tcW w:w="679" w:type="dxa"/>
            <w:shd w:val="clear" w:color="auto" w:fill="F8EBD1" w:themeFill="background2" w:themeFillTint="33"/>
          </w:tcPr>
          <w:p w14:paraId="0F491F9C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 w:themeFill="background2" w:themeFillTint="33"/>
          </w:tcPr>
          <w:p w14:paraId="034E4D30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 w:themeFill="background2" w:themeFillTint="33"/>
          </w:tcPr>
          <w:p w14:paraId="6DF3CFAD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 w:themeFill="background2" w:themeFillTint="33"/>
          </w:tcPr>
          <w:p w14:paraId="3D730441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2022.10.21 Fr 19:00</w:t>
            </w:r>
          </w:p>
          <w:p w14:paraId="00770B75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Verdi-IL Trovatore</w:t>
            </w:r>
          </w:p>
        </w:tc>
      </w:tr>
      <w:tr w:rsidR="00B93A33" w:rsidRPr="00991EC9" w14:paraId="71A22FFC" w14:textId="77777777" w:rsidTr="005672D2">
        <w:tc>
          <w:tcPr>
            <w:tcW w:w="679" w:type="dxa"/>
            <w:shd w:val="clear" w:color="auto" w:fill="auto"/>
          </w:tcPr>
          <w:p w14:paraId="664D2EF3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auto"/>
          </w:tcPr>
          <w:p w14:paraId="3A0F207B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Rostock</w:t>
            </w:r>
          </w:p>
        </w:tc>
        <w:tc>
          <w:tcPr>
            <w:tcW w:w="361" w:type="dxa"/>
            <w:shd w:val="clear" w:color="auto" w:fill="auto"/>
          </w:tcPr>
          <w:p w14:paraId="715DE05A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auto"/>
          </w:tcPr>
          <w:p w14:paraId="3974DC73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2022.10.22 Sa 19:30</w:t>
            </w:r>
          </w:p>
          <w:p w14:paraId="5339F614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L'elisir d'amore</w:t>
            </w:r>
          </w:p>
        </w:tc>
      </w:tr>
    </w:tbl>
    <w:p w14:paraId="1212F663" w14:textId="77777777" w:rsidR="00B93A33" w:rsidRPr="00B93A33" w:rsidRDefault="00B93A33" w:rsidP="00B93A33">
      <w:pPr>
        <w:rPr>
          <w:rFonts w:ascii="Microsoft YaHei UI" w:eastAsia="Microsoft YaHei UI" w:hAnsi="Microsoft YaHei UI"/>
          <w:color w:val="3A4B5B" w:themeColor="accent1" w:themeShade="80"/>
          <w:sz w:val="18"/>
        </w:rPr>
      </w:pPr>
    </w:p>
    <w:p w14:paraId="7C82DC33" w14:textId="77777777" w:rsidR="00B93A33" w:rsidRPr="00B93A33" w:rsidRDefault="00B93A33" w:rsidP="00B93A33">
      <w:pPr>
        <w:pStyle w:val="Heading1"/>
        <w:jc w:val="left"/>
      </w:pPr>
      <w:r w:rsidRPr="00B93A33">
        <w:t>NOV.2022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B93A33" w:rsidRPr="00991EC9" w14:paraId="3A7B6A94" w14:textId="77777777" w:rsidTr="005672D2">
        <w:tc>
          <w:tcPr>
            <w:tcW w:w="679" w:type="dxa"/>
            <w:shd w:val="clear" w:color="auto" w:fill="E5EAEE"/>
          </w:tcPr>
          <w:p w14:paraId="48714A02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E5EAEE"/>
          </w:tcPr>
          <w:p w14:paraId="3D30FB74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shd w:val="clear" w:color="auto" w:fill="E5EAEE"/>
          </w:tcPr>
          <w:p w14:paraId="1B2B6AFB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E5EAEE"/>
          </w:tcPr>
          <w:p w14:paraId="6BB3F0DA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2022.11.12 Sa 19:00</w:t>
            </w:r>
          </w:p>
          <w:p w14:paraId="712BDAF2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Faust</w:t>
            </w:r>
          </w:p>
        </w:tc>
      </w:tr>
      <w:tr w:rsidR="00B93A33" w:rsidRPr="00991EC9" w14:paraId="355A9C4C" w14:textId="77777777" w:rsidTr="005672D2">
        <w:tc>
          <w:tcPr>
            <w:tcW w:w="679" w:type="dxa"/>
            <w:shd w:val="clear" w:color="auto" w:fill="E5EAEE" w:themeFill="accent1" w:themeFillTint="33"/>
          </w:tcPr>
          <w:p w14:paraId="2BB48290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shd w:val="clear" w:color="auto" w:fill="E5EAEE" w:themeFill="accent1" w:themeFillTint="33"/>
          </w:tcPr>
          <w:p w14:paraId="47019D23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shd w:val="clear" w:color="auto" w:fill="E5EAEE" w:themeFill="accent1" w:themeFillTint="33"/>
          </w:tcPr>
          <w:p w14:paraId="23F624DA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E5EAEE"/>
          </w:tcPr>
          <w:p w14:paraId="34F09092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2022.11.13 So 16:00</w:t>
            </w:r>
          </w:p>
          <w:p w14:paraId="0BE6EE8F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Der fliegende Holländer</w:t>
            </w:r>
          </w:p>
        </w:tc>
      </w:tr>
      <w:tr w:rsidR="00B93A33" w:rsidRPr="00991EC9" w14:paraId="4B32CC56" w14:textId="77777777" w:rsidTr="005672D2">
        <w:tc>
          <w:tcPr>
            <w:tcW w:w="679" w:type="dxa"/>
            <w:shd w:val="clear" w:color="auto" w:fill="D7F7D8"/>
          </w:tcPr>
          <w:p w14:paraId="702AD9DC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shd w:val="clear" w:color="auto" w:fill="D7F7D8"/>
          </w:tcPr>
          <w:p w14:paraId="36F4CD5A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61" w:type="dxa"/>
            <w:shd w:val="clear" w:color="auto" w:fill="D7F7D8"/>
          </w:tcPr>
          <w:p w14:paraId="6876B60E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2D33386A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2022.11.18 Fr 19:30</w:t>
            </w:r>
          </w:p>
          <w:p w14:paraId="2108019E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HÄNSEL UND GRETEL</w:t>
            </w:r>
          </w:p>
        </w:tc>
      </w:tr>
      <w:tr w:rsidR="00B93A33" w:rsidRPr="00991EC9" w14:paraId="34B0D114" w14:textId="77777777" w:rsidTr="005672D2">
        <w:tc>
          <w:tcPr>
            <w:tcW w:w="679" w:type="dxa"/>
            <w:shd w:val="clear" w:color="auto" w:fill="D7F7D8"/>
          </w:tcPr>
          <w:p w14:paraId="76D5D315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shd w:val="clear" w:color="auto" w:fill="D7F7D8"/>
          </w:tcPr>
          <w:p w14:paraId="040FD6A7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61" w:type="dxa"/>
            <w:shd w:val="clear" w:color="auto" w:fill="D7F7D8"/>
          </w:tcPr>
          <w:p w14:paraId="6EAA6842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1A6E9088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2022.11.19 Sa 18:00</w:t>
            </w:r>
          </w:p>
          <w:p w14:paraId="1EAB8242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DIE ZAUBERFLÖTE</w:t>
            </w:r>
          </w:p>
        </w:tc>
      </w:tr>
      <w:tr w:rsidR="00B93A33" w:rsidRPr="00991EC9" w14:paraId="5521FBE0" w14:textId="77777777" w:rsidTr="005672D2">
        <w:tc>
          <w:tcPr>
            <w:tcW w:w="679" w:type="dxa"/>
            <w:shd w:val="clear" w:color="auto" w:fill="D7F7D8"/>
          </w:tcPr>
          <w:p w14:paraId="7E51C175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shd w:val="clear" w:color="auto" w:fill="D7F7D8"/>
          </w:tcPr>
          <w:p w14:paraId="21779380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61" w:type="dxa"/>
            <w:shd w:val="clear" w:color="auto" w:fill="D7F7D8"/>
          </w:tcPr>
          <w:p w14:paraId="036261DB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7050C58E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2022.11.20 So 16:00</w:t>
            </w:r>
          </w:p>
          <w:p w14:paraId="65B7BEDC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DIE MEISTERSINGER VON NÜRNBERG</w:t>
            </w:r>
          </w:p>
        </w:tc>
      </w:tr>
    </w:tbl>
    <w:p w14:paraId="43467F1F" w14:textId="77777777" w:rsidR="00B93A33" w:rsidRPr="00B93A33" w:rsidRDefault="00B93A33" w:rsidP="00B93A33">
      <w:pPr>
        <w:rPr>
          <w:rFonts w:ascii="Microsoft YaHei UI" w:eastAsia="Microsoft YaHei UI" w:hAnsi="Microsoft YaHei UI"/>
          <w:color w:val="3A4B5B" w:themeColor="accent1" w:themeShade="80"/>
          <w:sz w:val="18"/>
        </w:rPr>
      </w:pPr>
    </w:p>
    <w:p w14:paraId="11CF3EF5" w14:textId="0287A600" w:rsidR="00B93A33" w:rsidRDefault="00B93A33" w:rsidP="00B93A33">
      <w:pPr>
        <w:pStyle w:val="Heading1"/>
        <w:jc w:val="left"/>
      </w:pPr>
      <w:r w:rsidRPr="00B93A33">
        <w:t>DEC.2022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B93A33" w:rsidRPr="00991EC9" w14:paraId="4BB803D9" w14:textId="77777777" w:rsidTr="005672D2">
        <w:tc>
          <w:tcPr>
            <w:tcW w:w="679" w:type="dxa"/>
            <w:shd w:val="clear" w:color="auto" w:fill="E6E8E9" w:themeFill="text2" w:themeFillTint="1A"/>
          </w:tcPr>
          <w:p w14:paraId="0AEB2E61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shd w:val="clear" w:color="auto" w:fill="E6E8E9" w:themeFill="text2" w:themeFillTint="1A"/>
          </w:tcPr>
          <w:p w14:paraId="7B5F0285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shd w:val="clear" w:color="auto" w:fill="E6E8E9" w:themeFill="text2" w:themeFillTint="1A"/>
          </w:tcPr>
          <w:p w14:paraId="06F0ACDE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E6E8E9" w:themeFill="text2" w:themeFillTint="1A"/>
          </w:tcPr>
          <w:p w14:paraId="5A248090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2022.12.08 Do 19:30 </w:t>
            </w:r>
          </w:p>
          <w:p w14:paraId="4564EBD4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Dona Nobis Pacem</w:t>
            </w:r>
          </w:p>
        </w:tc>
      </w:tr>
      <w:tr w:rsidR="00B93A33" w:rsidRPr="00991EC9" w14:paraId="6F9C1F30" w14:textId="77777777" w:rsidTr="005672D2">
        <w:tc>
          <w:tcPr>
            <w:tcW w:w="679" w:type="dxa"/>
            <w:shd w:val="clear" w:color="auto" w:fill="FFFFCC"/>
          </w:tcPr>
          <w:p w14:paraId="6D7881E2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shd w:val="clear" w:color="auto" w:fill="FFFFCC"/>
          </w:tcPr>
          <w:p w14:paraId="431BA414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1672592D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3BD3D8E2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2022.12.10 Sa 19:30 </w:t>
            </w:r>
          </w:p>
          <w:p w14:paraId="49341F28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Don Quichotte</w:t>
            </w:r>
          </w:p>
        </w:tc>
      </w:tr>
      <w:tr w:rsidR="00B93A33" w:rsidRPr="00991EC9" w14:paraId="606D03C4" w14:textId="77777777" w:rsidTr="005672D2">
        <w:tc>
          <w:tcPr>
            <w:tcW w:w="679" w:type="dxa"/>
            <w:shd w:val="clear" w:color="auto" w:fill="D7F7D8"/>
          </w:tcPr>
          <w:p w14:paraId="53657696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shd w:val="clear" w:color="auto" w:fill="D7F7D8"/>
          </w:tcPr>
          <w:p w14:paraId="768345F6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61" w:type="dxa"/>
            <w:shd w:val="clear" w:color="auto" w:fill="D7F7D8"/>
          </w:tcPr>
          <w:p w14:paraId="251FD6AB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517B31F7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2022.12.14 Mi 19:00 </w:t>
            </w:r>
          </w:p>
          <w:p w14:paraId="7E38B462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Die Zauberin</w:t>
            </w:r>
          </w:p>
        </w:tc>
      </w:tr>
      <w:tr w:rsidR="00B93A33" w:rsidRPr="00991EC9" w14:paraId="0DA4F938" w14:textId="77777777" w:rsidTr="005672D2">
        <w:tc>
          <w:tcPr>
            <w:tcW w:w="679" w:type="dxa"/>
            <w:shd w:val="clear" w:color="auto" w:fill="D7F7D8"/>
          </w:tcPr>
          <w:p w14:paraId="51367342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shd w:val="clear" w:color="auto" w:fill="D7F7D8"/>
          </w:tcPr>
          <w:p w14:paraId="30F08AE3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61" w:type="dxa"/>
            <w:shd w:val="clear" w:color="auto" w:fill="D7F7D8"/>
          </w:tcPr>
          <w:p w14:paraId="170CED20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65F1A31D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2022.12.16 Fi 19:30 </w:t>
            </w:r>
          </w:p>
          <w:p w14:paraId="020B7C1C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MANON LESCAUT</w:t>
            </w:r>
          </w:p>
        </w:tc>
      </w:tr>
      <w:tr w:rsidR="00B93A33" w:rsidRPr="00991EC9" w14:paraId="5A959756" w14:textId="77777777" w:rsidTr="005672D2">
        <w:tc>
          <w:tcPr>
            <w:tcW w:w="679" w:type="dxa"/>
            <w:shd w:val="clear" w:color="auto" w:fill="D7F7D8"/>
          </w:tcPr>
          <w:p w14:paraId="0CF991EC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shd w:val="clear" w:color="auto" w:fill="D7F7D8"/>
          </w:tcPr>
          <w:p w14:paraId="5D5FB42B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61" w:type="dxa"/>
            <w:shd w:val="clear" w:color="auto" w:fill="D7F7D8"/>
          </w:tcPr>
          <w:p w14:paraId="3B8FC09F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14DD55ED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2022.12.20 Di. 19.30</w:t>
            </w:r>
          </w:p>
          <w:p w14:paraId="0A36277D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BENJAMIN BERNHEIM (TENOR) CARRIE-ANN MATHESON (KLAVIER)</w:t>
            </w:r>
          </w:p>
        </w:tc>
      </w:tr>
      <w:tr w:rsidR="00B93A33" w:rsidRPr="00991EC9" w14:paraId="13171673" w14:textId="77777777" w:rsidTr="005672D2">
        <w:tc>
          <w:tcPr>
            <w:tcW w:w="679" w:type="dxa"/>
            <w:shd w:val="clear" w:color="auto" w:fill="F8EBD1" w:themeFill="background2" w:themeFillTint="33"/>
          </w:tcPr>
          <w:p w14:paraId="37DBAF89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 w:themeFill="background2" w:themeFillTint="33"/>
          </w:tcPr>
          <w:p w14:paraId="01E9E6D3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 w:themeFill="background2" w:themeFillTint="33"/>
          </w:tcPr>
          <w:p w14:paraId="0548EE25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05" w:type="dxa"/>
            <w:shd w:val="clear" w:color="auto" w:fill="F8EBD1" w:themeFill="background2" w:themeFillTint="33"/>
          </w:tcPr>
          <w:p w14:paraId="59E4AB7A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2022.12.25 So 16:00</w:t>
            </w:r>
          </w:p>
          <w:p w14:paraId="34935455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Ballet-Schwanensee</w:t>
            </w:r>
          </w:p>
        </w:tc>
      </w:tr>
      <w:tr w:rsidR="00B93A33" w:rsidRPr="00991EC9" w14:paraId="68C35B7C" w14:textId="77777777" w:rsidTr="005672D2">
        <w:tc>
          <w:tcPr>
            <w:tcW w:w="679" w:type="dxa"/>
            <w:shd w:val="clear" w:color="auto" w:fill="F8EBD1" w:themeFill="background2" w:themeFillTint="33"/>
          </w:tcPr>
          <w:p w14:paraId="77C4FDE2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 w:themeFill="background2" w:themeFillTint="33"/>
          </w:tcPr>
          <w:p w14:paraId="5B4CCB93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 w:themeFill="background2" w:themeFillTint="33"/>
          </w:tcPr>
          <w:p w14:paraId="2C2AA5A3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 w:themeFill="background2" w:themeFillTint="33"/>
          </w:tcPr>
          <w:p w14:paraId="7B2132E1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2022.12.26 Fr 14:30</w:t>
            </w:r>
          </w:p>
          <w:p w14:paraId="43A9EBAE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Die Zauberflöte (Everding) </w:t>
            </w:r>
          </w:p>
        </w:tc>
      </w:tr>
    </w:tbl>
    <w:p w14:paraId="6BE723AB" w14:textId="77777777" w:rsidR="00B93A33" w:rsidRDefault="00B93A33" w:rsidP="00B93A33"/>
    <w:p w14:paraId="048214C4" w14:textId="05676DAC" w:rsidR="00B93A33" w:rsidRPr="00991EC9" w:rsidRDefault="00B93A33" w:rsidP="00B93A33">
      <w:pPr>
        <w:pStyle w:val="Heading1"/>
        <w:jc w:val="left"/>
      </w:pPr>
      <w:r>
        <w:t>JAN</w:t>
      </w:r>
      <w:r w:rsidRPr="00B93A33">
        <w:t>.202</w:t>
      </w:r>
      <w:r>
        <w:t>3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B93A33" w:rsidRPr="00991EC9" w14:paraId="1CE37520" w14:textId="77777777" w:rsidTr="005672D2">
        <w:tc>
          <w:tcPr>
            <w:tcW w:w="679" w:type="dxa"/>
            <w:shd w:val="clear" w:color="auto" w:fill="D7F7D8"/>
          </w:tcPr>
          <w:p w14:paraId="0838AC55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D7F7D8"/>
          </w:tcPr>
          <w:p w14:paraId="0137E8B0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61" w:type="dxa"/>
            <w:shd w:val="clear" w:color="auto" w:fill="D7F7D8"/>
          </w:tcPr>
          <w:p w14:paraId="58E65711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17A70AAF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2023.01.01 So. 18.00</w:t>
            </w:r>
          </w:p>
          <w:p w14:paraId="7E51A2E7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WERTHER-JULES MASSENET</w:t>
            </w:r>
          </w:p>
        </w:tc>
      </w:tr>
      <w:tr w:rsidR="00B93A33" w:rsidRPr="00991EC9" w14:paraId="672F79C3" w14:textId="77777777" w:rsidTr="005672D2">
        <w:tc>
          <w:tcPr>
            <w:tcW w:w="679" w:type="dxa"/>
            <w:shd w:val="clear" w:color="auto" w:fill="D7F7D8"/>
          </w:tcPr>
          <w:p w14:paraId="5D11142E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D7F7D8"/>
          </w:tcPr>
          <w:p w14:paraId="73401474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 xml:space="preserve">Frankfurt </w:t>
            </w:r>
          </w:p>
        </w:tc>
        <w:tc>
          <w:tcPr>
            <w:tcW w:w="361" w:type="dxa"/>
            <w:shd w:val="clear" w:color="auto" w:fill="D7F7D8"/>
          </w:tcPr>
          <w:p w14:paraId="7C5DADFB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30E88287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2023.01.07 Sa. 19.00</w:t>
            </w:r>
          </w:p>
          <w:p w14:paraId="62E430C2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EUGEN ONEGIN</w:t>
            </w:r>
          </w:p>
        </w:tc>
      </w:tr>
      <w:tr w:rsidR="00B93A33" w:rsidRPr="00991EC9" w14:paraId="2F64D8DC" w14:textId="77777777" w:rsidTr="005672D2">
        <w:tc>
          <w:tcPr>
            <w:tcW w:w="679" w:type="dxa"/>
            <w:shd w:val="clear" w:color="auto" w:fill="F8EBD1"/>
          </w:tcPr>
          <w:p w14:paraId="235F0E46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/>
          </w:tcPr>
          <w:p w14:paraId="10B36481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4D2370DE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/>
          </w:tcPr>
          <w:p w14:paraId="63ADE3D7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2023.01.14 Sa 19:30</w:t>
            </w:r>
          </w:p>
          <w:p w14:paraId="210A9E3A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</w:rPr>
              <w:t>Madama Butterfly</w:t>
            </w:r>
          </w:p>
        </w:tc>
      </w:tr>
      <w:tr w:rsidR="00B93A33" w:rsidRPr="00991EC9" w14:paraId="5079AD29" w14:textId="77777777" w:rsidTr="005672D2">
        <w:tc>
          <w:tcPr>
            <w:tcW w:w="679" w:type="dxa"/>
            <w:shd w:val="clear" w:color="auto" w:fill="E5EAEE"/>
          </w:tcPr>
          <w:p w14:paraId="4AE035D4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E5EAEE"/>
          </w:tcPr>
          <w:p w14:paraId="167DF1EA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shd w:val="clear" w:color="auto" w:fill="E5EAEE"/>
          </w:tcPr>
          <w:p w14:paraId="78B6670F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E5EAEE"/>
          </w:tcPr>
          <w:p w14:paraId="089CAE7A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2023.01.15 So 15:00</w:t>
            </w:r>
          </w:p>
          <w:p w14:paraId="7DDE33E4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</w:rPr>
              <w:t>La bohème</w:t>
            </w:r>
          </w:p>
        </w:tc>
      </w:tr>
      <w:tr w:rsidR="00B93A33" w:rsidRPr="00991EC9" w14:paraId="170BA6CE" w14:textId="77777777" w:rsidTr="005672D2">
        <w:tc>
          <w:tcPr>
            <w:tcW w:w="679" w:type="dxa"/>
            <w:shd w:val="clear" w:color="auto" w:fill="FFFFCC"/>
          </w:tcPr>
          <w:p w14:paraId="66F4D722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59EE1A01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1E686C5C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2711D0A7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2023.01.27 Fr 20:00 </w:t>
            </w:r>
          </w:p>
          <w:p w14:paraId="717E583A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Salome</w:t>
            </w:r>
          </w:p>
        </w:tc>
      </w:tr>
      <w:tr w:rsidR="00B93A33" w:rsidRPr="00991EC9" w14:paraId="40439AB0" w14:textId="77777777" w:rsidTr="005672D2">
        <w:tc>
          <w:tcPr>
            <w:tcW w:w="679" w:type="dxa"/>
            <w:shd w:val="clear" w:color="auto" w:fill="FFFFCC"/>
          </w:tcPr>
          <w:p w14:paraId="350AD885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7C213C2E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220EB70F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29918827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2023.01.28 Sa 19:00 </w:t>
            </w:r>
          </w:p>
          <w:p w14:paraId="4F210181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Don Giovanni</w:t>
            </w:r>
          </w:p>
        </w:tc>
      </w:tr>
      <w:tr w:rsidR="00B93A33" w:rsidRPr="00991EC9" w14:paraId="03F45BEC" w14:textId="77777777" w:rsidTr="005672D2">
        <w:tc>
          <w:tcPr>
            <w:tcW w:w="679" w:type="dxa"/>
            <w:shd w:val="clear" w:color="auto" w:fill="F8EBD1"/>
          </w:tcPr>
          <w:p w14:paraId="7C923032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/>
          </w:tcPr>
          <w:p w14:paraId="0F4FDB56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059E3EBF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/>
          </w:tcPr>
          <w:p w14:paraId="22D9EA53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2023.01.29 S0 18:00 </w:t>
            </w:r>
          </w:p>
          <w:p w14:paraId="1CFF29D4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Die Sache Makropulos</w:t>
            </w:r>
          </w:p>
        </w:tc>
      </w:tr>
    </w:tbl>
    <w:p w14:paraId="62A2490E" w14:textId="77777777" w:rsidR="00B93A33" w:rsidRDefault="00B93A33" w:rsidP="00B93A33"/>
    <w:p w14:paraId="68924061" w14:textId="101F634E" w:rsidR="00B93A33" w:rsidRDefault="00B93A33" w:rsidP="00B93A33">
      <w:pPr>
        <w:pStyle w:val="Heading1"/>
        <w:jc w:val="left"/>
      </w:pPr>
      <w:r>
        <w:t>FEB</w:t>
      </w:r>
      <w:r w:rsidRPr="00B93A33">
        <w:t>.202</w:t>
      </w:r>
      <w:r>
        <w:t>3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B93A33" w:rsidRPr="00991EC9" w14:paraId="7C559529" w14:textId="77777777" w:rsidTr="005672D2">
        <w:tc>
          <w:tcPr>
            <w:tcW w:w="679" w:type="dxa"/>
            <w:shd w:val="clear" w:color="auto" w:fill="D7F7D8"/>
          </w:tcPr>
          <w:p w14:paraId="63DD40B7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D7F7D8"/>
          </w:tcPr>
          <w:p w14:paraId="3A089A53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61" w:type="dxa"/>
            <w:shd w:val="clear" w:color="auto" w:fill="D7F7D8"/>
          </w:tcPr>
          <w:p w14:paraId="771546EE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064EFE11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2023.02.04 Sa. 19:00</w:t>
            </w:r>
          </w:p>
          <w:p w14:paraId="1F759158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Orlando (Händel)</w:t>
            </w:r>
          </w:p>
        </w:tc>
      </w:tr>
      <w:tr w:rsidR="00B93A33" w:rsidRPr="00991EC9" w14:paraId="0CCD34AF" w14:textId="77777777" w:rsidTr="005672D2">
        <w:tc>
          <w:tcPr>
            <w:tcW w:w="679" w:type="dxa"/>
            <w:shd w:val="clear" w:color="auto" w:fill="D7F7D8"/>
          </w:tcPr>
          <w:p w14:paraId="7A484EEF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D7F7D8"/>
          </w:tcPr>
          <w:p w14:paraId="43092F92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61" w:type="dxa"/>
            <w:shd w:val="clear" w:color="auto" w:fill="D7F7D8"/>
          </w:tcPr>
          <w:p w14:paraId="5272BA8C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166B63C7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2023.02.05 So. 18.00</w:t>
            </w:r>
          </w:p>
          <w:p w14:paraId="30DF97BF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DER FERNE KLANG (FRANZ SCHREKER)</w:t>
            </w:r>
          </w:p>
        </w:tc>
      </w:tr>
      <w:tr w:rsidR="00B93A33" w:rsidRPr="00991EC9" w14:paraId="515160E2" w14:textId="77777777" w:rsidTr="005672D2">
        <w:tc>
          <w:tcPr>
            <w:tcW w:w="679" w:type="dxa"/>
            <w:shd w:val="clear" w:color="auto" w:fill="E6E8E9" w:themeFill="text2" w:themeFillTint="1A"/>
          </w:tcPr>
          <w:p w14:paraId="376ADD30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E6E8E9" w:themeFill="text2" w:themeFillTint="1A"/>
          </w:tcPr>
          <w:p w14:paraId="19B45C72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shd w:val="clear" w:color="auto" w:fill="E6E8E9" w:themeFill="text2" w:themeFillTint="1A"/>
          </w:tcPr>
          <w:p w14:paraId="374B4B5F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E6E8E9" w:themeFill="text2" w:themeFillTint="1A"/>
          </w:tcPr>
          <w:p w14:paraId="5E9739B3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 xml:space="preserve">2023.02.10 </w:t>
            </w:r>
            <w:r w:rsidRPr="00991EC9">
              <w:rPr>
                <w:rFonts w:hint="eastAsia"/>
                <w:color w:val="3A4B5B" w:themeColor="accent1" w:themeShade="80"/>
                <w:sz w:val="18"/>
              </w:rPr>
              <w:t>Fi</w:t>
            </w:r>
            <w:r w:rsidRPr="00991EC9">
              <w:rPr>
                <w:color w:val="3A4B5B" w:themeColor="accent1" w:themeShade="80"/>
                <w:sz w:val="18"/>
              </w:rPr>
              <w:t xml:space="preserve"> 19:00</w:t>
            </w:r>
          </w:p>
          <w:p w14:paraId="6A8D7F16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Il Turco in Italia</w:t>
            </w:r>
          </w:p>
        </w:tc>
      </w:tr>
      <w:tr w:rsidR="00B93A33" w:rsidRPr="00991EC9" w14:paraId="7DE49084" w14:textId="77777777" w:rsidTr="005672D2">
        <w:tc>
          <w:tcPr>
            <w:tcW w:w="679" w:type="dxa"/>
            <w:shd w:val="clear" w:color="auto" w:fill="E6E8E9" w:themeFill="text2" w:themeFillTint="1A"/>
          </w:tcPr>
          <w:p w14:paraId="39FE9B8A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62" w:type="dxa"/>
            <w:shd w:val="clear" w:color="auto" w:fill="E6E8E9"/>
          </w:tcPr>
          <w:p w14:paraId="77A1C403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shd w:val="clear" w:color="auto" w:fill="E6E8E9"/>
          </w:tcPr>
          <w:p w14:paraId="13E9A0DA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E6E8E9"/>
          </w:tcPr>
          <w:p w14:paraId="04CC851E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2023.02.11 Sa 19:30</w:t>
            </w:r>
          </w:p>
          <w:p w14:paraId="351B9309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Ballet-Illusionen Wie Schwanensee</w:t>
            </w:r>
          </w:p>
        </w:tc>
      </w:tr>
      <w:tr w:rsidR="00B93A33" w:rsidRPr="00991EC9" w14:paraId="17CA6FF3" w14:textId="77777777" w:rsidTr="005672D2">
        <w:tc>
          <w:tcPr>
            <w:tcW w:w="679" w:type="dxa"/>
            <w:shd w:val="clear" w:color="auto" w:fill="FFFFCC"/>
          </w:tcPr>
          <w:p w14:paraId="44890666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57C74701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12FBC3F0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5F98881B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2023.02.12 So 17:00</w:t>
            </w:r>
          </w:p>
          <w:p w14:paraId="79AA5D4E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Antikrist</w:t>
            </w:r>
          </w:p>
        </w:tc>
      </w:tr>
      <w:tr w:rsidR="00B93A33" w:rsidRPr="00991EC9" w14:paraId="5C1135DB" w14:textId="77777777" w:rsidTr="005672D2">
        <w:tc>
          <w:tcPr>
            <w:tcW w:w="679" w:type="dxa"/>
            <w:shd w:val="clear" w:color="auto" w:fill="FFFFCC"/>
          </w:tcPr>
          <w:p w14:paraId="4C35856F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3C4CCA17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68F1BB3B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1CA8AF56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2023.02.17 Do 19:30</w:t>
            </w:r>
          </w:p>
          <w:p w14:paraId="0E5B351C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Simon </w:t>
            </w:r>
            <w:r w:rsidRPr="00991EC9">
              <w:rPr>
                <w:rFonts w:hint="eastAsia"/>
                <w:color w:val="3A4B5B" w:themeColor="accent1" w:themeShade="80"/>
                <w:sz w:val="18"/>
                <w:lang w:val="de-DE"/>
              </w:rPr>
              <w:t>B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>occanegra</w:t>
            </w:r>
          </w:p>
        </w:tc>
      </w:tr>
      <w:tr w:rsidR="00B93A33" w:rsidRPr="00991EC9" w14:paraId="0E990DD1" w14:textId="77777777" w:rsidTr="005672D2">
        <w:tc>
          <w:tcPr>
            <w:tcW w:w="679" w:type="dxa"/>
            <w:shd w:val="clear" w:color="auto" w:fill="FFFFCC"/>
          </w:tcPr>
          <w:p w14:paraId="1B4C05BA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shd w:val="clear" w:color="auto" w:fill="FFFFCC"/>
          </w:tcPr>
          <w:p w14:paraId="4E846B04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490A4601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2A2C6E21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2023.02.18 </w:t>
            </w:r>
            <w:r w:rsidRPr="00991EC9">
              <w:rPr>
                <w:rFonts w:hint="eastAsia"/>
                <w:color w:val="3A4B5B" w:themeColor="accent1" w:themeShade="80"/>
                <w:sz w:val="18"/>
                <w:lang w:val="de-DE"/>
              </w:rPr>
              <w:t>Sa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 19:30</w:t>
            </w:r>
          </w:p>
          <w:p w14:paraId="0589B2B2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Ballet-Ek | Ekman</w:t>
            </w:r>
          </w:p>
        </w:tc>
      </w:tr>
      <w:tr w:rsidR="00B93A33" w:rsidRPr="00991EC9" w14:paraId="74AF0D54" w14:textId="77777777" w:rsidTr="005672D2">
        <w:tc>
          <w:tcPr>
            <w:tcW w:w="679" w:type="dxa"/>
            <w:shd w:val="clear" w:color="auto" w:fill="F8EBD1"/>
          </w:tcPr>
          <w:p w14:paraId="20B3B26A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shd w:val="clear" w:color="auto" w:fill="F8EBD1"/>
          </w:tcPr>
          <w:p w14:paraId="28D05BC9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5C5DE83D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/>
          </w:tcPr>
          <w:p w14:paraId="19A34B2C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2023.02.19 </w:t>
            </w:r>
            <w:r w:rsidRPr="00991EC9">
              <w:rPr>
                <w:rFonts w:hint="eastAsia"/>
                <w:color w:val="3A4B5B" w:themeColor="accent1" w:themeShade="80"/>
                <w:sz w:val="18"/>
                <w:lang w:val="de-DE"/>
              </w:rPr>
              <w:t>S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>o 18:00</w:t>
            </w:r>
          </w:p>
          <w:p w14:paraId="288796C0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DAPHNE (Richard Strauss)</w:t>
            </w:r>
          </w:p>
        </w:tc>
      </w:tr>
      <w:tr w:rsidR="00B93A33" w:rsidRPr="00991EC9" w14:paraId="1FACB9C2" w14:textId="77777777" w:rsidTr="005672D2">
        <w:tc>
          <w:tcPr>
            <w:tcW w:w="679" w:type="dxa"/>
            <w:shd w:val="clear" w:color="auto" w:fill="D7F7D8"/>
          </w:tcPr>
          <w:p w14:paraId="7A9F3796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shd w:val="clear" w:color="auto" w:fill="D7F7D8"/>
          </w:tcPr>
          <w:p w14:paraId="4924813C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61" w:type="dxa"/>
            <w:shd w:val="clear" w:color="auto" w:fill="D7F7D8"/>
          </w:tcPr>
          <w:p w14:paraId="187EAB7F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4E85F2AA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2023.02.21 Di. 19.30</w:t>
            </w:r>
          </w:p>
          <w:p w14:paraId="03BB4133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ANDREAS BAUER KANABAS (BASS)</w:t>
            </w:r>
          </w:p>
          <w:p w14:paraId="41C0E20C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DANIEL HEIDE (KLAVIER)</w:t>
            </w:r>
          </w:p>
        </w:tc>
      </w:tr>
    </w:tbl>
    <w:p w14:paraId="42BAD7A4" w14:textId="77777777" w:rsidR="00B93A33" w:rsidRDefault="00B93A33" w:rsidP="00B93A33"/>
    <w:p w14:paraId="06527388" w14:textId="16D1CAA5" w:rsidR="00B93A33" w:rsidRPr="00991EC9" w:rsidRDefault="00B93A33" w:rsidP="00B93A33">
      <w:pPr>
        <w:pStyle w:val="Heading1"/>
        <w:jc w:val="left"/>
      </w:pPr>
      <w:r>
        <w:t>MAR</w:t>
      </w:r>
      <w:r w:rsidRPr="00B93A33">
        <w:t>.202</w:t>
      </w:r>
      <w:r>
        <w:t>3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B93A33" w:rsidRPr="00842281" w14:paraId="10823100" w14:textId="77777777" w:rsidTr="005672D2">
        <w:tc>
          <w:tcPr>
            <w:tcW w:w="679" w:type="dxa"/>
            <w:shd w:val="clear" w:color="auto" w:fill="D7F7D8"/>
          </w:tcPr>
          <w:p w14:paraId="0C5E8320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</w:p>
        </w:tc>
        <w:tc>
          <w:tcPr>
            <w:tcW w:w="1562" w:type="dxa"/>
            <w:shd w:val="clear" w:color="auto" w:fill="D7F7D8"/>
          </w:tcPr>
          <w:p w14:paraId="20D927C9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61" w:type="dxa"/>
            <w:shd w:val="clear" w:color="auto" w:fill="D7F7D8"/>
          </w:tcPr>
          <w:p w14:paraId="45D81699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0DE7B77D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2023.03.05 So. 18.00</w:t>
            </w:r>
          </w:p>
          <w:p w14:paraId="0D76E9F7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FRANCESCA DA RIMIN</w:t>
            </w:r>
          </w:p>
          <w:p w14:paraId="25FA5B02" w14:textId="77777777" w:rsidR="00B93A33" w:rsidRPr="00991EC9" w:rsidRDefault="00000000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11" w:history="1">
              <w:r w:rsidR="00B93A33" w:rsidRPr="00991EC9">
                <w:rPr>
                  <w:rStyle w:val="Hyperlink"/>
                  <w:sz w:val="18"/>
                  <w:lang w:val="de-DE"/>
                </w:rPr>
                <w:t>https://oper-frankfurt.de/de/spielplan/francesca-da-rimini/?id_datum=3202</w:t>
              </w:r>
            </w:hyperlink>
            <w:r w:rsidR="00B93A33"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B93A33" w:rsidRPr="00991EC9" w14:paraId="053C2CF0" w14:textId="77777777" w:rsidTr="005672D2">
        <w:tc>
          <w:tcPr>
            <w:tcW w:w="679" w:type="dxa"/>
            <w:shd w:val="clear" w:color="auto" w:fill="D7F7D8"/>
          </w:tcPr>
          <w:p w14:paraId="6D9E753C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D7F7D8"/>
          </w:tcPr>
          <w:p w14:paraId="73046D63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61" w:type="dxa"/>
            <w:shd w:val="clear" w:color="auto" w:fill="D7F7D8"/>
          </w:tcPr>
          <w:p w14:paraId="0BE57311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7C7C0FA4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2023.03.14 </w:t>
            </w:r>
            <w:r w:rsidRPr="00991EC9">
              <w:rPr>
                <w:rFonts w:hint="eastAsia"/>
                <w:color w:val="3A4B5B" w:themeColor="accent1" w:themeShade="80"/>
                <w:sz w:val="18"/>
                <w:lang w:val="de-DE"/>
              </w:rPr>
              <w:t>Di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>. 19.30</w:t>
            </w:r>
          </w:p>
          <w:p w14:paraId="3E70F6D2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MARIA AGRESTA (SOPRAN)</w:t>
            </w:r>
          </w:p>
          <w:p w14:paraId="0EB9B407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VINCENZO SCALERA (KLAVIER)</w:t>
            </w:r>
          </w:p>
        </w:tc>
      </w:tr>
      <w:tr w:rsidR="00B93A33" w:rsidRPr="00991EC9" w14:paraId="0AC60EAB" w14:textId="77777777" w:rsidTr="005672D2">
        <w:tc>
          <w:tcPr>
            <w:tcW w:w="679" w:type="dxa"/>
            <w:shd w:val="clear" w:color="auto" w:fill="D7F7D8"/>
          </w:tcPr>
          <w:p w14:paraId="7094B619" w14:textId="77777777" w:rsidR="00B93A33" w:rsidRPr="00D25BB6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62" w:type="dxa"/>
            <w:shd w:val="clear" w:color="auto" w:fill="D7F7D8"/>
          </w:tcPr>
          <w:p w14:paraId="141ABECB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61" w:type="dxa"/>
            <w:shd w:val="clear" w:color="auto" w:fill="D7F7D8"/>
          </w:tcPr>
          <w:p w14:paraId="61161FD3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28CFD6B1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2023.03.24 Fr. 19.30</w:t>
            </w:r>
          </w:p>
          <w:p w14:paraId="486C1380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Elektra</w:t>
            </w:r>
          </w:p>
          <w:p w14:paraId="7534EF1C" w14:textId="77777777" w:rsidR="00B93A33" w:rsidRPr="00991EC9" w:rsidRDefault="00000000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12" w:anchor="date" w:history="1">
              <w:r w:rsidR="00B93A33" w:rsidRPr="00991EC9">
                <w:rPr>
                  <w:rStyle w:val="Hyperlink"/>
                  <w:sz w:val="18"/>
                  <w:lang w:val="de-DE"/>
                </w:rPr>
                <w:t>https://oper-frankfurt.de/de/spielplan/elektra/?id_datum=3210#date</w:t>
              </w:r>
            </w:hyperlink>
            <w:r w:rsidR="00B93A33"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B93A33" w:rsidRPr="00991EC9" w14:paraId="4BC56FA3" w14:textId="77777777" w:rsidTr="005672D2">
        <w:tc>
          <w:tcPr>
            <w:tcW w:w="679" w:type="dxa"/>
            <w:shd w:val="clear" w:color="auto" w:fill="F8EBD1" w:themeFill="background2" w:themeFillTint="33"/>
          </w:tcPr>
          <w:p w14:paraId="6B2D7595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 w:themeFill="background2" w:themeFillTint="33"/>
          </w:tcPr>
          <w:p w14:paraId="4A04CF90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 w:themeFill="background2" w:themeFillTint="33"/>
          </w:tcPr>
          <w:p w14:paraId="359B99A9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 w:themeFill="background2" w:themeFillTint="33"/>
          </w:tcPr>
          <w:p w14:paraId="2D62B3C6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2023.03.30 Do 19:00</w:t>
            </w:r>
          </w:p>
          <w:p w14:paraId="3E97826E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IDOMINEO</w:t>
            </w:r>
          </w:p>
          <w:p w14:paraId="55738516" w14:textId="77777777" w:rsidR="00B93A33" w:rsidRPr="00991EC9" w:rsidRDefault="00000000" w:rsidP="005672D2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13" w:anchor="event-59539" w:history="1">
              <w:r w:rsidR="00B93A33" w:rsidRPr="00991EC9">
                <w:rPr>
                  <w:rStyle w:val="Hyperlink"/>
                  <w:sz w:val="18"/>
                  <w:lang w:val="pl-PL"/>
                </w:rPr>
                <w:t>https://www.staatsoper-berlin.de/de/veranstaltungen/idomeneo.7542/#event-59539</w:t>
              </w:r>
            </w:hyperlink>
            <w:r w:rsidR="00B93A33" w:rsidRPr="00991EC9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</w:tc>
      </w:tr>
      <w:tr w:rsidR="00B93A33" w:rsidRPr="00991EC9" w14:paraId="690EA6A1" w14:textId="77777777" w:rsidTr="005672D2">
        <w:tc>
          <w:tcPr>
            <w:tcW w:w="679" w:type="dxa"/>
            <w:shd w:val="clear" w:color="auto" w:fill="FFFFCC"/>
          </w:tcPr>
          <w:p w14:paraId="7058A777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62" w:type="dxa"/>
            <w:shd w:val="clear" w:color="auto" w:fill="FFFFCC"/>
          </w:tcPr>
          <w:p w14:paraId="141D659D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46CFE25F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302C220A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2023.03.31 Fr 19:30</w:t>
            </w:r>
          </w:p>
          <w:p w14:paraId="56D5F46C" w14:textId="19AF2E48" w:rsidR="00B93A33" w:rsidRPr="00991EC9" w:rsidRDefault="00B93A33" w:rsidP="00BD1746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 xml:space="preserve">AIDA </w:t>
            </w:r>
          </w:p>
        </w:tc>
      </w:tr>
    </w:tbl>
    <w:p w14:paraId="4426247C" w14:textId="77777777" w:rsidR="00B93A33" w:rsidRPr="00B93A33" w:rsidRDefault="00B93A33" w:rsidP="00B93A33"/>
    <w:p w14:paraId="0957CE12" w14:textId="49098D69" w:rsidR="00B93A33" w:rsidRDefault="00B93A33" w:rsidP="00B93A33">
      <w:pPr>
        <w:pStyle w:val="Heading1"/>
        <w:jc w:val="left"/>
      </w:pPr>
      <w:r>
        <w:t>APR</w:t>
      </w:r>
      <w:r w:rsidRPr="00B93A33">
        <w:t>.202</w:t>
      </w:r>
      <w:r>
        <w:t>3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B93A33" w:rsidRPr="00842281" w14:paraId="7B8D2EC5" w14:textId="77777777" w:rsidTr="005672D2">
        <w:tc>
          <w:tcPr>
            <w:tcW w:w="679" w:type="dxa"/>
            <w:shd w:val="clear" w:color="auto" w:fill="FFFFCC"/>
          </w:tcPr>
          <w:p w14:paraId="7176DA39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62" w:type="dxa"/>
            <w:shd w:val="clear" w:color="auto" w:fill="FFFFCC"/>
          </w:tcPr>
          <w:p w14:paraId="779E9FAF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 xml:space="preserve">Berlin </w:t>
            </w:r>
            <w: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D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O</w:t>
            </w:r>
          </w:p>
        </w:tc>
        <w:tc>
          <w:tcPr>
            <w:tcW w:w="361" w:type="dxa"/>
            <w:shd w:val="clear" w:color="auto" w:fill="FFFFCC"/>
          </w:tcPr>
          <w:p w14:paraId="1B60FAD5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72837366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2023.04.01 Sa 19:00 </w:t>
            </w:r>
          </w:p>
          <w:p w14:paraId="37EF0ED6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bookmarkStart w:id="0" w:name="OLE_LINK1"/>
            <w:bookmarkStart w:id="1" w:name="OLE_LINK2"/>
            <w:r w:rsidRPr="00991EC9">
              <w:rPr>
                <w:color w:val="3A4B5B" w:themeColor="accent1" w:themeShade="80"/>
                <w:sz w:val="18"/>
                <w:lang w:val="de-DE"/>
              </w:rPr>
              <w:t>Arabella</w:t>
            </w:r>
          </w:p>
          <w:bookmarkEnd w:id="0"/>
          <w:bookmarkEnd w:id="1"/>
          <w:p w14:paraId="6918E81A" w14:textId="77777777" w:rsidR="00B93A33" w:rsidRPr="00991EC9" w:rsidRDefault="00000000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fldChar w:fldCharType="begin"/>
            </w:r>
            <w:r w:rsidRPr="00BD1746">
              <w:rPr>
                <w:lang w:val="de-DE"/>
              </w:rPr>
              <w:instrText>HYPERLINK "https://deutscheoperberlin.de/de_DE/calendar/arabella.17126680"</w:instrText>
            </w:r>
            <w:r>
              <w:fldChar w:fldCharType="separate"/>
            </w:r>
            <w:r w:rsidR="00B93A33" w:rsidRPr="00991EC9">
              <w:rPr>
                <w:rStyle w:val="Hyperlink"/>
                <w:sz w:val="18"/>
                <w:lang w:val="de-DE"/>
              </w:rPr>
              <w:t>https://deutscheoperberlin.de/de_DE/calendar/arabella.17126680</w:t>
            </w:r>
            <w:r>
              <w:rPr>
                <w:rStyle w:val="Hyperlink"/>
                <w:sz w:val="18"/>
                <w:lang w:val="de-DE"/>
              </w:rPr>
              <w:fldChar w:fldCharType="end"/>
            </w:r>
            <w:r w:rsidR="00B93A33"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B93A33" w:rsidRPr="00991EC9" w14:paraId="2B8D6226" w14:textId="77777777" w:rsidTr="005672D2">
        <w:tc>
          <w:tcPr>
            <w:tcW w:w="679" w:type="dxa"/>
            <w:shd w:val="clear" w:color="auto" w:fill="E6E8E9"/>
          </w:tcPr>
          <w:p w14:paraId="72482909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E6E8E9"/>
          </w:tcPr>
          <w:p w14:paraId="555B26A5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shd w:val="clear" w:color="auto" w:fill="E6E8E9"/>
          </w:tcPr>
          <w:p w14:paraId="24E662D5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E6E8E9"/>
          </w:tcPr>
          <w:p w14:paraId="356A4585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2023.04.04 Do 19.00 - 22.00 Uhr (</w:t>
            </w:r>
            <w:r w:rsidRPr="00991EC9">
              <w:rPr>
                <w:color w:val="FF0000"/>
                <w:sz w:val="18"/>
              </w:rPr>
              <w:t>leave early</w:t>
            </w:r>
            <w:r w:rsidRPr="00991EC9">
              <w:rPr>
                <w:color w:val="3A4B5B" w:themeColor="accent1" w:themeShade="80"/>
                <w:sz w:val="18"/>
              </w:rPr>
              <w:t>)</w:t>
            </w:r>
          </w:p>
          <w:p w14:paraId="48F9C560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bookmarkStart w:id="2" w:name="OLE_LINK3"/>
            <w:bookmarkStart w:id="3" w:name="OLE_LINK4"/>
            <w:r w:rsidRPr="00991EC9">
              <w:rPr>
                <w:color w:val="3A4B5B" w:themeColor="accent1" w:themeShade="80"/>
                <w:sz w:val="18"/>
              </w:rPr>
              <w:t>Simon Boccanegra</w:t>
            </w:r>
          </w:p>
          <w:bookmarkEnd w:id="2"/>
          <w:bookmarkEnd w:id="3"/>
          <w:p w14:paraId="3115C759" w14:textId="77777777" w:rsidR="00B93A33" w:rsidRPr="00991EC9" w:rsidRDefault="00000000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>
              <w:fldChar w:fldCharType="begin"/>
            </w:r>
            <w:r>
              <w:instrText>HYPERLINK "https://www.staatsoper-hamburg.de/de/spielplan/stueck.php?AuffNr=210806"</w:instrText>
            </w:r>
            <w:r>
              <w:fldChar w:fldCharType="separate"/>
            </w:r>
            <w:r w:rsidR="00B93A33" w:rsidRPr="00991EC9">
              <w:rPr>
                <w:rStyle w:val="Hyperlink"/>
                <w:sz w:val="18"/>
              </w:rPr>
              <w:t>https://www.staatsoper-hamburg.de/de/spielplan/stueck.php?AuffNr=210806</w:t>
            </w:r>
            <w:r>
              <w:rPr>
                <w:rStyle w:val="Hyperlink"/>
                <w:sz w:val="18"/>
              </w:rPr>
              <w:fldChar w:fldCharType="end"/>
            </w:r>
            <w:r w:rsidR="00B93A33" w:rsidRPr="00991EC9">
              <w:rPr>
                <w:color w:val="3A4B5B" w:themeColor="accent1" w:themeShade="80"/>
                <w:sz w:val="18"/>
              </w:rPr>
              <w:t xml:space="preserve"> </w:t>
            </w:r>
          </w:p>
        </w:tc>
      </w:tr>
      <w:tr w:rsidR="00B93A33" w:rsidRPr="009454F4" w14:paraId="3760A997" w14:textId="77777777" w:rsidTr="005672D2">
        <w:tc>
          <w:tcPr>
            <w:tcW w:w="679" w:type="dxa"/>
            <w:shd w:val="clear" w:color="auto" w:fill="F8EBD1"/>
          </w:tcPr>
          <w:p w14:paraId="69FB03D9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/>
          </w:tcPr>
          <w:p w14:paraId="5DCF96F0" w14:textId="77777777" w:rsidR="00B93A33" w:rsidRPr="009454F4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 xml:space="preserve">Berlin </w:t>
            </w:r>
            <w: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S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O</w:t>
            </w:r>
          </w:p>
        </w:tc>
        <w:tc>
          <w:tcPr>
            <w:tcW w:w="361" w:type="dxa"/>
            <w:shd w:val="clear" w:color="auto" w:fill="F8EBD1"/>
          </w:tcPr>
          <w:p w14:paraId="7FDE5FBB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/>
          </w:tcPr>
          <w:p w14:paraId="110B9461" w14:textId="620F6E21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2023.04.0</w:t>
            </w:r>
            <w:r w:rsidR="00BD1746">
              <w:rPr>
                <w:color w:val="3A4B5B" w:themeColor="accent1" w:themeShade="80"/>
                <w:sz w:val="18"/>
                <w:lang w:val="pl-PL"/>
              </w:rPr>
              <w:t>5</w:t>
            </w:r>
            <w:r w:rsidRPr="00991EC9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  <w:r w:rsidR="00BD1746">
              <w:rPr>
                <w:rFonts w:hint="eastAsia"/>
                <w:color w:val="3A4B5B" w:themeColor="accent1" w:themeShade="80"/>
                <w:sz w:val="18"/>
                <w:lang w:val="pl-PL"/>
              </w:rPr>
              <w:t>Mi</w:t>
            </w:r>
            <w:r w:rsidRPr="00991EC9">
              <w:rPr>
                <w:color w:val="3A4B5B" w:themeColor="accent1" w:themeShade="80"/>
                <w:sz w:val="18"/>
                <w:lang w:val="pl-PL"/>
              </w:rPr>
              <w:t xml:space="preserve"> 1</w:t>
            </w:r>
            <w:r w:rsidR="00BD1746">
              <w:rPr>
                <w:color w:val="3A4B5B" w:themeColor="accent1" w:themeShade="80"/>
                <w:sz w:val="18"/>
                <w:lang w:val="pl-PL"/>
              </w:rPr>
              <w:t>6</w:t>
            </w:r>
            <w:r w:rsidRPr="00991EC9">
              <w:rPr>
                <w:color w:val="3A4B5B" w:themeColor="accent1" w:themeShade="80"/>
                <w:sz w:val="18"/>
                <w:lang w:val="pl-PL"/>
              </w:rPr>
              <w:t>:</w:t>
            </w:r>
            <w:r w:rsidR="00BD1746">
              <w:rPr>
                <w:color w:val="3A4B5B" w:themeColor="accent1" w:themeShade="80"/>
                <w:sz w:val="18"/>
                <w:lang w:val="pl-PL"/>
              </w:rPr>
              <w:t>0</w:t>
            </w:r>
            <w:r w:rsidRPr="00991EC9">
              <w:rPr>
                <w:color w:val="3A4B5B" w:themeColor="accent1" w:themeShade="80"/>
                <w:sz w:val="18"/>
                <w:lang w:val="pl-PL"/>
              </w:rPr>
              <w:t>0</w:t>
            </w:r>
          </w:p>
          <w:p w14:paraId="5983FBD3" w14:textId="0D0C862B" w:rsidR="00B93A33" w:rsidRPr="009454F4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454F4">
              <w:rPr>
                <w:color w:val="3A4B5B" w:themeColor="accent1" w:themeShade="80"/>
                <w:sz w:val="18"/>
                <w:lang w:val="pl-PL"/>
              </w:rPr>
              <w:t>DIE WALKÜRE</w:t>
            </w:r>
          </w:p>
        </w:tc>
      </w:tr>
      <w:tr w:rsidR="00B93A33" w:rsidRPr="00991EC9" w14:paraId="16CC15A5" w14:textId="77777777" w:rsidTr="005672D2">
        <w:tc>
          <w:tcPr>
            <w:tcW w:w="679" w:type="dxa"/>
            <w:shd w:val="clear" w:color="auto" w:fill="FFFFCC"/>
          </w:tcPr>
          <w:p w14:paraId="52AA60F0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62" w:type="dxa"/>
            <w:shd w:val="clear" w:color="auto" w:fill="FFFFCC"/>
          </w:tcPr>
          <w:p w14:paraId="6D55AAA8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0A80D636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0BA68DBE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2023.04.07 Fr 17:00 (Easter 07-10)</w:t>
            </w:r>
          </w:p>
          <w:p w14:paraId="64C28DF0" w14:textId="2B6C6CDA" w:rsidR="00B93A33" w:rsidRPr="00991EC9" w:rsidRDefault="00B93A33" w:rsidP="00BD1746">
            <w:pPr>
              <w:spacing w:after="120"/>
              <w:rPr>
                <w:color w:val="3A4B5B" w:themeColor="accent1" w:themeShade="80"/>
                <w:sz w:val="18"/>
              </w:rPr>
            </w:pPr>
            <w:bookmarkStart w:id="4" w:name="OLE_LINK5"/>
            <w:bookmarkStart w:id="5" w:name="OLE_LINK6"/>
            <w:r w:rsidRPr="00991EC9">
              <w:rPr>
                <w:color w:val="3A4B5B" w:themeColor="accent1" w:themeShade="80"/>
                <w:sz w:val="18"/>
              </w:rPr>
              <w:t xml:space="preserve">La forza del destino </w:t>
            </w:r>
            <w:bookmarkEnd w:id="4"/>
            <w:bookmarkEnd w:id="5"/>
          </w:p>
        </w:tc>
      </w:tr>
      <w:tr w:rsidR="00BD1746" w:rsidRPr="00991EC9" w14:paraId="1F73756C" w14:textId="77777777" w:rsidTr="005672D2">
        <w:tc>
          <w:tcPr>
            <w:tcW w:w="679" w:type="dxa"/>
            <w:shd w:val="clear" w:color="auto" w:fill="FFFFCC"/>
          </w:tcPr>
          <w:p w14:paraId="49B3037A" w14:textId="77777777" w:rsidR="00BD1746" w:rsidRPr="00991EC9" w:rsidRDefault="00BD1746" w:rsidP="00BD1746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62" w:type="dxa"/>
            <w:shd w:val="clear" w:color="auto" w:fill="FFFFCC"/>
          </w:tcPr>
          <w:p w14:paraId="739940A6" w14:textId="1C352132" w:rsidR="00BD1746" w:rsidRPr="00991EC9" w:rsidRDefault="00BD1746" w:rsidP="00BD1746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59521EA2" w14:textId="77777777" w:rsidR="00BD1746" w:rsidRPr="00991EC9" w:rsidRDefault="00BD1746" w:rsidP="00BD174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3D474DA9" w14:textId="42EF29C0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>2023.0</w:t>
            </w:r>
            <w:r>
              <w:rPr>
                <w:color w:val="3A4B5B" w:themeColor="accent1" w:themeShade="80"/>
                <w:sz w:val="18"/>
              </w:rPr>
              <w:t>4.08</w:t>
            </w:r>
            <w:r w:rsidRPr="00991EC9">
              <w:rPr>
                <w:color w:val="3A4B5B" w:themeColor="accent1" w:themeShade="80"/>
                <w:sz w:val="18"/>
              </w:rPr>
              <w:t xml:space="preserve"> </w:t>
            </w:r>
            <w:r>
              <w:rPr>
                <w:rFonts w:hint="eastAsia"/>
                <w:color w:val="3A4B5B" w:themeColor="accent1" w:themeShade="80"/>
                <w:sz w:val="18"/>
              </w:rPr>
              <w:t>Sa</w:t>
            </w:r>
            <w:r w:rsidRPr="00991EC9">
              <w:rPr>
                <w:color w:val="3A4B5B" w:themeColor="accent1" w:themeShade="80"/>
                <w:sz w:val="18"/>
              </w:rPr>
              <w:t xml:space="preserve"> 1</w:t>
            </w:r>
            <w:r>
              <w:rPr>
                <w:color w:val="3A4B5B" w:themeColor="accent1" w:themeShade="80"/>
                <w:sz w:val="18"/>
              </w:rPr>
              <w:t>8</w:t>
            </w:r>
            <w:r w:rsidRPr="00991EC9">
              <w:rPr>
                <w:color w:val="3A4B5B" w:themeColor="accent1" w:themeShade="80"/>
                <w:sz w:val="18"/>
              </w:rPr>
              <w:t>:</w:t>
            </w:r>
            <w:r>
              <w:rPr>
                <w:color w:val="3A4B5B" w:themeColor="accent1" w:themeShade="80"/>
                <w:sz w:val="18"/>
              </w:rPr>
              <w:t>0</w:t>
            </w:r>
            <w:r w:rsidRPr="00991EC9">
              <w:rPr>
                <w:color w:val="3A4B5B" w:themeColor="accent1" w:themeShade="80"/>
                <w:sz w:val="18"/>
              </w:rPr>
              <w:t>0</w:t>
            </w:r>
          </w:p>
          <w:p w14:paraId="3E6E1048" w14:textId="737B25B5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</w:rPr>
            </w:pPr>
            <w:r w:rsidRPr="00991EC9">
              <w:rPr>
                <w:color w:val="3A4B5B" w:themeColor="accent1" w:themeShade="80"/>
                <w:sz w:val="18"/>
              </w:rPr>
              <w:t xml:space="preserve">AIDA </w:t>
            </w:r>
          </w:p>
        </w:tc>
      </w:tr>
      <w:tr w:rsidR="00BD1746" w:rsidRPr="00991EC9" w14:paraId="30F20CC4" w14:textId="77777777" w:rsidTr="00BD1746">
        <w:tc>
          <w:tcPr>
            <w:tcW w:w="679" w:type="dxa"/>
            <w:shd w:val="clear" w:color="auto" w:fill="F8EBD1"/>
          </w:tcPr>
          <w:p w14:paraId="02811D92" w14:textId="77777777" w:rsidR="00BD1746" w:rsidRPr="00991EC9" w:rsidRDefault="00BD1746" w:rsidP="00BD1746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62" w:type="dxa"/>
            <w:shd w:val="clear" w:color="auto" w:fill="F8EBD1"/>
          </w:tcPr>
          <w:p w14:paraId="2E580FA8" w14:textId="76C85C14" w:rsidR="00BD1746" w:rsidRPr="00991EC9" w:rsidRDefault="00BD1746" w:rsidP="00BD1746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 xml:space="preserve">Berlin </w:t>
            </w:r>
            <w:r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de-DE"/>
              </w:rPr>
              <w:t>S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O</w:t>
            </w:r>
          </w:p>
        </w:tc>
        <w:tc>
          <w:tcPr>
            <w:tcW w:w="361" w:type="dxa"/>
            <w:shd w:val="clear" w:color="auto" w:fill="F8EBD1"/>
          </w:tcPr>
          <w:p w14:paraId="035D5A8E" w14:textId="77777777" w:rsidR="00BD1746" w:rsidRPr="00991EC9" w:rsidRDefault="00BD1746" w:rsidP="00BD174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/>
          </w:tcPr>
          <w:p w14:paraId="2B78BFB9" w14:textId="5D0AE4F9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2023.04.0</w:t>
            </w:r>
            <w:r>
              <w:rPr>
                <w:color w:val="3A4B5B" w:themeColor="accent1" w:themeShade="80"/>
                <w:sz w:val="18"/>
                <w:lang w:val="pl-PL"/>
              </w:rPr>
              <w:t>9</w:t>
            </w:r>
            <w:r w:rsidRPr="00991EC9">
              <w:rPr>
                <w:color w:val="3A4B5B" w:themeColor="accent1" w:themeShade="80"/>
                <w:sz w:val="18"/>
                <w:lang w:val="pl-PL"/>
              </w:rPr>
              <w:t xml:space="preserve"> Do 19:30</w:t>
            </w:r>
          </w:p>
          <w:p w14:paraId="30D9DCA2" w14:textId="702463FD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</w:rPr>
            </w:pPr>
            <w:bookmarkStart w:id="6" w:name="OLE_LINK7"/>
            <w:bookmarkStart w:id="7" w:name="OLE_LINK8"/>
            <w:r w:rsidRPr="00991EC9">
              <w:rPr>
                <w:color w:val="3A4B5B" w:themeColor="accent1" w:themeShade="80"/>
                <w:sz w:val="18"/>
                <w:lang w:val="pl-PL"/>
              </w:rPr>
              <w:t>EKMAN | EYAL</w:t>
            </w:r>
            <w:r w:rsidRPr="00991EC9">
              <w:rPr>
                <w:lang w:val="pl-PL"/>
              </w:rPr>
              <w:t xml:space="preserve"> </w:t>
            </w:r>
            <w:bookmarkEnd w:id="6"/>
            <w:bookmarkEnd w:id="7"/>
          </w:p>
        </w:tc>
      </w:tr>
      <w:tr w:rsidR="00BD1746" w:rsidRPr="00842281" w14:paraId="602C9642" w14:textId="77777777" w:rsidTr="005672D2">
        <w:tc>
          <w:tcPr>
            <w:tcW w:w="679" w:type="dxa"/>
            <w:shd w:val="clear" w:color="auto" w:fill="FFFFCC"/>
          </w:tcPr>
          <w:p w14:paraId="61DFFD89" w14:textId="77777777" w:rsidR="00BD1746" w:rsidRPr="00991EC9" w:rsidRDefault="00BD1746" w:rsidP="00BD1746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62" w:type="dxa"/>
            <w:shd w:val="clear" w:color="auto" w:fill="FFFFCC"/>
          </w:tcPr>
          <w:p w14:paraId="690E6B93" w14:textId="77777777" w:rsidR="00BD1746" w:rsidRPr="00991EC9" w:rsidRDefault="00BD1746" w:rsidP="00BD1746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6941DB70" w14:textId="77777777" w:rsidR="00BD1746" w:rsidRPr="00991EC9" w:rsidRDefault="00BD1746" w:rsidP="00BD174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1E8C4D41" w14:textId="77777777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2023.04.13 Do 19:30</w:t>
            </w:r>
          </w:p>
          <w:p w14:paraId="077C69DE" w14:textId="77777777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Tosca</w:t>
            </w:r>
            <w:r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  <w:p w14:paraId="4AF6266A" w14:textId="77777777" w:rsidR="00BD1746" w:rsidRPr="00991EC9" w:rsidRDefault="00000000" w:rsidP="00BD1746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14" w:history="1">
              <w:r w:rsidR="00BD1746" w:rsidRPr="00991EC9">
                <w:rPr>
                  <w:rStyle w:val="Hyperlink"/>
                  <w:sz w:val="18"/>
                  <w:lang w:val="pl-PL"/>
                </w:rPr>
                <w:t>https://deutscheoperberlin.de/de_DE/calendar/tosca.17122109</w:t>
              </w:r>
            </w:hyperlink>
            <w:r w:rsidR="00BD1746" w:rsidRPr="00991EC9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</w:tc>
      </w:tr>
      <w:tr w:rsidR="00BD1746" w:rsidRPr="00842281" w14:paraId="0888445B" w14:textId="77777777" w:rsidTr="005672D2">
        <w:tc>
          <w:tcPr>
            <w:tcW w:w="679" w:type="dxa"/>
            <w:shd w:val="clear" w:color="auto" w:fill="FFFFCC"/>
          </w:tcPr>
          <w:p w14:paraId="298D5571" w14:textId="77777777" w:rsidR="00BD1746" w:rsidRPr="00991EC9" w:rsidRDefault="00BD1746" w:rsidP="00BD1746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62" w:type="dxa"/>
            <w:shd w:val="clear" w:color="auto" w:fill="FFFFCC"/>
          </w:tcPr>
          <w:p w14:paraId="2E13A65F" w14:textId="77777777" w:rsidR="00BD1746" w:rsidRPr="00991EC9" w:rsidRDefault="00BD1746" w:rsidP="00BD1746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42E24794" w14:textId="77777777" w:rsidR="00BD1746" w:rsidRPr="00991EC9" w:rsidRDefault="00BD1746" w:rsidP="00BD174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7DE0D406" w14:textId="77777777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2023.04.14 Fr 19:30</w:t>
            </w:r>
          </w:p>
          <w:p w14:paraId="3532F386" w14:textId="77777777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bookmarkStart w:id="8" w:name="OLE_LINK9"/>
            <w:bookmarkStart w:id="9" w:name="OLE_LINK10"/>
            <w:r w:rsidRPr="00991EC9">
              <w:rPr>
                <w:color w:val="3A4B5B" w:themeColor="accent1" w:themeShade="80"/>
                <w:sz w:val="18"/>
                <w:lang w:val="de-DE"/>
              </w:rPr>
              <w:t>Messa da Requiem</w:t>
            </w:r>
          </w:p>
          <w:bookmarkEnd w:id="8"/>
          <w:bookmarkEnd w:id="9"/>
          <w:p w14:paraId="7EB53391" w14:textId="77777777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fldChar w:fldCharType="begin"/>
            </w:r>
            <w:r w:rsidRPr="00027432">
              <w:rPr>
                <w:lang w:val="de-DE"/>
              </w:rPr>
              <w:instrText>HYPERLINK "https://deutscheoperberlin.de/de_DE/calendar/messa-da-requiem.17234701"</w:instrText>
            </w:r>
            <w:r>
              <w:fldChar w:fldCharType="separate"/>
            </w:r>
            <w:r w:rsidRPr="00991EC9">
              <w:rPr>
                <w:rStyle w:val="Hyperlink"/>
                <w:sz w:val="18"/>
                <w:lang w:val="de-DE"/>
              </w:rPr>
              <w:t>https://deutscheoperberlin.de/de_DE/calendar/messa-da-requiem.17234701</w:t>
            </w:r>
            <w:r>
              <w:rPr>
                <w:rStyle w:val="Hyperlink"/>
                <w:sz w:val="18"/>
                <w:lang w:val="de-DE"/>
              </w:rPr>
              <w:fldChar w:fldCharType="end"/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BD1746" w:rsidRPr="00991EC9" w14:paraId="4D38FD10" w14:textId="77777777" w:rsidTr="005672D2">
        <w:tc>
          <w:tcPr>
            <w:tcW w:w="679" w:type="dxa"/>
            <w:shd w:val="clear" w:color="auto" w:fill="E5EAEE" w:themeFill="accent1" w:themeFillTint="33"/>
          </w:tcPr>
          <w:p w14:paraId="6EB30224" w14:textId="77777777" w:rsidR="00BD1746" w:rsidRPr="00991EC9" w:rsidRDefault="00BD1746" w:rsidP="00BD1746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E5EAEE"/>
          </w:tcPr>
          <w:p w14:paraId="646609ED" w14:textId="77777777" w:rsidR="00BD1746" w:rsidRPr="00991EC9" w:rsidRDefault="00BD1746" w:rsidP="00BD1746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shd w:val="clear" w:color="auto" w:fill="E5EAEE"/>
          </w:tcPr>
          <w:p w14:paraId="3997A3D6" w14:textId="77777777" w:rsidR="00BD1746" w:rsidRPr="00991EC9" w:rsidRDefault="00BD1746" w:rsidP="00BD174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E5EAEE"/>
          </w:tcPr>
          <w:p w14:paraId="09752150" w14:textId="77777777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2023.04.22 Sa 19:30</w:t>
            </w:r>
          </w:p>
          <w:p w14:paraId="6D8BA1FF" w14:textId="77777777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Norma</w:t>
            </w:r>
          </w:p>
          <w:p w14:paraId="20D2ACB9" w14:textId="77777777" w:rsidR="00BD1746" w:rsidRPr="00991EC9" w:rsidRDefault="00000000" w:rsidP="00BD1746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15" w:history="1">
              <w:r w:rsidR="00BD1746" w:rsidRPr="00991EC9">
                <w:rPr>
                  <w:rStyle w:val="Hyperlink"/>
                  <w:sz w:val="18"/>
                  <w:lang w:val="pl-PL"/>
                </w:rPr>
                <w:t>https://www.staatsoper-hamburg.de/de/spielplan/stueck.php?AuffNr=210907</w:t>
              </w:r>
            </w:hyperlink>
            <w:r w:rsidR="00BD1746" w:rsidRPr="00991EC9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</w:tc>
      </w:tr>
      <w:tr w:rsidR="00BD1746" w:rsidRPr="00991EC9" w14:paraId="5E96BF96" w14:textId="77777777" w:rsidTr="00ED52F9">
        <w:tc>
          <w:tcPr>
            <w:tcW w:w="679" w:type="dxa"/>
            <w:shd w:val="clear" w:color="auto" w:fill="E5EAEE"/>
          </w:tcPr>
          <w:p w14:paraId="1E513012" w14:textId="77777777" w:rsidR="00BD1746" w:rsidRPr="00991EC9" w:rsidRDefault="00BD1746" w:rsidP="00BD1746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62" w:type="dxa"/>
            <w:shd w:val="clear" w:color="auto" w:fill="E5EAEE"/>
          </w:tcPr>
          <w:p w14:paraId="2BADF38A" w14:textId="77777777" w:rsidR="00BD1746" w:rsidRPr="00991EC9" w:rsidRDefault="00BD1746" w:rsidP="00BD1746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zh-CN"/>
              </w:rPr>
              <w:t>H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amburg SO</w:t>
            </w:r>
          </w:p>
        </w:tc>
        <w:tc>
          <w:tcPr>
            <w:tcW w:w="361" w:type="dxa"/>
            <w:shd w:val="clear" w:color="auto" w:fill="E5EAEE"/>
          </w:tcPr>
          <w:p w14:paraId="4B64B62C" w14:textId="77777777" w:rsidR="00BD1746" w:rsidRPr="00991EC9" w:rsidRDefault="00BD1746" w:rsidP="00BD174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E5EAEE"/>
          </w:tcPr>
          <w:p w14:paraId="71AD82EF" w14:textId="77777777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2023.04.23 So 14:30</w:t>
            </w:r>
          </w:p>
          <w:p w14:paraId="2884F992" w14:textId="77777777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Ballet-Ein Sommernachtstraum</w:t>
            </w:r>
          </w:p>
          <w:p w14:paraId="10671B80" w14:textId="77777777" w:rsidR="00BD1746" w:rsidRPr="00991EC9" w:rsidRDefault="00000000" w:rsidP="00BD174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16" w:history="1">
              <w:r w:rsidR="00BD1746" w:rsidRPr="00991EC9">
                <w:rPr>
                  <w:rStyle w:val="Hyperlink"/>
                  <w:sz w:val="18"/>
                  <w:lang w:val="de-DE"/>
                </w:rPr>
                <w:t>https://www.staatsoper-hamburg.de/de/spielplan/stueck.php?AuffNr=189418</w:t>
              </w:r>
            </w:hyperlink>
            <w:r w:rsidR="00BD1746"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BD1746" w:rsidRPr="00842281" w14:paraId="544D0838" w14:textId="77777777" w:rsidTr="005672D2">
        <w:tc>
          <w:tcPr>
            <w:tcW w:w="679" w:type="dxa"/>
            <w:shd w:val="clear" w:color="auto" w:fill="D7F7D8"/>
          </w:tcPr>
          <w:p w14:paraId="5840BF46" w14:textId="77777777" w:rsidR="00BD1746" w:rsidRPr="00991EC9" w:rsidRDefault="00BD1746" w:rsidP="00BD1746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D7F7D8"/>
          </w:tcPr>
          <w:p w14:paraId="46F6BBD8" w14:textId="77777777" w:rsidR="00BD1746" w:rsidRPr="00991EC9" w:rsidRDefault="00BD1746" w:rsidP="00BD1746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61" w:type="dxa"/>
            <w:shd w:val="clear" w:color="auto" w:fill="D7F7D8"/>
          </w:tcPr>
          <w:p w14:paraId="02911807" w14:textId="77777777" w:rsidR="00BD1746" w:rsidRPr="00991EC9" w:rsidRDefault="00BD1746" w:rsidP="00BD174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13536DC2" w14:textId="77777777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2023.04.25 Di. 19.30</w:t>
            </w:r>
          </w:p>
          <w:p w14:paraId="02A65B36" w14:textId="77777777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bookmarkStart w:id="10" w:name="OLE_LINK11"/>
            <w:bookmarkStart w:id="11" w:name="OLE_LINK12"/>
            <w:r w:rsidRPr="00991EC9">
              <w:rPr>
                <w:color w:val="3A4B5B" w:themeColor="accent1" w:themeShade="80"/>
                <w:sz w:val="18"/>
                <w:lang w:val="pl-PL"/>
              </w:rPr>
              <w:t>KATHARINA KONRADI (SOPRAN)</w:t>
            </w:r>
          </w:p>
          <w:bookmarkEnd w:id="10"/>
          <w:bookmarkEnd w:id="11"/>
          <w:p w14:paraId="4305E5C8" w14:textId="77777777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>
              <w:fldChar w:fldCharType="begin"/>
            </w:r>
            <w:r w:rsidRPr="00027432">
              <w:rPr>
                <w:lang w:val="pl-PL"/>
              </w:rPr>
              <w:instrText>HYPERLINK "https://oper-frankfurt.de/de/spielplan/katharina-konradi-sopran/?id_datum=3128"</w:instrText>
            </w:r>
            <w:r>
              <w:fldChar w:fldCharType="separate"/>
            </w:r>
            <w:r w:rsidRPr="00991EC9">
              <w:rPr>
                <w:rStyle w:val="Hyperlink"/>
                <w:sz w:val="18"/>
                <w:lang w:val="pl-PL"/>
              </w:rPr>
              <w:t>https://oper-frankfurt.de/de/spielplan/katharina-konradi-sopran/?id_datum=3128</w:t>
            </w:r>
            <w:r>
              <w:rPr>
                <w:rStyle w:val="Hyperlink"/>
                <w:sz w:val="18"/>
                <w:lang w:val="pl-PL"/>
              </w:rPr>
              <w:fldChar w:fldCharType="end"/>
            </w:r>
            <w:r w:rsidRPr="00991EC9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</w:tc>
      </w:tr>
      <w:tr w:rsidR="00BD1746" w:rsidRPr="00991EC9" w14:paraId="1BE815A9" w14:textId="77777777" w:rsidTr="005672D2">
        <w:tc>
          <w:tcPr>
            <w:tcW w:w="679" w:type="dxa"/>
            <w:shd w:val="clear" w:color="auto" w:fill="D7F7D8"/>
          </w:tcPr>
          <w:p w14:paraId="2A411FAA" w14:textId="77777777" w:rsidR="00BD1746" w:rsidRPr="00991EC9" w:rsidRDefault="00BD1746" w:rsidP="00BD1746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D7F7D8"/>
          </w:tcPr>
          <w:p w14:paraId="1F689600" w14:textId="77777777" w:rsidR="00BD1746" w:rsidRPr="00991EC9" w:rsidRDefault="00BD1746" w:rsidP="00BD1746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61" w:type="dxa"/>
            <w:shd w:val="clear" w:color="auto" w:fill="D7F7D8"/>
          </w:tcPr>
          <w:p w14:paraId="0A4F3E4B" w14:textId="77777777" w:rsidR="00BD1746" w:rsidRPr="00991EC9" w:rsidRDefault="00BD1746" w:rsidP="00BD174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1D1570E1" w14:textId="77777777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2023.04.2</w:t>
            </w:r>
            <w:r>
              <w:rPr>
                <w:color w:val="3A4B5B" w:themeColor="accent1" w:themeShade="80"/>
                <w:sz w:val="18"/>
                <w:lang w:val="pl-PL"/>
              </w:rPr>
              <w:t>6</w:t>
            </w:r>
            <w:r w:rsidRPr="00991EC9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  <w:r>
              <w:rPr>
                <w:color w:val="3A4B5B" w:themeColor="accent1" w:themeShade="80"/>
                <w:sz w:val="18"/>
                <w:lang w:val="pl-PL"/>
              </w:rPr>
              <w:t>Mi</w:t>
            </w:r>
            <w:r w:rsidRPr="00991EC9">
              <w:rPr>
                <w:color w:val="3A4B5B" w:themeColor="accent1" w:themeShade="80"/>
                <w:sz w:val="18"/>
                <w:lang w:val="pl-PL"/>
              </w:rPr>
              <w:t>. 19.30</w:t>
            </w:r>
          </w:p>
          <w:p w14:paraId="5A9832F7" w14:textId="77777777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>
              <w:rPr>
                <w:color w:val="3A4B5B" w:themeColor="accent1" w:themeShade="80"/>
                <w:sz w:val="18"/>
                <w:lang w:val="pl-PL"/>
              </w:rPr>
              <w:t>Yibiao Meng Konzert</w:t>
            </w:r>
          </w:p>
        </w:tc>
      </w:tr>
      <w:tr w:rsidR="00BD1746" w:rsidRPr="00842281" w14:paraId="08D1D801" w14:textId="77777777" w:rsidTr="005672D2">
        <w:tc>
          <w:tcPr>
            <w:tcW w:w="679" w:type="dxa"/>
            <w:shd w:val="clear" w:color="auto" w:fill="F8EBD1"/>
          </w:tcPr>
          <w:p w14:paraId="3193A566" w14:textId="77777777" w:rsidR="00BD1746" w:rsidRPr="00991EC9" w:rsidRDefault="00BD1746" w:rsidP="00BD1746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62" w:type="dxa"/>
            <w:shd w:val="clear" w:color="auto" w:fill="F8EBD1"/>
          </w:tcPr>
          <w:p w14:paraId="083D0BF4" w14:textId="77777777" w:rsidR="00BD1746" w:rsidRPr="00991EC9" w:rsidRDefault="00BD1746" w:rsidP="00BD1746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29005793" w14:textId="77777777" w:rsidR="00BD1746" w:rsidRPr="00991EC9" w:rsidRDefault="00BD1746" w:rsidP="00BD1746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7205" w:type="dxa"/>
            <w:shd w:val="clear" w:color="auto" w:fill="F8EBD1"/>
          </w:tcPr>
          <w:p w14:paraId="0D2C6445" w14:textId="77777777" w:rsidR="00BD1746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2023.04.29 Sa 17:00</w:t>
            </w:r>
          </w:p>
          <w:p w14:paraId="355AD22D" w14:textId="52889F2A" w:rsidR="00636580" w:rsidRPr="00991EC9" w:rsidRDefault="00BD1746" w:rsidP="00BD174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DER ROSENKAVALIER</w:t>
            </w:r>
          </w:p>
          <w:p w14:paraId="15B9828B" w14:textId="77777777" w:rsidR="00BD1746" w:rsidRPr="00991EC9" w:rsidRDefault="00000000" w:rsidP="00BD1746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17" w:anchor="event-59547" w:history="1">
              <w:r w:rsidR="00BD1746" w:rsidRPr="00991EC9">
                <w:rPr>
                  <w:rStyle w:val="Hyperlink"/>
                  <w:lang w:val="de-DE"/>
                </w:rPr>
                <w:t>https://www.staatsoper-berlin.de/de/veranstaltungen/der-rosenkavalier.7549/#event-59547</w:t>
              </w:r>
            </w:hyperlink>
            <w:r w:rsidR="00BD1746" w:rsidRPr="00991EC9">
              <w:rPr>
                <w:lang w:val="de-DE"/>
              </w:rPr>
              <w:t xml:space="preserve"> </w:t>
            </w:r>
          </w:p>
        </w:tc>
      </w:tr>
    </w:tbl>
    <w:p w14:paraId="3FF1565B" w14:textId="77777777" w:rsidR="00B93A33" w:rsidRPr="00B93A33" w:rsidRDefault="00B93A33" w:rsidP="00B93A33">
      <w:pPr>
        <w:rPr>
          <w:lang w:val="de-DE"/>
        </w:rPr>
      </w:pPr>
    </w:p>
    <w:p w14:paraId="336BD71B" w14:textId="20C0540B" w:rsidR="00B93A33" w:rsidRPr="00991EC9" w:rsidRDefault="00B93A33" w:rsidP="00B93A33">
      <w:pPr>
        <w:pStyle w:val="Heading1"/>
        <w:jc w:val="left"/>
      </w:pPr>
      <w:r>
        <w:t>MAY</w:t>
      </w:r>
      <w:r w:rsidRPr="00B93A33">
        <w:t>.202</w:t>
      </w:r>
      <w:r>
        <w:t>3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B93A33" w:rsidRPr="00BD1746" w14:paraId="26487304" w14:textId="77777777" w:rsidTr="005672D2">
        <w:tc>
          <w:tcPr>
            <w:tcW w:w="679" w:type="dxa"/>
            <w:shd w:val="clear" w:color="auto" w:fill="FFFFCC"/>
          </w:tcPr>
          <w:p w14:paraId="31D1EC19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5D5B3945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0FB10321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7205" w:type="dxa"/>
            <w:shd w:val="clear" w:color="auto" w:fill="FFFFCC"/>
          </w:tcPr>
          <w:p w14:paraId="14D1D485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2023.05.01 </w:t>
            </w:r>
            <w:r w:rsidRPr="00991EC9">
              <w:rPr>
                <w:rFonts w:hint="eastAsia"/>
                <w:color w:val="3A4B5B" w:themeColor="accent1" w:themeShade="80"/>
                <w:sz w:val="18"/>
                <w:lang w:val="de-DE"/>
              </w:rPr>
              <w:t>Mo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 15:00-18:00</w:t>
            </w:r>
          </w:p>
          <w:p w14:paraId="3CB92836" w14:textId="795E6E2A" w:rsidR="00B93A33" w:rsidRPr="00991EC9" w:rsidRDefault="00B93A33" w:rsidP="00B43A03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bookmarkStart w:id="12" w:name="OLE_LINK15"/>
            <w:bookmarkStart w:id="13" w:name="OLE_LINK16"/>
            <w:r w:rsidRPr="00991EC9">
              <w:rPr>
                <w:color w:val="3A4B5B" w:themeColor="accent1" w:themeShade="80"/>
                <w:sz w:val="18"/>
                <w:lang w:val="de-DE"/>
              </w:rPr>
              <w:t>Il barbiere di Siviglia</w:t>
            </w:r>
            <w:bookmarkEnd w:id="12"/>
            <w:bookmarkEnd w:id="13"/>
            <w:r w:rsidRPr="00991EC9">
              <w:rPr>
                <w:lang w:val="de-DE"/>
              </w:rPr>
              <w:t xml:space="preserve"> </w:t>
            </w:r>
          </w:p>
        </w:tc>
      </w:tr>
      <w:tr w:rsidR="00B93A33" w:rsidRPr="00842281" w14:paraId="5D948C43" w14:textId="77777777" w:rsidTr="005672D2">
        <w:tc>
          <w:tcPr>
            <w:tcW w:w="679" w:type="dxa"/>
            <w:shd w:val="clear" w:color="auto" w:fill="D7F7D8"/>
          </w:tcPr>
          <w:p w14:paraId="44711A4C" w14:textId="77777777" w:rsidR="00B93A33" w:rsidRPr="00991EC9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D7F7D8"/>
          </w:tcPr>
          <w:p w14:paraId="420AB824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Frankfurt</w:t>
            </w:r>
          </w:p>
        </w:tc>
        <w:tc>
          <w:tcPr>
            <w:tcW w:w="361" w:type="dxa"/>
            <w:shd w:val="clear" w:color="auto" w:fill="D7F7D8"/>
          </w:tcPr>
          <w:p w14:paraId="30471173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3175307C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2023.05.04 Do. 19.30</w:t>
            </w:r>
          </w:p>
          <w:p w14:paraId="77D1D85D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bookmarkStart w:id="14" w:name="OLE_LINK13"/>
            <w:bookmarkStart w:id="15" w:name="OLE_LINK14"/>
            <w:r w:rsidRPr="00991EC9">
              <w:rPr>
                <w:color w:val="3A4B5B" w:themeColor="accent1" w:themeShade="80"/>
                <w:sz w:val="18"/>
                <w:lang w:val="de-DE"/>
              </w:rPr>
              <w:t>DER ZAR LÄSST SICH FOTOGRAFIEREN /</w:t>
            </w:r>
          </w:p>
          <w:p w14:paraId="48666763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DIE KLUGE</w:t>
            </w:r>
          </w:p>
          <w:bookmarkEnd w:id="14"/>
          <w:bookmarkEnd w:id="15"/>
          <w:p w14:paraId="1B9927B2" w14:textId="77777777" w:rsidR="00B93A33" w:rsidRPr="00991EC9" w:rsidRDefault="00000000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fldChar w:fldCharType="begin"/>
            </w:r>
            <w:r w:rsidRPr="00027432">
              <w:rPr>
                <w:lang w:val="de-DE"/>
              </w:rPr>
              <w:instrText>HYPERLINK "https://oper-frankfurt.de/de/spielplan/weill-orff/?id_datum=3230"</w:instrText>
            </w:r>
            <w:r>
              <w:fldChar w:fldCharType="separate"/>
            </w:r>
            <w:r w:rsidR="00B93A33" w:rsidRPr="00991EC9">
              <w:rPr>
                <w:rStyle w:val="Hyperlink"/>
                <w:sz w:val="18"/>
                <w:lang w:val="de-DE"/>
              </w:rPr>
              <w:t>https://oper-frankfurt.de/de/spielplan/weill-orff/?id_datum=3230</w:t>
            </w:r>
            <w:r>
              <w:rPr>
                <w:rStyle w:val="Hyperlink"/>
                <w:sz w:val="18"/>
                <w:lang w:val="de-DE"/>
              </w:rPr>
              <w:fldChar w:fldCharType="end"/>
            </w:r>
            <w:r w:rsidR="00B93A33"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B93A33" w:rsidRPr="00991EC9" w14:paraId="1D472569" w14:textId="77777777" w:rsidTr="005672D2">
        <w:tc>
          <w:tcPr>
            <w:tcW w:w="679" w:type="dxa"/>
            <w:shd w:val="clear" w:color="auto" w:fill="F8EBD1"/>
          </w:tcPr>
          <w:p w14:paraId="26D5D3D0" w14:textId="77777777" w:rsidR="00B93A33" w:rsidRPr="00027432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/>
          </w:tcPr>
          <w:p w14:paraId="742B947F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46ECC658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/>
          </w:tcPr>
          <w:p w14:paraId="048201B4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r w:rsidRPr="00991EC9">
              <w:rPr>
                <w:color w:val="3A4B5B" w:themeColor="accent1" w:themeShade="80"/>
                <w:sz w:val="18"/>
                <w:lang w:val="pl-PL"/>
              </w:rPr>
              <w:t>2023.05.13 Sa 1</w:t>
            </w:r>
            <w:r>
              <w:rPr>
                <w:color w:val="3A4B5B" w:themeColor="accent1" w:themeShade="80"/>
                <w:sz w:val="18"/>
                <w:lang w:val="pl-PL"/>
              </w:rPr>
              <w:t>5</w:t>
            </w:r>
            <w:r w:rsidRPr="00991EC9">
              <w:rPr>
                <w:color w:val="3A4B5B" w:themeColor="accent1" w:themeShade="80"/>
                <w:sz w:val="18"/>
                <w:lang w:val="pl-PL"/>
              </w:rPr>
              <w:t>:</w:t>
            </w:r>
            <w:r>
              <w:rPr>
                <w:color w:val="3A4B5B" w:themeColor="accent1" w:themeShade="80"/>
                <w:sz w:val="18"/>
                <w:lang w:val="pl-PL"/>
              </w:rPr>
              <w:t>0</w:t>
            </w:r>
            <w:r w:rsidRPr="00991EC9">
              <w:rPr>
                <w:color w:val="3A4B5B" w:themeColor="accent1" w:themeShade="80"/>
                <w:sz w:val="18"/>
                <w:lang w:val="pl-PL"/>
              </w:rPr>
              <w:t>0</w:t>
            </w:r>
          </w:p>
          <w:p w14:paraId="0A8800CE" w14:textId="77777777" w:rsidR="00B93A33" w:rsidRPr="00991EC9" w:rsidRDefault="00B93A33" w:rsidP="005672D2">
            <w:pPr>
              <w:spacing w:after="120"/>
              <w:rPr>
                <w:lang w:val="pl-PL"/>
              </w:rPr>
            </w:pPr>
            <w:r>
              <w:rPr>
                <w:lang w:val="pl-PL"/>
              </w:rPr>
              <w:t>Ballet-</w:t>
            </w:r>
            <w:r w:rsidRPr="00991EC9">
              <w:rPr>
                <w:lang w:val="pl-PL"/>
              </w:rPr>
              <w:t>ONEGIN</w:t>
            </w:r>
          </w:p>
          <w:p w14:paraId="1E938AF9" w14:textId="77777777" w:rsidR="00B93A33" w:rsidRPr="00991EC9" w:rsidRDefault="00000000" w:rsidP="005672D2">
            <w:pPr>
              <w:spacing w:after="120"/>
              <w:rPr>
                <w:color w:val="3A4B5B" w:themeColor="accent1" w:themeShade="80"/>
                <w:sz w:val="18"/>
                <w:lang w:val="pl-PL"/>
              </w:rPr>
            </w:pPr>
            <w:hyperlink r:id="rId18" w:anchor="event-59943" w:history="1">
              <w:r w:rsidR="00B93A33" w:rsidRPr="00991EC9">
                <w:rPr>
                  <w:rStyle w:val="Hyperlink"/>
                  <w:sz w:val="18"/>
                  <w:lang w:val="pl-PL"/>
                </w:rPr>
                <w:t>https://www.staatsoper-berlin.de/de/veranstaltungen/onegin.11205/#event-59943</w:t>
              </w:r>
            </w:hyperlink>
            <w:r w:rsidR="00B93A33" w:rsidRPr="00991EC9">
              <w:rPr>
                <w:color w:val="3A4B5B" w:themeColor="accent1" w:themeShade="80"/>
                <w:sz w:val="18"/>
                <w:lang w:val="pl-PL"/>
              </w:rPr>
              <w:t xml:space="preserve"> </w:t>
            </w:r>
          </w:p>
        </w:tc>
      </w:tr>
      <w:tr w:rsidR="00B93A33" w:rsidRPr="00842281" w14:paraId="668D508C" w14:textId="77777777" w:rsidTr="005672D2">
        <w:tc>
          <w:tcPr>
            <w:tcW w:w="679" w:type="dxa"/>
            <w:shd w:val="clear" w:color="auto" w:fill="FFFFCC"/>
          </w:tcPr>
          <w:p w14:paraId="4D72F467" w14:textId="77777777" w:rsidR="00B93A33" w:rsidRPr="00C6052B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62" w:type="dxa"/>
            <w:shd w:val="clear" w:color="auto" w:fill="FFFFCC"/>
          </w:tcPr>
          <w:p w14:paraId="4E16E34A" w14:textId="77777777" w:rsidR="00B93A33" w:rsidRPr="00991EC9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5F1A7FD9" w14:textId="77777777" w:rsidR="00B93A33" w:rsidRPr="00991EC9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16A78C3D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color w:val="3A4B5B" w:themeColor="accent1" w:themeShade="80"/>
                <w:sz w:val="18"/>
                <w:lang w:val="de-DE"/>
              </w:rPr>
              <w:t>2023.05.1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  <w:r>
              <w:rPr>
                <w:rFonts w:hint="eastAsia"/>
                <w:color w:val="3A4B5B" w:themeColor="accent1" w:themeShade="80"/>
                <w:sz w:val="18"/>
                <w:lang w:val="de-DE"/>
              </w:rPr>
              <w:t>Sa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19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>:00-</w:t>
            </w:r>
            <w:r>
              <w:rPr>
                <w:color w:val="3A4B5B" w:themeColor="accent1" w:themeShade="80"/>
                <w:sz w:val="18"/>
                <w:lang w:val="de-DE"/>
              </w:rPr>
              <w:t>22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>0</w:t>
            </w:r>
          </w:p>
          <w:p w14:paraId="34BBC2EC" w14:textId="77777777" w:rsidR="00B93A33" w:rsidRPr="00991EC9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bookmarkStart w:id="16" w:name="OLE_LINK17"/>
            <w:bookmarkStart w:id="17" w:name="OLE_LINK18"/>
            <w:r w:rsidRPr="00C6052B">
              <w:rPr>
                <w:color w:val="3A4B5B" w:themeColor="accent1" w:themeShade="80"/>
                <w:sz w:val="18"/>
                <w:lang w:val="de-DE"/>
              </w:rPr>
              <w:t>Matthäus-Passion</w:t>
            </w:r>
          </w:p>
          <w:bookmarkEnd w:id="16"/>
          <w:bookmarkEnd w:id="17"/>
          <w:p w14:paraId="2231AB82" w14:textId="77777777" w:rsidR="00B93A33" w:rsidRPr="00C6052B" w:rsidRDefault="00000000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fldChar w:fldCharType="begin"/>
            </w:r>
            <w:r w:rsidRPr="00027432">
              <w:rPr>
                <w:lang w:val="de-DE"/>
              </w:rPr>
              <w:instrText>HYPERLINK "https://deutscheoperberlin.de/de_DE/calendar/matthaeus-passion.17126703"</w:instrText>
            </w:r>
            <w:r>
              <w:fldChar w:fldCharType="separate"/>
            </w:r>
            <w:r w:rsidR="00B93A33" w:rsidRPr="00764AD6">
              <w:rPr>
                <w:rStyle w:val="Hyperlink"/>
                <w:lang w:val="de-DE"/>
              </w:rPr>
              <w:t>https://deutscheoperberlin.de/de_DE/calendar/matthaeus-passion.17126703</w:t>
            </w:r>
            <w:r>
              <w:rPr>
                <w:rStyle w:val="Hyperlink"/>
                <w:lang w:val="de-DE"/>
              </w:rPr>
              <w:fldChar w:fldCharType="end"/>
            </w:r>
            <w:r w:rsidR="00B93A33">
              <w:rPr>
                <w:lang w:val="de-DE"/>
              </w:rPr>
              <w:t xml:space="preserve"> </w:t>
            </w:r>
          </w:p>
        </w:tc>
      </w:tr>
      <w:tr w:rsidR="00B93A33" w:rsidRPr="004D1CF2" w14:paraId="30D5C440" w14:textId="77777777" w:rsidTr="005672D2">
        <w:tc>
          <w:tcPr>
            <w:tcW w:w="679" w:type="dxa"/>
            <w:shd w:val="clear" w:color="auto" w:fill="F8EBD1"/>
          </w:tcPr>
          <w:p w14:paraId="5657FF26" w14:textId="77777777" w:rsidR="00B93A33" w:rsidRPr="004D1CF2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pl-PL"/>
              </w:rPr>
            </w:pPr>
          </w:p>
        </w:tc>
        <w:tc>
          <w:tcPr>
            <w:tcW w:w="1562" w:type="dxa"/>
            <w:shd w:val="clear" w:color="auto" w:fill="F8EBD1"/>
          </w:tcPr>
          <w:p w14:paraId="08E42B0D" w14:textId="77777777" w:rsidR="00B93A33" w:rsidRPr="004D1CF2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 w:rsidRPr="004D1CF2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345447D2" w14:textId="77777777" w:rsidR="00B93A33" w:rsidRPr="004D1CF2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/>
          </w:tcPr>
          <w:p w14:paraId="205422AD" w14:textId="77777777" w:rsidR="00B93A33" w:rsidRPr="004D1CF2" w:rsidRDefault="00B93A33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D1CF2">
              <w:rPr>
                <w:color w:val="3A4B5B" w:themeColor="accent1" w:themeShade="80"/>
                <w:sz w:val="18"/>
                <w:lang w:val="de-DE"/>
              </w:rPr>
              <w:t>2023.05.14 So 16:00-20:20</w:t>
            </w:r>
          </w:p>
          <w:p w14:paraId="56C30317" w14:textId="77777777" w:rsidR="00B93A33" w:rsidRPr="004D1CF2" w:rsidRDefault="00B93A33" w:rsidP="005672D2">
            <w:pPr>
              <w:spacing w:after="120"/>
              <w:rPr>
                <w:lang w:val="de-DE"/>
              </w:rPr>
            </w:pPr>
            <w:r w:rsidRPr="004D1CF2">
              <w:rPr>
                <w:lang w:val="de-DE"/>
              </w:rPr>
              <w:t>TANNHÄUSER</w:t>
            </w:r>
          </w:p>
          <w:p w14:paraId="125A64B2" w14:textId="77777777" w:rsidR="00B93A33" w:rsidRPr="004D1CF2" w:rsidRDefault="00000000" w:rsidP="005672D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19" w:anchor="event-59552" w:history="1">
              <w:r w:rsidR="00B93A33" w:rsidRPr="004D1CF2">
                <w:rPr>
                  <w:rStyle w:val="Hyperlink"/>
                  <w:sz w:val="18"/>
                  <w:lang w:val="de-DE"/>
                </w:rPr>
                <w:t>https://www.staatsoper-berlin.de/de/veranstaltungen/tannhaeuser.20/#event-59552</w:t>
              </w:r>
            </w:hyperlink>
            <w:r w:rsidR="00B93A33" w:rsidRPr="004D1CF2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B93A33" w:rsidRPr="00842281" w14:paraId="2E3961D5" w14:textId="77777777" w:rsidTr="005672D2">
        <w:tc>
          <w:tcPr>
            <w:tcW w:w="679" w:type="dxa"/>
            <w:shd w:val="clear" w:color="auto" w:fill="D7F7D8"/>
          </w:tcPr>
          <w:p w14:paraId="13D69EF3" w14:textId="77777777" w:rsidR="00B93A33" w:rsidRPr="005F079F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D7F7D8"/>
          </w:tcPr>
          <w:p w14:paraId="2B9C7FA2" w14:textId="77777777" w:rsidR="00B93A33" w:rsidRPr="005F079F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en-GB"/>
              </w:rPr>
            </w:pPr>
            <w:r w:rsidRPr="005F079F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en-GB"/>
              </w:rPr>
              <w:t>Frankfurt</w:t>
            </w:r>
          </w:p>
        </w:tc>
        <w:tc>
          <w:tcPr>
            <w:tcW w:w="361" w:type="dxa"/>
            <w:shd w:val="clear" w:color="auto" w:fill="D7F7D8"/>
          </w:tcPr>
          <w:p w14:paraId="2DD93BE6" w14:textId="77777777" w:rsidR="00B93A33" w:rsidRPr="005F079F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01DBBC6D" w14:textId="77777777" w:rsidR="00B93A33" w:rsidRPr="005F079F" w:rsidRDefault="00B93A33" w:rsidP="005672D2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r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>2023.05.18 Do. 18.00</w:t>
            </w:r>
          </w:p>
          <w:p w14:paraId="65D85B37" w14:textId="77777777" w:rsidR="00B93A33" w:rsidRPr="005F079F" w:rsidRDefault="00B93A33" w:rsidP="005672D2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bookmarkStart w:id="18" w:name="OLE_LINK19"/>
            <w:bookmarkStart w:id="19" w:name="OLE_LINK20"/>
            <w:r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>HERCULES</w:t>
            </w:r>
          </w:p>
          <w:bookmarkEnd w:id="18"/>
          <w:bookmarkEnd w:id="19"/>
          <w:p w14:paraId="383040F9" w14:textId="77777777" w:rsidR="00B93A33" w:rsidRPr="005F079F" w:rsidRDefault="00000000" w:rsidP="005672D2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r>
              <w:fldChar w:fldCharType="begin"/>
            </w:r>
            <w:r w:rsidRPr="00027432">
              <w:rPr>
                <w:lang w:val="pl-PL"/>
              </w:rPr>
              <w:instrText>HYPERLINK "https://oper-frankfurt.de/de/spielplan/hercules/?id_datum=3238"</w:instrText>
            </w:r>
            <w:r>
              <w:fldChar w:fldCharType="separate"/>
            </w:r>
            <w:r w:rsidR="00B93A33" w:rsidRPr="005F079F">
              <w:rPr>
                <w:rStyle w:val="Hyperlink"/>
                <w:sz w:val="18"/>
                <w:szCs w:val="18"/>
                <w:lang w:val="pl-PL"/>
              </w:rPr>
              <w:t>https://oper-frankfurt.de/de/spielplan/hercules/?id_datum=3238</w:t>
            </w:r>
            <w:r>
              <w:rPr>
                <w:rStyle w:val="Hyperlink"/>
                <w:sz w:val="18"/>
                <w:szCs w:val="18"/>
                <w:lang w:val="pl-PL"/>
              </w:rPr>
              <w:fldChar w:fldCharType="end"/>
            </w:r>
            <w:r w:rsidR="00B93A33"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 xml:space="preserve"> </w:t>
            </w:r>
          </w:p>
        </w:tc>
      </w:tr>
      <w:tr w:rsidR="00B93A33" w:rsidRPr="005F079F" w14:paraId="0C880555" w14:textId="77777777" w:rsidTr="005672D2">
        <w:tc>
          <w:tcPr>
            <w:tcW w:w="679" w:type="dxa"/>
            <w:shd w:val="clear" w:color="auto" w:fill="D7F7D8"/>
          </w:tcPr>
          <w:p w14:paraId="6A6AE5E5" w14:textId="77777777" w:rsidR="00B93A33" w:rsidRPr="005F079F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1562" w:type="dxa"/>
            <w:shd w:val="clear" w:color="auto" w:fill="D7F7D8"/>
          </w:tcPr>
          <w:p w14:paraId="220260E7" w14:textId="77777777" w:rsidR="00B93A33" w:rsidRPr="005F079F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en-GB"/>
              </w:rPr>
            </w:pPr>
            <w:r w:rsidRPr="005F079F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en-GB"/>
              </w:rPr>
              <w:t>Frankfurt</w:t>
            </w:r>
          </w:p>
        </w:tc>
        <w:tc>
          <w:tcPr>
            <w:tcW w:w="361" w:type="dxa"/>
            <w:shd w:val="clear" w:color="auto" w:fill="D7F7D8"/>
          </w:tcPr>
          <w:p w14:paraId="504C482C" w14:textId="77777777" w:rsidR="00B93A33" w:rsidRPr="005F079F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19799A0D" w14:textId="77777777" w:rsidR="00B93A33" w:rsidRPr="005F079F" w:rsidRDefault="00B93A33" w:rsidP="005672D2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5F079F">
              <w:rPr>
                <w:color w:val="3A4B5B" w:themeColor="accent1" w:themeShade="80"/>
                <w:sz w:val="18"/>
                <w:szCs w:val="18"/>
              </w:rPr>
              <w:t>2023.05.19 Fr. 19.00</w:t>
            </w:r>
          </w:p>
          <w:p w14:paraId="6917A4EF" w14:textId="77777777" w:rsidR="00B93A33" w:rsidRPr="005F079F" w:rsidRDefault="00B93A33" w:rsidP="005672D2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bookmarkStart w:id="20" w:name="OLE_LINK21"/>
            <w:bookmarkStart w:id="21" w:name="OLE_LINK22"/>
            <w:r w:rsidRPr="005F079F">
              <w:rPr>
                <w:color w:val="3A4B5B" w:themeColor="accent1" w:themeShade="80"/>
                <w:sz w:val="18"/>
                <w:szCs w:val="18"/>
              </w:rPr>
              <w:t>MADAMA BUTTERFLY</w:t>
            </w:r>
          </w:p>
          <w:bookmarkEnd w:id="20"/>
          <w:bookmarkEnd w:id="21"/>
          <w:p w14:paraId="4B1F5837" w14:textId="77777777" w:rsidR="00B93A33" w:rsidRPr="005F079F" w:rsidRDefault="00000000" w:rsidP="005672D2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>
              <w:fldChar w:fldCharType="begin"/>
            </w:r>
            <w:r>
              <w:instrText>HYPERLINK "https://oper-frankfurt.de/de/spielplan/madama-butterfly_2/?id_datum=3312"</w:instrText>
            </w:r>
            <w:r>
              <w:fldChar w:fldCharType="separate"/>
            </w:r>
            <w:r w:rsidR="00B93A33" w:rsidRPr="005F079F">
              <w:rPr>
                <w:rStyle w:val="Hyperlink"/>
                <w:sz w:val="18"/>
                <w:szCs w:val="18"/>
              </w:rPr>
              <w:t>https://oper-frankfurt.de/de/spielplan/madama-butterfly_2/?id_datum=3312</w:t>
            </w:r>
            <w:r>
              <w:rPr>
                <w:rStyle w:val="Hyperlink"/>
                <w:sz w:val="18"/>
                <w:szCs w:val="18"/>
              </w:rPr>
              <w:fldChar w:fldCharType="end"/>
            </w:r>
            <w:r w:rsidR="00B93A33" w:rsidRPr="005F079F">
              <w:rPr>
                <w:color w:val="3A4B5B" w:themeColor="accent1" w:themeShade="80"/>
                <w:sz w:val="18"/>
                <w:szCs w:val="18"/>
              </w:rPr>
              <w:t xml:space="preserve"> </w:t>
            </w:r>
          </w:p>
        </w:tc>
      </w:tr>
      <w:tr w:rsidR="00B93A33" w:rsidRPr="005F079F" w14:paraId="4AAF204A" w14:textId="77777777" w:rsidTr="005672D2">
        <w:tc>
          <w:tcPr>
            <w:tcW w:w="679" w:type="dxa"/>
            <w:shd w:val="clear" w:color="auto" w:fill="D7F7D8"/>
          </w:tcPr>
          <w:p w14:paraId="59414F11" w14:textId="77777777" w:rsidR="00B93A33" w:rsidRPr="005F079F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</w:rPr>
            </w:pPr>
          </w:p>
        </w:tc>
        <w:tc>
          <w:tcPr>
            <w:tcW w:w="1562" w:type="dxa"/>
            <w:shd w:val="clear" w:color="auto" w:fill="D7F7D8"/>
          </w:tcPr>
          <w:p w14:paraId="39831A11" w14:textId="77777777" w:rsidR="00B93A33" w:rsidRPr="005F079F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en-GB"/>
              </w:rPr>
            </w:pPr>
            <w:r w:rsidRPr="005F079F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en-GB"/>
              </w:rPr>
              <w:t>Frankfurt</w:t>
            </w:r>
          </w:p>
        </w:tc>
        <w:tc>
          <w:tcPr>
            <w:tcW w:w="361" w:type="dxa"/>
            <w:shd w:val="clear" w:color="auto" w:fill="D7F7D8"/>
          </w:tcPr>
          <w:p w14:paraId="758BBE50" w14:textId="77777777" w:rsidR="00B93A33" w:rsidRPr="005F079F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0D10EF7D" w14:textId="77777777" w:rsidR="00B93A33" w:rsidRPr="005F079F" w:rsidRDefault="00B93A33" w:rsidP="005672D2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5F079F">
              <w:rPr>
                <w:color w:val="3A4B5B" w:themeColor="accent1" w:themeShade="80"/>
                <w:sz w:val="18"/>
                <w:szCs w:val="18"/>
              </w:rPr>
              <w:t xml:space="preserve">2023.05.20 </w:t>
            </w:r>
            <w:r w:rsidRPr="005F079F">
              <w:rPr>
                <w:rFonts w:hint="eastAsia"/>
                <w:color w:val="3A4B5B" w:themeColor="accent1" w:themeShade="80"/>
                <w:sz w:val="18"/>
                <w:szCs w:val="18"/>
              </w:rPr>
              <w:t>Sa</w:t>
            </w:r>
            <w:r w:rsidRPr="005F079F">
              <w:rPr>
                <w:color w:val="3A4B5B" w:themeColor="accent1" w:themeShade="80"/>
                <w:sz w:val="18"/>
                <w:szCs w:val="18"/>
              </w:rPr>
              <w:t>. 19.00</w:t>
            </w:r>
          </w:p>
          <w:p w14:paraId="5DC03B97" w14:textId="77777777" w:rsidR="00B93A33" w:rsidRPr="005F079F" w:rsidRDefault="00B93A33" w:rsidP="005672D2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bookmarkStart w:id="22" w:name="OLE_LINK23"/>
            <w:bookmarkStart w:id="23" w:name="OLE_LINK24"/>
            <w:r w:rsidRPr="005F079F">
              <w:rPr>
                <w:color w:val="3A4B5B" w:themeColor="accent1" w:themeShade="80"/>
                <w:sz w:val="18"/>
                <w:szCs w:val="18"/>
              </w:rPr>
              <w:t>DON GIOVANNI</w:t>
            </w:r>
          </w:p>
          <w:bookmarkEnd w:id="22"/>
          <w:bookmarkEnd w:id="23"/>
          <w:p w14:paraId="32BAFE00" w14:textId="77777777" w:rsidR="00B93A33" w:rsidRPr="005F079F" w:rsidRDefault="00000000" w:rsidP="005672D2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>
              <w:fldChar w:fldCharType="begin"/>
            </w:r>
            <w:r>
              <w:instrText>HYPERLINK "https://oper-frankfurt.de/de/spielplan/don-giovanni_3/?id_datum=3302" \l "date"</w:instrText>
            </w:r>
            <w:r>
              <w:fldChar w:fldCharType="separate"/>
            </w:r>
            <w:r w:rsidR="00B93A33" w:rsidRPr="005F079F">
              <w:rPr>
                <w:rStyle w:val="Hyperlink"/>
                <w:sz w:val="18"/>
                <w:szCs w:val="18"/>
              </w:rPr>
              <w:t>https://oper-frankfurt.de/de/spielplan/don-giovanni_3/?id_datum=3302#date</w:t>
            </w:r>
            <w:r>
              <w:rPr>
                <w:rStyle w:val="Hyperlink"/>
                <w:sz w:val="18"/>
                <w:szCs w:val="18"/>
              </w:rPr>
              <w:fldChar w:fldCharType="end"/>
            </w:r>
            <w:r w:rsidR="00B93A33" w:rsidRPr="005F079F">
              <w:rPr>
                <w:sz w:val="18"/>
                <w:szCs w:val="18"/>
              </w:rPr>
              <w:t xml:space="preserve"> </w:t>
            </w:r>
          </w:p>
        </w:tc>
      </w:tr>
      <w:tr w:rsidR="00B93A33" w:rsidRPr="005F079F" w14:paraId="2571A8E1" w14:textId="77777777" w:rsidTr="005672D2">
        <w:tc>
          <w:tcPr>
            <w:tcW w:w="679" w:type="dxa"/>
            <w:shd w:val="clear" w:color="auto" w:fill="D7F7D8"/>
          </w:tcPr>
          <w:p w14:paraId="3B768C01" w14:textId="77777777" w:rsidR="00B93A33" w:rsidRPr="005F079F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</w:rPr>
            </w:pPr>
          </w:p>
        </w:tc>
        <w:tc>
          <w:tcPr>
            <w:tcW w:w="1562" w:type="dxa"/>
            <w:shd w:val="clear" w:color="auto" w:fill="D7F7D8"/>
          </w:tcPr>
          <w:p w14:paraId="4DE5C307" w14:textId="77777777" w:rsidR="00B93A33" w:rsidRPr="005F079F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en-GB"/>
              </w:rPr>
            </w:pPr>
            <w:r w:rsidRPr="005F079F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en-GB"/>
              </w:rPr>
              <w:t>Frankfurt</w:t>
            </w:r>
          </w:p>
        </w:tc>
        <w:tc>
          <w:tcPr>
            <w:tcW w:w="361" w:type="dxa"/>
            <w:shd w:val="clear" w:color="auto" w:fill="D7F7D8"/>
          </w:tcPr>
          <w:p w14:paraId="0277B405" w14:textId="77777777" w:rsidR="00B93A33" w:rsidRPr="005F079F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</w:rPr>
            </w:pPr>
          </w:p>
        </w:tc>
        <w:tc>
          <w:tcPr>
            <w:tcW w:w="7205" w:type="dxa"/>
            <w:shd w:val="clear" w:color="auto" w:fill="D7F7D8"/>
          </w:tcPr>
          <w:p w14:paraId="4541DA70" w14:textId="77777777" w:rsidR="00B93A33" w:rsidRPr="005F079F" w:rsidRDefault="00B93A33" w:rsidP="005672D2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5F079F">
              <w:rPr>
                <w:color w:val="3A4B5B" w:themeColor="accent1" w:themeShade="80"/>
                <w:sz w:val="18"/>
                <w:szCs w:val="18"/>
              </w:rPr>
              <w:t xml:space="preserve">2023.05.27 </w:t>
            </w:r>
            <w:r w:rsidRPr="005F079F">
              <w:rPr>
                <w:rFonts w:hint="eastAsia"/>
                <w:color w:val="3A4B5B" w:themeColor="accent1" w:themeShade="80"/>
                <w:sz w:val="18"/>
                <w:szCs w:val="18"/>
              </w:rPr>
              <w:t>Sa</w:t>
            </w:r>
            <w:r w:rsidRPr="005F079F">
              <w:rPr>
                <w:color w:val="3A4B5B" w:themeColor="accent1" w:themeShade="80"/>
                <w:sz w:val="18"/>
                <w:szCs w:val="18"/>
              </w:rPr>
              <w:t>. 18.00</w:t>
            </w:r>
          </w:p>
          <w:p w14:paraId="0A65E47E" w14:textId="77777777" w:rsidR="00B93A33" w:rsidRPr="005F079F" w:rsidRDefault="00B93A33" w:rsidP="005672D2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5F079F">
              <w:rPr>
                <w:color w:val="3A4B5B" w:themeColor="accent1" w:themeShade="80"/>
                <w:sz w:val="18"/>
                <w:szCs w:val="18"/>
              </w:rPr>
              <w:t>XERXES</w:t>
            </w:r>
          </w:p>
          <w:p w14:paraId="01FB6C2D" w14:textId="77777777" w:rsidR="00B93A33" w:rsidRPr="005F079F" w:rsidRDefault="00000000" w:rsidP="005672D2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hyperlink r:id="rId20" w:history="1">
              <w:r w:rsidR="00B93A33" w:rsidRPr="005F079F">
                <w:rPr>
                  <w:rStyle w:val="Hyperlink"/>
                  <w:sz w:val="18"/>
                  <w:szCs w:val="18"/>
                </w:rPr>
                <w:t>https://oper-frankfurt.de/de/spielplan/xerxes_3/?id_datum=3320</w:t>
              </w:r>
            </w:hyperlink>
            <w:r w:rsidR="00B93A33" w:rsidRPr="005F079F">
              <w:rPr>
                <w:sz w:val="18"/>
                <w:szCs w:val="18"/>
              </w:rPr>
              <w:t xml:space="preserve">  </w:t>
            </w:r>
          </w:p>
        </w:tc>
      </w:tr>
      <w:tr w:rsidR="00B93A33" w:rsidRPr="00842281" w14:paraId="2DFF3411" w14:textId="77777777" w:rsidTr="005672D2">
        <w:tc>
          <w:tcPr>
            <w:tcW w:w="679" w:type="dxa"/>
            <w:shd w:val="clear" w:color="auto" w:fill="FFFFCC"/>
          </w:tcPr>
          <w:p w14:paraId="146891DD" w14:textId="77777777" w:rsidR="00B93A33" w:rsidRPr="005F079F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1562" w:type="dxa"/>
            <w:shd w:val="clear" w:color="auto" w:fill="FFFFCC"/>
          </w:tcPr>
          <w:p w14:paraId="0AB098C4" w14:textId="77777777" w:rsidR="00B93A33" w:rsidRPr="005F079F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en-GB"/>
              </w:rPr>
            </w:pPr>
            <w:r w:rsidRPr="005F079F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33E143A3" w14:textId="77777777" w:rsidR="00B93A33" w:rsidRPr="005F079F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7205" w:type="dxa"/>
            <w:shd w:val="clear" w:color="auto" w:fill="FFFFCC"/>
          </w:tcPr>
          <w:p w14:paraId="63EC930A" w14:textId="77777777" w:rsidR="00B93A33" w:rsidRPr="005F079F" w:rsidRDefault="00B93A33" w:rsidP="005672D2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r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>2023.05.28 So 16:00 - 18:45</w:t>
            </w:r>
          </w:p>
          <w:p w14:paraId="05D1C3C6" w14:textId="77777777" w:rsidR="00B93A33" w:rsidRPr="005F079F" w:rsidRDefault="00B93A33" w:rsidP="005672D2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bookmarkStart w:id="24" w:name="OLE_LINK25"/>
            <w:bookmarkStart w:id="25" w:name="OLE_LINK26"/>
            <w:r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 xml:space="preserve">Lucia di Lammermoor </w:t>
            </w:r>
          </w:p>
          <w:bookmarkEnd w:id="24"/>
          <w:bookmarkEnd w:id="25"/>
          <w:p w14:paraId="5B502DF0" w14:textId="77777777" w:rsidR="00B93A33" w:rsidRPr="005F079F" w:rsidRDefault="00000000" w:rsidP="005672D2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r>
              <w:fldChar w:fldCharType="begin"/>
            </w:r>
            <w:r w:rsidRPr="00027432">
              <w:rPr>
                <w:lang w:val="pl-PL"/>
              </w:rPr>
              <w:instrText>HYPERLINK "https://deutscheoperberlin.de/de_DE/calendar/lucia-di-lammermoor.17126713"</w:instrText>
            </w:r>
            <w:r>
              <w:fldChar w:fldCharType="separate"/>
            </w:r>
            <w:r w:rsidR="00B93A33" w:rsidRPr="005F079F">
              <w:rPr>
                <w:rStyle w:val="Hyperlink"/>
                <w:sz w:val="18"/>
                <w:szCs w:val="18"/>
                <w:lang w:val="pl-PL"/>
              </w:rPr>
              <w:t>https://deutscheoperberlin.de/de_DE/calendar/lucia-di-lammermoor.17126713</w:t>
            </w:r>
            <w:r>
              <w:rPr>
                <w:rStyle w:val="Hyperlink"/>
                <w:sz w:val="18"/>
                <w:szCs w:val="18"/>
                <w:lang w:val="pl-PL"/>
              </w:rPr>
              <w:fldChar w:fldCharType="end"/>
            </w:r>
            <w:r w:rsidR="00B93A33" w:rsidRPr="005F079F">
              <w:rPr>
                <w:sz w:val="18"/>
                <w:szCs w:val="18"/>
                <w:lang w:val="pl-PL"/>
              </w:rPr>
              <w:t xml:space="preserve"> </w:t>
            </w:r>
          </w:p>
        </w:tc>
      </w:tr>
      <w:tr w:rsidR="00B93A33" w:rsidRPr="00842281" w14:paraId="4A8B4CAD" w14:textId="77777777" w:rsidTr="005672D2">
        <w:tc>
          <w:tcPr>
            <w:tcW w:w="679" w:type="dxa"/>
            <w:shd w:val="clear" w:color="auto" w:fill="F8EBD1"/>
          </w:tcPr>
          <w:p w14:paraId="327D4EE3" w14:textId="77777777" w:rsidR="00B93A33" w:rsidRPr="005F079F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1562" w:type="dxa"/>
            <w:shd w:val="clear" w:color="auto" w:fill="F8EBD1"/>
          </w:tcPr>
          <w:p w14:paraId="0C4824B9" w14:textId="77777777" w:rsidR="00B93A33" w:rsidRPr="005F079F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5F079F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46B580E8" w14:textId="77777777" w:rsidR="00B93A33" w:rsidRPr="005F079F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7205" w:type="dxa"/>
            <w:shd w:val="clear" w:color="auto" w:fill="F8EBD1"/>
          </w:tcPr>
          <w:p w14:paraId="3C1F2ADC" w14:textId="77777777" w:rsidR="00B93A33" w:rsidRPr="005F079F" w:rsidRDefault="00B93A33" w:rsidP="005672D2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r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>2023.05.28 So 19:30</w:t>
            </w:r>
          </w:p>
          <w:p w14:paraId="12BC06F4" w14:textId="77777777" w:rsidR="00B93A33" w:rsidRPr="005F079F" w:rsidRDefault="00B93A33" w:rsidP="005672D2">
            <w:pPr>
              <w:spacing w:after="120"/>
              <w:rPr>
                <w:sz w:val="18"/>
                <w:szCs w:val="18"/>
                <w:lang w:val="de-DE"/>
              </w:rPr>
            </w:pPr>
            <w:bookmarkStart w:id="26" w:name="OLE_LINK27"/>
            <w:bookmarkStart w:id="27" w:name="OLE_LINK28"/>
            <w:r w:rsidRPr="005F079F">
              <w:rPr>
                <w:sz w:val="18"/>
                <w:szCs w:val="18"/>
                <w:lang w:val="de-DE"/>
              </w:rPr>
              <w:t>DIE SCHÖNE MÜLLERIN</w:t>
            </w:r>
          </w:p>
          <w:bookmarkEnd w:id="26"/>
          <w:bookmarkEnd w:id="27"/>
          <w:p w14:paraId="526367A0" w14:textId="77777777" w:rsidR="00B93A33" w:rsidRPr="005F079F" w:rsidRDefault="00000000" w:rsidP="005672D2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r>
              <w:fldChar w:fldCharType="begin"/>
            </w:r>
            <w:r w:rsidRPr="00027432">
              <w:rPr>
                <w:lang w:val="de-DE"/>
              </w:rPr>
              <w:instrText>HYPERLINK "https://www.staatsoper-berlin.de/de/veranstaltungen/die-schoene-muellerin.11085/" \l "event-59599"</w:instrText>
            </w:r>
            <w:r>
              <w:fldChar w:fldCharType="separate"/>
            </w:r>
            <w:r w:rsidR="00B93A33" w:rsidRPr="005F079F">
              <w:rPr>
                <w:rStyle w:val="Hyperlink"/>
                <w:sz w:val="18"/>
                <w:szCs w:val="18"/>
                <w:lang w:val="de-DE"/>
              </w:rPr>
              <w:t>https://www.staatsoper-berlin.de/de/veranstaltungen/die-schoene-muellerin.11085/#event-59599</w:t>
            </w:r>
            <w:r>
              <w:rPr>
                <w:rStyle w:val="Hyperlink"/>
                <w:sz w:val="18"/>
                <w:szCs w:val="18"/>
                <w:lang w:val="de-DE"/>
              </w:rPr>
              <w:fldChar w:fldCharType="end"/>
            </w:r>
            <w:r w:rsidR="00B93A33"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 xml:space="preserve"> </w:t>
            </w:r>
          </w:p>
        </w:tc>
      </w:tr>
      <w:tr w:rsidR="00B93A33" w:rsidRPr="00842281" w14:paraId="227F2D99" w14:textId="77777777" w:rsidTr="005672D2">
        <w:tc>
          <w:tcPr>
            <w:tcW w:w="679" w:type="dxa"/>
            <w:shd w:val="clear" w:color="auto" w:fill="FFFFCC"/>
          </w:tcPr>
          <w:p w14:paraId="5D0963BC" w14:textId="77777777" w:rsidR="00B93A33" w:rsidRPr="005F079F" w:rsidRDefault="00B93A33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4C4409CC" w14:textId="77777777" w:rsidR="00B93A33" w:rsidRPr="005F079F" w:rsidRDefault="00B93A33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  <w:r w:rsidRPr="005F079F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6938C387" w14:textId="77777777" w:rsidR="00B93A33" w:rsidRPr="005F079F" w:rsidRDefault="00B93A33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7205" w:type="dxa"/>
            <w:shd w:val="clear" w:color="auto" w:fill="FFFFCC"/>
          </w:tcPr>
          <w:p w14:paraId="41B20BE0" w14:textId="64DDF611" w:rsidR="00B93A33" w:rsidRPr="005F079F" w:rsidRDefault="00B93A33" w:rsidP="005672D2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r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 xml:space="preserve">2023.05.29 </w:t>
            </w:r>
            <w:r w:rsidR="00BC0794">
              <w:rPr>
                <w:color w:val="3A4B5B" w:themeColor="accent1" w:themeShade="80"/>
                <w:sz w:val="18"/>
                <w:szCs w:val="18"/>
                <w:lang w:val="de-DE"/>
              </w:rPr>
              <w:t>Mo</w:t>
            </w:r>
            <w:r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 xml:space="preserve"> 17:00 - 20:15</w:t>
            </w:r>
          </w:p>
          <w:p w14:paraId="667E778D" w14:textId="77777777" w:rsidR="00B93A33" w:rsidRPr="005F079F" w:rsidRDefault="00B93A33" w:rsidP="005672D2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bookmarkStart w:id="28" w:name="OLE_LINK29"/>
            <w:bookmarkStart w:id="29" w:name="OLE_LINK30"/>
            <w:r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>Francesca da Rimini</w:t>
            </w:r>
          </w:p>
          <w:bookmarkEnd w:id="28"/>
          <w:bookmarkEnd w:id="29"/>
          <w:p w14:paraId="1CBD3AA3" w14:textId="77777777" w:rsidR="00B93A33" w:rsidRPr="005F079F" w:rsidRDefault="00000000" w:rsidP="005672D2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r>
              <w:fldChar w:fldCharType="begin"/>
            </w:r>
            <w:r w:rsidRPr="00027432">
              <w:rPr>
                <w:lang w:val="de-DE"/>
              </w:rPr>
              <w:instrText>HYPERLINK "https://deutscheoperberlin.de/de_DE/calendar/francesca-da-rimini.17126718"</w:instrText>
            </w:r>
            <w:r>
              <w:fldChar w:fldCharType="separate"/>
            </w:r>
            <w:r w:rsidR="00B93A33" w:rsidRPr="005F079F">
              <w:rPr>
                <w:rStyle w:val="Hyperlink"/>
                <w:sz w:val="18"/>
                <w:szCs w:val="18"/>
                <w:lang w:val="de-DE"/>
              </w:rPr>
              <w:t>https://deutscheoperberlin.de/de_DE/calendar/francesca-da-rimini.17126718</w:t>
            </w:r>
            <w:r>
              <w:rPr>
                <w:rStyle w:val="Hyperlink"/>
                <w:sz w:val="18"/>
                <w:szCs w:val="18"/>
                <w:lang w:val="de-DE"/>
              </w:rPr>
              <w:fldChar w:fldCharType="end"/>
            </w:r>
            <w:r w:rsidR="00B93A33"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 xml:space="preserve"> </w:t>
            </w:r>
          </w:p>
        </w:tc>
      </w:tr>
    </w:tbl>
    <w:p w14:paraId="6E75AC9C" w14:textId="77777777" w:rsidR="00B93A33" w:rsidRPr="005F079F" w:rsidRDefault="00B93A33" w:rsidP="00B93A33">
      <w:pPr>
        <w:rPr>
          <w:sz w:val="18"/>
          <w:szCs w:val="18"/>
          <w:lang w:val="de-DE"/>
        </w:rPr>
      </w:pPr>
    </w:p>
    <w:p w14:paraId="0D64E92A" w14:textId="6E6D616F" w:rsidR="00B93A33" w:rsidRPr="005F079F" w:rsidRDefault="00B93A33" w:rsidP="00B93A33">
      <w:pPr>
        <w:pStyle w:val="Heading1"/>
        <w:jc w:val="left"/>
        <w:rPr>
          <w:szCs w:val="21"/>
        </w:rPr>
      </w:pPr>
      <w:r w:rsidRPr="005F079F">
        <w:rPr>
          <w:szCs w:val="21"/>
        </w:rPr>
        <w:t>JUN.2023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ED52F9" w:rsidRPr="002E2CC3" w14:paraId="44439695" w14:textId="77777777" w:rsidTr="00ED52F9">
        <w:tc>
          <w:tcPr>
            <w:tcW w:w="679" w:type="dxa"/>
            <w:shd w:val="clear" w:color="auto" w:fill="E5EAEE"/>
          </w:tcPr>
          <w:p w14:paraId="0B9872FE" w14:textId="77777777" w:rsidR="00ED52F9" w:rsidRPr="00ED52F9" w:rsidRDefault="00ED52F9" w:rsidP="00B93A33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E5EAEE"/>
          </w:tcPr>
          <w:p w14:paraId="72801E50" w14:textId="38E4E12A" w:rsidR="00ED52F9" w:rsidRPr="00ED52F9" w:rsidRDefault="00ED52F9" w:rsidP="005672D2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ED52F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Hamburg SO</w:t>
            </w:r>
          </w:p>
        </w:tc>
        <w:tc>
          <w:tcPr>
            <w:tcW w:w="361" w:type="dxa"/>
            <w:shd w:val="clear" w:color="auto" w:fill="E5EAEE"/>
          </w:tcPr>
          <w:p w14:paraId="3817CB10" w14:textId="77777777" w:rsidR="00ED52F9" w:rsidRPr="00ED52F9" w:rsidRDefault="00ED52F9" w:rsidP="005672D2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7205" w:type="dxa"/>
            <w:shd w:val="clear" w:color="auto" w:fill="E5EAEE"/>
          </w:tcPr>
          <w:p w14:paraId="4E25486C" w14:textId="77777777" w:rsidR="00ED52F9" w:rsidRDefault="00ED52F9" w:rsidP="005672D2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ED52F9">
              <w:rPr>
                <w:color w:val="3A4B5B" w:themeColor="accent1" w:themeShade="80"/>
                <w:sz w:val="18"/>
                <w:szCs w:val="18"/>
              </w:rPr>
              <w:t>Fr 02.06.2023, 19.30 Uhr</w:t>
            </w:r>
          </w:p>
          <w:p w14:paraId="03D60327" w14:textId="561DBE95" w:rsidR="00ED52F9" w:rsidRPr="00ED52F9" w:rsidRDefault="00ED52F9" w:rsidP="005672D2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ED52F9">
              <w:rPr>
                <w:color w:val="3A4B5B" w:themeColor="accent1" w:themeShade="80"/>
                <w:sz w:val="18"/>
                <w:szCs w:val="18"/>
              </w:rPr>
              <w:t>Die Glasmenagerie</w:t>
            </w:r>
          </w:p>
        </w:tc>
      </w:tr>
      <w:tr w:rsidR="00ED52F9" w:rsidRPr="002E2CC3" w14:paraId="2072256C" w14:textId="77777777" w:rsidTr="00ED52F9">
        <w:tc>
          <w:tcPr>
            <w:tcW w:w="679" w:type="dxa"/>
            <w:shd w:val="clear" w:color="auto" w:fill="E5EAEE"/>
          </w:tcPr>
          <w:p w14:paraId="73DAAA7A" w14:textId="77777777" w:rsidR="00ED52F9" w:rsidRPr="00ED52F9" w:rsidRDefault="00ED52F9" w:rsidP="00ED52F9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E5EAEE"/>
          </w:tcPr>
          <w:p w14:paraId="26CB0B0D" w14:textId="1E2A1ECE" w:rsidR="00ED52F9" w:rsidRPr="00ED52F9" w:rsidRDefault="00ED52F9" w:rsidP="00ED52F9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ED52F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Hamburg SO</w:t>
            </w:r>
          </w:p>
        </w:tc>
        <w:tc>
          <w:tcPr>
            <w:tcW w:w="361" w:type="dxa"/>
            <w:shd w:val="clear" w:color="auto" w:fill="E5EAEE"/>
          </w:tcPr>
          <w:p w14:paraId="5673A798" w14:textId="77777777" w:rsidR="00ED52F9" w:rsidRPr="00ED52F9" w:rsidRDefault="00ED52F9" w:rsidP="00ED52F9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7205" w:type="dxa"/>
            <w:shd w:val="clear" w:color="auto" w:fill="E5EAEE"/>
          </w:tcPr>
          <w:p w14:paraId="2A324223" w14:textId="77777777" w:rsidR="00ED52F9" w:rsidRDefault="00ED52F9" w:rsidP="00ED52F9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ED52F9">
              <w:rPr>
                <w:color w:val="3A4B5B" w:themeColor="accent1" w:themeShade="80"/>
                <w:sz w:val="18"/>
                <w:szCs w:val="18"/>
              </w:rPr>
              <w:t>Sa 03.06.2023, 19.30 Uhr</w:t>
            </w:r>
          </w:p>
          <w:p w14:paraId="2DF16310" w14:textId="2AE4E502" w:rsidR="00ED52F9" w:rsidRPr="00ED52F9" w:rsidRDefault="00ED52F9" w:rsidP="00ED52F9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ED52F9">
              <w:rPr>
                <w:color w:val="3A4B5B" w:themeColor="accent1" w:themeShade="80"/>
                <w:sz w:val="18"/>
                <w:szCs w:val="18"/>
              </w:rPr>
              <w:t>Venere e Adone</w:t>
            </w:r>
          </w:p>
        </w:tc>
      </w:tr>
      <w:tr w:rsidR="00ED52F9" w:rsidRPr="002E2CC3" w14:paraId="1831028F" w14:textId="77777777" w:rsidTr="00ED52F9">
        <w:tc>
          <w:tcPr>
            <w:tcW w:w="679" w:type="dxa"/>
            <w:shd w:val="clear" w:color="auto" w:fill="E5EAEE"/>
          </w:tcPr>
          <w:p w14:paraId="07948B0F" w14:textId="77777777" w:rsidR="00ED52F9" w:rsidRPr="00ED52F9" w:rsidRDefault="00ED52F9" w:rsidP="00ED52F9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E5EAEE"/>
          </w:tcPr>
          <w:p w14:paraId="68A785A1" w14:textId="079DC63E" w:rsidR="00ED52F9" w:rsidRPr="00ED52F9" w:rsidRDefault="00ED52F9" w:rsidP="00ED52F9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ED52F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Hamburg SO</w:t>
            </w:r>
          </w:p>
        </w:tc>
        <w:tc>
          <w:tcPr>
            <w:tcW w:w="361" w:type="dxa"/>
            <w:shd w:val="clear" w:color="auto" w:fill="E5EAEE"/>
          </w:tcPr>
          <w:p w14:paraId="7DBE60C1" w14:textId="77777777" w:rsidR="00ED52F9" w:rsidRPr="00ED52F9" w:rsidRDefault="00ED52F9" w:rsidP="00ED52F9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7205" w:type="dxa"/>
            <w:shd w:val="clear" w:color="auto" w:fill="E5EAEE"/>
          </w:tcPr>
          <w:p w14:paraId="4ACAF8A9" w14:textId="28C2B169" w:rsidR="00ED52F9" w:rsidRDefault="00ED52F9" w:rsidP="00ED52F9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ED52F9">
              <w:rPr>
                <w:color w:val="3A4B5B" w:themeColor="accent1" w:themeShade="80"/>
                <w:sz w:val="18"/>
                <w:szCs w:val="18"/>
              </w:rPr>
              <w:t>S</w:t>
            </w:r>
            <w:r>
              <w:rPr>
                <w:color w:val="3A4B5B" w:themeColor="accent1" w:themeShade="80"/>
                <w:sz w:val="18"/>
                <w:szCs w:val="18"/>
              </w:rPr>
              <w:t>a</w:t>
            </w:r>
            <w:r w:rsidRPr="00ED52F9">
              <w:rPr>
                <w:color w:val="3A4B5B" w:themeColor="accent1" w:themeShade="80"/>
                <w:sz w:val="18"/>
                <w:szCs w:val="18"/>
              </w:rPr>
              <w:t xml:space="preserve"> </w:t>
            </w:r>
            <w:r>
              <w:rPr>
                <w:color w:val="3A4B5B" w:themeColor="accent1" w:themeShade="80"/>
                <w:sz w:val="18"/>
                <w:szCs w:val="18"/>
              </w:rPr>
              <w:t>10</w:t>
            </w:r>
            <w:r w:rsidRPr="00ED52F9">
              <w:rPr>
                <w:color w:val="3A4B5B" w:themeColor="accent1" w:themeShade="80"/>
                <w:sz w:val="18"/>
                <w:szCs w:val="18"/>
              </w:rPr>
              <w:t>.06.2023, 19.00 Uhr</w:t>
            </w:r>
          </w:p>
          <w:p w14:paraId="0B92C234" w14:textId="67B257D0" w:rsidR="00ED52F9" w:rsidRPr="00ED52F9" w:rsidRDefault="00ED52F9" w:rsidP="00ED52F9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ED52F9">
              <w:rPr>
                <w:color w:val="3A4B5B" w:themeColor="accent1" w:themeShade="80"/>
                <w:sz w:val="18"/>
                <w:szCs w:val="18"/>
              </w:rPr>
              <w:t>Les Contes d'Hoffmann</w:t>
            </w:r>
          </w:p>
        </w:tc>
      </w:tr>
      <w:tr w:rsidR="00C538FB" w:rsidRPr="002E2CC3" w14:paraId="6D245257" w14:textId="77777777" w:rsidTr="00ED52F9">
        <w:tc>
          <w:tcPr>
            <w:tcW w:w="679" w:type="dxa"/>
            <w:shd w:val="clear" w:color="auto" w:fill="E5EAEE"/>
          </w:tcPr>
          <w:p w14:paraId="393EE48E" w14:textId="77777777" w:rsidR="00C538FB" w:rsidRPr="00ED52F9" w:rsidRDefault="00C538FB" w:rsidP="00ED52F9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E5EAEE"/>
          </w:tcPr>
          <w:p w14:paraId="3CD2EAEF" w14:textId="25B8310D" w:rsidR="00C538FB" w:rsidRPr="00ED52F9" w:rsidRDefault="00C538FB" w:rsidP="00ED52F9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ED52F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Hamburg SO</w:t>
            </w:r>
          </w:p>
        </w:tc>
        <w:tc>
          <w:tcPr>
            <w:tcW w:w="361" w:type="dxa"/>
            <w:shd w:val="clear" w:color="auto" w:fill="E5EAEE"/>
          </w:tcPr>
          <w:p w14:paraId="028BBA61" w14:textId="77777777" w:rsidR="00C538FB" w:rsidRPr="00ED52F9" w:rsidRDefault="00C538FB" w:rsidP="00ED52F9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7205" w:type="dxa"/>
            <w:shd w:val="clear" w:color="auto" w:fill="E5EAEE"/>
          </w:tcPr>
          <w:p w14:paraId="01811877" w14:textId="7B05D79B" w:rsidR="00C538FB" w:rsidRDefault="00C538FB" w:rsidP="00ED52F9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C538FB">
              <w:rPr>
                <w:color w:val="3A4B5B" w:themeColor="accent1" w:themeShade="80"/>
                <w:sz w:val="18"/>
                <w:szCs w:val="18"/>
              </w:rPr>
              <w:t>Di 13.06.2023, 19.00 Uhr</w:t>
            </w:r>
          </w:p>
          <w:p w14:paraId="4579CFC3" w14:textId="21082136" w:rsidR="00C538FB" w:rsidRPr="00ED52F9" w:rsidRDefault="00C538FB" w:rsidP="00ED52F9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C538FB">
              <w:rPr>
                <w:color w:val="3A4B5B" w:themeColor="accent1" w:themeShade="80"/>
                <w:sz w:val="18"/>
                <w:szCs w:val="18"/>
              </w:rPr>
              <w:t>Erste Schritte</w:t>
            </w:r>
          </w:p>
        </w:tc>
      </w:tr>
      <w:tr w:rsidR="00C538FB" w:rsidRPr="002E2CC3" w14:paraId="2FCC9D84" w14:textId="77777777" w:rsidTr="00ED52F9">
        <w:tc>
          <w:tcPr>
            <w:tcW w:w="679" w:type="dxa"/>
            <w:shd w:val="clear" w:color="auto" w:fill="E5EAEE"/>
          </w:tcPr>
          <w:p w14:paraId="7D3172A7" w14:textId="77777777" w:rsidR="00C538FB" w:rsidRPr="00ED52F9" w:rsidRDefault="00C538FB" w:rsidP="00C538FB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E5EAEE"/>
          </w:tcPr>
          <w:p w14:paraId="6D086960" w14:textId="2AD69AEE" w:rsidR="00C538FB" w:rsidRPr="00ED52F9" w:rsidRDefault="00C538FB" w:rsidP="00C538F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ED52F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Hamburg SO</w:t>
            </w:r>
          </w:p>
        </w:tc>
        <w:tc>
          <w:tcPr>
            <w:tcW w:w="361" w:type="dxa"/>
            <w:shd w:val="clear" w:color="auto" w:fill="E5EAEE"/>
          </w:tcPr>
          <w:p w14:paraId="76BF79B0" w14:textId="77777777" w:rsidR="00C538FB" w:rsidRPr="00ED52F9" w:rsidRDefault="00C538FB" w:rsidP="00C538F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7205" w:type="dxa"/>
            <w:shd w:val="clear" w:color="auto" w:fill="E5EAEE"/>
          </w:tcPr>
          <w:p w14:paraId="6B88EC99" w14:textId="67F3142E" w:rsidR="00C538FB" w:rsidRDefault="00C538FB" w:rsidP="00C538FB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C538FB">
              <w:rPr>
                <w:color w:val="3A4B5B" w:themeColor="accent1" w:themeShade="80"/>
                <w:sz w:val="18"/>
                <w:szCs w:val="18"/>
              </w:rPr>
              <w:t>Sa 17.06.2023, 19.30 Uhr</w:t>
            </w:r>
          </w:p>
          <w:p w14:paraId="2AAC51D8" w14:textId="228BE2CF" w:rsidR="00C538FB" w:rsidRPr="00C538FB" w:rsidRDefault="00C538FB" w:rsidP="00C538FB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C538FB">
              <w:rPr>
                <w:color w:val="3A4B5B" w:themeColor="accent1" w:themeShade="80"/>
                <w:sz w:val="18"/>
                <w:szCs w:val="18"/>
              </w:rPr>
              <w:t>Bernstein Dances</w:t>
            </w:r>
          </w:p>
        </w:tc>
      </w:tr>
      <w:tr w:rsidR="00951059" w:rsidRPr="00842281" w14:paraId="3B19862A" w14:textId="77777777" w:rsidTr="00ED52F9">
        <w:tc>
          <w:tcPr>
            <w:tcW w:w="679" w:type="dxa"/>
            <w:shd w:val="clear" w:color="auto" w:fill="E5EAEE"/>
          </w:tcPr>
          <w:p w14:paraId="481F4258" w14:textId="77777777" w:rsidR="00951059" w:rsidRPr="00ED52F9" w:rsidRDefault="00951059" w:rsidP="00951059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E5EAEE"/>
          </w:tcPr>
          <w:p w14:paraId="7241156A" w14:textId="60778FC0" w:rsidR="00951059" w:rsidRPr="00ED52F9" w:rsidRDefault="00951059" w:rsidP="00951059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5F079F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szCs w:val="18"/>
                <w:lang w:val="zh-CN"/>
              </w:rPr>
              <w:t>H</w:t>
            </w:r>
            <w:r w:rsidRPr="005F079F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amburg SO</w:t>
            </w:r>
          </w:p>
        </w:tc>
        <w:tc>
          <w:tcPr>
            <w:tcW w:w="361" w:type="dxa"/>
            <w:shd w:val="clear" w:color="auto" w:fill="E5EAEE"/>
          </w:tcPr>
          <w:p w14:paraId="45DF6F7B" w14:textId="77777777" w:rsidR="00951059" w:rsidRPr="00ED52F9" w:rsidRDefault="00951059" w:rsidP="00951059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7205" w:type="dxa"/>
            <w:shd w:val="clear" w:color="auto" w:fill="E5EAEE"/>
          </w:tcPr>
          <w:p w14:paraId="65D2B58B" w14:textId="77777777" w:rsidR="00951059" w:rsidRPr="005F079F" w:rsidRDefault="00951059" w:rsidP="00951059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r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>2023.06.22 Do 19:30</w:t>
            </w:r>
          </w:p>
          <w:p w14:paraId="5F8B7028" w14:textId="77777777" w:rsidR="00951059" w:rsidRPr="005F079F" w:rsidRDefault="00951059" w:rsidP="00951059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r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>Bundesjugendballett</w:t>
            </w:r>
          </w:p>
          <w:p w14:paraId="27C491C9" w14:textId="035AA67F" w:rsidR="00951059" w:rsidRPr="00842281" w:rsidRDefault="00000000" w:rsidP="00951059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hyperlink r:id="rId21" w:history="1">
              <w:r w:rsidR="00951059" w:rsidRPr="005F079F">
                <w:rPr>
                  <w:rStyle w:val="Hyperlink"/>
                  <w:sz w:val="18"/>
                  <w:szCs w:val="18"/>
                  <w:lang w:val="pl-PL"/>
                </w:rPr>
                <w:t>https://www.staatsoper-hamburg.de/de/spielplan/stueck.php?AuffNr=218241</w:t>
              </w:r>
            </w:hyperlink>
            <w:r w:rsidR="00951059"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 xml:space="preserve"> </w:t>
            </w:r>
          </w:p>
        </w:tc>
      </w:tr>
      <w:tr w:rsidR="00951059" w:rsidRPr="00842281" w14:paraId="18DC9872" w14:textId="77777777" w:rsidTr="005672D2">
        <w:tc>
          <w:tcPr>
            <w:tcW w:w="679" w:type="dxa"/>
            <w:shd w:val="clear" w:color="auto" w:fill="F8EBD1"/>
          </w:tcPr>
          <w:p w14:paraId="351BE318" w14:textId="77777777" w:rsidR="00951059" w:rsidRPr="005F079F" w:rsidRDefault="00951059" w:rsidP="00951059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F8EBD1"/>
          </w:tcPr>
          <w:p w14:paraId="09E3E584" w14:textId="12D67F13" w:rsidR="00951059" w:rsidRPr="005F079F" w:rsidRDefault="00951059" w:rsidP="00951059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5F079F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06E8AB9C" w14:textId="77777777" w:rsidR="00951059" w:rsidRPr="005F079F" w:rsidRDefault="00951059" w:rsidP="00951059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7205" w:type="dxa"/>
            <w:shd w:val="clear" w:color="auto" w:fill="F8EBD1"/>
          </w:tcPr>
          <w:p w14:paraId="49D5BE24" w14:textId="6A96D546" w:rsidR="00951059" w:rsidRPr="005F079F" w:rsidRDefault="00951059" w:rsidP="00951059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5F079F">
              <w:rPr>
                <w:color w:val="3A4B5B" w:themeColor="accent1" w:themeShade="80"/>
                <w:sz w:val="18"/>
                <w:szCs w:val="18"/>
              </w:rPr>
              <w:t>2023.06.</w:t>
            </w:r>
            <w:r>
              <w:rPr>
                <w:color w:val="3A4B5B" w:themeColor="accent1" w:themeShade="80"/>
                <w:sz w:val="18"/>
                <w:szCs w:val="18"/>
              </w:rPr>
              <w:t>18</w:t>
            </w:r>
            <w:r w:rsidRPr="005F079F">
              <w:rPr>
                <w:color w:val="3A4B5B" w:themeColor="accent1" w:themeShade="80"/>
                <w:sz w:val="18"/>
                <w:szCs w:val="18"/>
              </w:rPr>
              <w:t xml:space="preserve"> S</w:t>
            </w:r>
            <w:r>
              <w:rPr>
                <w:color w:val="3A4B5B" w:themeColor="accent1" w:themeShade="80"/>
                <w:sz w:val="18"/>
                <w:szCs w:val="18"/>
              </w:rPr>
              <w:t>o</w:t>
            </w:r>
            <w:r w:rsidRPr="005F079F">
              <w:rPr>
                <w:color w:val="3A4B5B" w:themeColor="accent1" w:themeShade="80"/>
                <w:sz w:val="18"/>
                <w:szCs w:val="18"/>
              </w:rPr>
              <w:t xml:space="preserve"> 1</w:t>
            </w:r>
            <w:r>
              <w:rPr>
                <w:color w:val="3A4B5B" w:themeColor="accent1" w:themeShade="80"/>
                <w:sz w:val="18"/>
                <w:szCs w:val="18"/>
              </w:rPr>
              <w:t>9</w:t>
            </w:r>
            <w:r w:rsidRPr="005F079F">
              <w:rPr>
                <w:color w:val="3A4B5B" w:themeColor="accent1" w:themeShade="80"/>
                <w:sz w:val="18"/>
                <w:szCs w:val="18"/>
              </w:rPr>
              <w:t>:</w:t>
            </w:r>
            <w:r>
              <w:rPr>
                <w:color w:val="3A4B5B" w:themeColor="accent1" w:themeShade="80"/>
                <w:sz w:val="18"/>
                <w:szCs w:val="18"/>
              </w:rPr>
              <w:t>3</w:t>
            </w:r>
            <w:r w:rsidRPr="005F079F">
              <w:rPr>
                <w:color w:val="3A4B5B" w:themeColor="accent1" w:themeShade="80"/>
                <w:sz w:val="18"/>
                <w:szCs w:val="18"/>
              </w:rPr>
              <w:t>0</w:t>
            </w:r>
            <w:r>
              <w:rPr>
                <w:color w:val="3A4B5B" w:themeColor="accent1" w:themeShade="80"/>
                <w:sz w:val="18"/>
                <w:szCs w:val="18"/>
              </w:rPr>
              <w:t xml:space="preserve"> (Billiger DB)</w:t>
            </w:r>
          </w:p>
          <w:p w14:paraId="6B891003" w14:textId="3BDDAA50" w:rsidR="00951059" w:rsidRDefault="00951059" w:rsidP="00951059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r w:rsidRPr="00B041EE">
              <w:rPr>
                <w:color w:val="3A4B5B" w:themeColor="accent1" w:themeShade="80"/>
                <w:sz w:val="18"/>
                <w:szCs w:val="18"/>
              </w:rPr>
              <w:t>SLEEPLESS</w:t>
            </w:r>
            <w:r>
              <w:rPr>
                <w:color w:val="3A4B5B" w:themeColor="accent1" w:themeShade="80"/>
                <w:sz w:val="18"/>
                <w:szCs w:val="18"/>
              </w:rPr>
              <w:t xml:space="preserve"> with </w:t>
            </w:r>
            <w:r w:rsidR="007305AE">
              <w:rPr>
                <w:rFonts w:hint="eastAsia"/>
                <w:color w:val="3A4B5B" w:themeColor="accent1" w:themeShade="80"/>
                <w:sz w:val="18"/>
                <w:szCs w:val="18"/>
              </w:rPr>
              <w:t>D</w:t>
            </w:r>
            <w:r>
              <w:rPr>
                <w:color w:val="3A4B5B" w:themeColor="accent1" w:themeShade="80"/>
                <w:sz w:val="18"/>
                <w:szCs w:val="18"/>
              </w:rPr>
              <w:t>uoduo</w:t>
            </w:r>
          </w:p>
          <w:p w14:paraId="270C2B0F" w14:textId="74E8A5D6" w:rsidR="00951059" w:rsidRPr="00B041EE" w:rsidRDefault="00000000" w:rsidP="00951059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hyperlink r:id="rId22" w:anchor="event-59568" w:history="1">
              <w:r w:rsidR="00951059" w:rsidRPr="00B041EE">
                <w:rPr>
                  <w:rStyle w:val="Hyperlink"/>
                  <w:sz w:val="18"/>
                  <w:szCs w:val="18"/>
                  <w:lang w:val="de-DE"/>
                </w:rPr>
                <w:t>https://www.staatsoper-berlin.de/de/veranstaltungen/sleepless.10332/#event-59568</w:t>
              </w:r>
            </w:hyperlink>
            <w:r w:rsidR="00951059" w:rsidRPr="00B041EE">
              <w:rPr>
                <w:color w:val="3A4B5B" w:themeColor="accent1" w:themeShade="80"/>
                <w:sz w:val="18"/>
                <w:szCs w:val="18"/>
                <w:lang w:val="de-DE"/>
              </w:rPr>
              <w:t xml:space="preserve"> </w:t>
            </w:r>
          </w:p>
        </w:tc>
      </w:tr>
      <w:tr w:rsidR="00773337" w:rsidRPr="00B041EE" w14:paraId="46A36941" w14:textId="77777777" w:rsidTr="00773337">
        <w:tc>
          <w:tcPr>
            <w:tcW w:w="679" w:type="dxa"/>
            <w:shd w:val="clear" w:color="auto" w:fill="E5EAEE"/>
          </w:tcPr>
          <w:p w14:paraId="2C44588F" w14:textId="77777777" w:rsidR="00773337" w:rsidRPr="005F079F" w:rsidRDefault="00773337" w:rsidP="00773337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E5EAEE"/>
          </w:tcPr>
          <w:p w14:paraId="550627A9" w14:textId="2B2C4790" w:rsidR="00773337" w:rsidRPr="005F079F" w:rsidRDefault="00773337" w:rsidP="00773337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5F079F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szCs w:val="18"/>
                <w:lang w:val="zh-CN"/>
              </w:rPr>
              <w:t>H</w:t>
            </w:r>
            <w:r w:rsidRPr="005F079F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amburg SO</w:t>
            </w:r>
          </w:p>
        </w:tc>
        <w:tc>
          <w:tcPr>
            <w:tcW w:w="361" w:type="dxa"/>
            <w:shd w:val="clear" w:color="auto" w:fill="E5EAEE"/>
          </w:tcPr>
          <w:p w14:paraId="682C63B2" w14:textId="77777777" w:rsidR="00773337" w:rsidRPr="005F079F" w:rsidRDefault="00773337" w:rsidP="00773337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7205" w:type="dxa"/>
            <w:shd w:val="clear" w:color="auto" w:fill="E5EAEE"/>
          </w:tcPr>
          <w:p w14:paraId="5CC2393A" w14:textId="77777777" w:rsidR="00773337" w:rsidRPr="005F079F" w:rsidRDefault="00773337" w:rsidP="00773337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r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 xml:space="preserve">2023.06.25 </w:t>
            </w:r>
            <w:r w:rsidRPr="005F079F">
              <w:rPr>
                <w:rFonts w:hint="eastAsia"/>
                <w:color w:val="3A4B5B" w:themeColor="accent1" w:themeShade="80"/>
                <w:sz w:val="18"/>
                <w:szCs w:val="18"/>
                <w:lang w:val="pl-PL"/>
              </w:rPr>
              <w:t>So</w:t>
            </w:r>
            <w:r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 xml:space="preserve"> 15:00</w:t>
            </w:r>
          </w:p>
          <w:p w14:paraId="09F993AF" w14:textId="221A3EB6" w:rsidR="00773337" w:rsidRPr="005F079F" w:rsidRDefault="00773337" w:rsidP="00773337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r w:rsidRPr="005F079F">
              <w:rPr>
                <w:rFonts w:hint="eastAsia"/>
                <w:color w:val="3A4B5B" w:themeColor="accent1" w:themeShade="80"/>
                <w:sz w:val="18"/>
                <w:szCs w:val="18"/>
                <w:lang w:val="pl-PL"/>
              </w:rPr>
              <w:t>Hamlet</w:t>
            </w:r>
            <w:r w:rsidRPr="005F079F">
              <w:rPr>
                <w:color w:val="3A4B5B" w:themeColor="accent1" w:themeShade="80"/>
                <w:sz w:val="18"/>
                <w:szCs w:val="18"/>
                <w:lang w:val="pl-PL"/>
              </w:rPr>
              <w:t xml:space="preserve"> 21</w:t>
            </w:r>
          </w:p>
        </w:tc>
      </w:tr>
      <w:tr w:rsidR="00773337" w:rsidRPr="00842281" w14:paraId="7F6B3A30" w14:textId="77777777" w:rsidTr="005672D2">
        <w:tc>
          <w:tcPr>
            <w:tcW w:w="679" w:type="dxa"/>
            <w:shd w:val="clear" w:color="auto" w:fill="F8EBD1"/>
          </w:tcPr>
          <w:p w14:paraId="4F733024" w14:textId="77777777" w:rsidR="00773337" w:rsidRPr="005F079F" w:rsidRDefault="00773337" w:rsidP="00773337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F8EBD1"/>
          </w:tcPr>
          <w:p w14:paraId="110ABF2E" w14:textId="5C33AE53" w:rsidR="00773337" w:rsidRPr="005F079F" w:rsidRDefault="00773337" w:rsidP="00773337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ED52F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645502FA" w14:textId="77777777" w:rsidR="00773337" w:rsidRPr="005F079F" w:rsidRDefault="00773337" w:rsidP="00773337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7205" w:type="dxa"/>
            <w:shd w:val="clear" w:color="auto" w:fill="F8EBD1"/>
          </w:tcPr>
          <w:p w14:paraId="45B398CB" w14:textId="720610F2" w:rsidR="00773337" w:rsidRPr="00ED52F9" w:rsidRDefault="00773337" w:rsidP="00773337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r w:rsidRPr="00ED52F9">
              <w:rPr>
                <w:color w:val="3A4B5B" w:themeColor="accent1" w:themeShade="80"/>
                <w:sz w:val="18"/>
                <w:szCs w:val="18"/>
                <w:lang w:val="pl-PL"/>
              </w:rPr>
              <w:t>2023.0</w:t>
            </w:r>
            <w:r>
              <w:rPr>
                <w:color w:val="3A4B5B" w:themeColor="accent1" w:themeShade="80"/>
                <w:sz w:val="18"/>
                <w:szCs w:val="18"/>
                <w:lang w:val="pl-PL"/>
              </w:rPr>
              <w:t>6</w:t>
            </w:r>
            <w:r w:rsidRPr="00ED52F9">
              <w:rPr>
                <w:color w:val="3A4B5B" w:themeColor="accent1" w:themeShade="80"/>
                <w:sz w:val="18"/>
                <w:szCs w:val="18"/>
                <w:lang w:val="pl-PL"/>
              </w:rPr>
              <w:t>.</w:t>
            </w:r>
            <w:r>
              <w:rPr>
                <w:color w:val="3A4B5B" w:themeColor="accent1" w:themeShade="80"/>
                <w:sz w:val="18"/>
                <w:szCs w:val="18"/>
                <w:lang w:val="pl-PL"/>
              </w:rPr>
              <w:t>28</w:t>
            </w:r>
            <w:r w:rsidRPr="00ED52F9">
              <w:rPr>
                <w:color w:val="3A4B5B" w:themeColor="accent1" w:themeShade="80"/>
                <w:sz w:val="18"/>
                <w:szCs w:val="18"/>
                <w:lang w:val="pl-PL"/>
              </w:rPr>
              <w:t xml:space="preserve"> </w:t>
            </w:r>
            <w:r>
              <w:rPr>
                <w:color w:val="3A4B5B" w:themeColor="accent1" w:themeShade="80"/>
                <w:sz w:val="18"/>
                <w:szCs w:val="18"/>
                <w:lang w:val="pl-PL"/>
              </w:rPr>
              <w:t>Mi</w:t>
            </w:r>
            <w:r w:rsidRPr="00ED52F9">
              <w:rPr>
                <w:color w:val="3A4B5B" w:themeColor="accent1" w:themeShade="80"/>
                <w:sz w:val="18"/>
                <w:szCs w:val="18"/>
                <w:lang w:val="pl-PL"/>
              </w:rPr>
              <w:t xml:space="preserve"> 19:00-22:25</w:t>
            </w:r>
          </w:p>
          <w:p w14:paraId="15F97A24" w14:textId="77777777" w:rsidR="00773337" w:rsidRPr="00ED52F9" w:rsidRDefault="00773337" w:rsidP="00773337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r w:rsidRPr="00ED52F9">
              <w:rPr>
                <w:color w:val="3A4B5B" w:themeColor="accent1" w:themeShade="80"/>
                <w:sz w:val="18"/>
                <w:szCs w:val="18"/>
                <w:lang w:val="pl-PL"/>
              </w:rPr>
              <w:t>Don Carlo</w:t>
            </w:r>
          </w:p>
          <w:p w14:paraId="2C6024A9" w14:textId="1ECF7B1E" w:rsidR="00773337" w:rsidRPr="00842281" w:rsidRDefault="00000000" w:rsidP="00773337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hyperlink r:id="rId23" w:anchor="event-59573" w:history="1">
              <w:r w:rsidR="00773337" w:rsidRPr="00ED52F9">
                <w:rPr>
                  <w:rStyle w:val="Hyperlink"/>
                  <w:sz w:val="18"/>
                  <w:szCs w:val="18"/>
                  <w:lang w:val="pl-PL"/>
                </w:rPr>
                <w:t>https://www.staatsoper-berlin.de/de/veranstaltungen/don-carlo.13/#event-59573</w:t>
              </w:r>
            </w:hyperlink>
            <w:r w:rsidR="00773337" w:rsidRPr="00ED52F9">
              <w:rPr>
                <w:sz w:val="18"/>
                <w:szCs w:val="18"/>
                <w:lang w:val="pl-PL"/>
              </w:rPr>
              <w:t xml:space="preserve"> </w:t>
            </w:r>
          </w:p>
        </w:tc>
      </w:tr>
      <w:tr w:rsidR="00773337" w:rsidRPr="00B041EE" w14:paraId="4512088B" w14:textId="77777777" w:rsidTr="00951059">
        <w:tc>
          <w:tcPr>
            <w:tcW w:w="679" w:type="dxa"/>
            <w:shd w:val="clear" w:color="auto" w:fill="FFFFCC"/>
          </w:tcPr>
          <w:p w14:paraId="600114E3" w14:textId="77777777" w:rsidR="00773337" w:rsidRPr="00951059" w:rsidRDefault="00773337" w:rsidP="00773337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248B22D5" w14:textId="3C243DF4" w:rsidR="00773337" w:rsidRPr="00951059" w:rsidRDefault="00773337" w:rsidP="00773337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95105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08C3FB1B" w14:textId="77777777" w:rsidR="00773337" w:rsidRPr="00951059" w:rsidRDefault="00773337" w:rsidP="00773337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7205" w:type="dxa"/>
            <w:shd w:val="clear" w:color="auto" w:fill="FFFFCC"/>
          </w:tcPr>
          <w:p w14:paraId="55697D4D" w14:textId="1634CE1F" w:rsidR="00773337" w:rsidRPr="00951059" w:rsidRDefault="00773337" w:rsidP="00773337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r w:rsidRPr="00951059">
              <w:rPr>
                <w:color w:val="3A4B5B" w:themeColor="accent1" w:themeShade="80"/>
                <w:sz w:val="18"/>
                <w:szCs w:val="18"/>
                <w:lang w:val="pl-PL"/>
              </w:rPr>
              <w:t>2023.06.2</w:t>
            </w:r>
            <w:r>
              <w:rPr>
                <w:color w:val="3A4B5B" w:themeColor="accent1" w:themeShade="80"/>
                <w:sz w:val="18"/>
                <w:szCs w:val="18"/>
                <w:lang w:val="pl-PL"/>
              </w:rPr>
              <w:t>9</w:t>
            </w:r>
            <w:r w:rsidRPr="00951059">
              <w:rPr>
                <w:color w:val="3A4B5B" w:themeColor="accent1" w:themeShade="80"/>
                <w:sz w:val="18"/>
                <w:szCs w:val="18"/>
                <w:lang w:val="pl-PL"/>
              </w:rPr>
              <w:t xml:space="preserve"> </w:t>
            </w:r>
            <w:r>
              <w:rPr>
                <w:color w:val="3A4B5B" w:themeColor="accent1" w:themeShade="80"/>
                <w:sz w:val="18"/>
                <w:szCs w:val="18"/>
                <w:lang w:val="pl-PL"/>
              </w:rPr>
              <w:t>Do</w:t>
            </w:r>
            <w:r w:rsidRPr="00951059">
              <w:rPr>
                <w:color w:val="3A4B5B" w:themeColor="accent1" w:themeShade="80"/>
                <w:sz w:val="18"/>
                <w:szCs w:val="18"/>
                <w:lang w:val="pl-PL"/>
              </w:rPr>
              <w:t xml:space="preserve"> 19:30 - 22:30</w:t>
            </w:r>
          </w:p>
          <w:p w14:paraId="4AF8CDA3" w14:textId="77777777" w:rsidR="00773337" w:rsidRPr="00951059" w:rsidRDefault="00773337" w:rsidP="00773337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r w:rsidRPr="00951059">
              <w:rPr>
                <w:color w:val="3A4B5B" w:themeColor="accent1" w:themeShade="80"/>
                <w:sz w:val="18"/>
                <w:szCs w:val="18"/>
                <w:lang w:val="pl-PL"/>
              </w:rPr>
              <w:t>Turandot</w:t>
            </w:r>
          </w:p>
          <w:p w14:paraId="6184F759" w14:textId="45F5B7D0" w:rsidR="00773337" w:rsidRPr="00951059" w:rsidRDefault="00000000" w:rsidP="00773337">
            <w:pPr>
              <w:spacing w:after="120"/>
              <w:rPr>
                <w:color w:val="3A4B5B" w:themeColor="accent1" w:themeShade="80"/>
                <w:sz w:val="18"/>
                <w:szCs w:val="18"/>
              </w:rPr>
            </w:pPr>
            <w:hyperlink r:id="rId24" w:history="1">
              <w:r w:rsidR="00773337" w:rsidRPr="00951059">
                <w:rPr>
                  <w:rStyle w:val="Hyperlink"/>
                  <w:sz w:val="18"/>
                  <w:szCs w:val="18"/>
                  <w:lang w:val="pl-PL"/>
                </w:rPr>
                <w:t>https://deutscheoperberlin.de/de_DE/calendar/turandot.17126764</w:t>
              </w:r>
            </w:hyperlink>
            <w:r w:rsidR="00773337" w:rsidRPr="00951059">
              <w:rPr>
                <w:sz w:val="18"/>
                <w:szCs w:val="18"/>
                <w:lang w:val="pl-PL"/>
              </w:rPr>
              <w:t xml:space="preserve"> </w:t>
            </w:r>
          </w:p>
        </w:tc>
      </w:tr>
    </w:tbl>
    <w:p w14:paraId="373FF62D" w14:textId="77777777" w:rsidR="00B93A33" w:rsidRPr="005F079F" w:rsidRDefault="00B93A33" w:rsidP="00B93A33">
      <w:pPr>
        <w:rPr>
          <w:sz w:val="18"/>
          <w:szCs w:val="18"/>
          <w:lang w:val="pl-PL"/>
        </w:rPr>
      </w:pPr>
    </w:p>
    <w:p w14:paraId="753FC693" w14:textId="3E700155" w:rsidR="00B93A33" w:rsidRPr="005F079F" w:rsidRDefault="00B93A33" w:rsidP="00B93A33">
      <w:pPr>
        <w:pStyle w:val="Heading1"/>
        <w:jc w:val="left"/>
        <w:rPr>
          <w:szCs w:val="21"/>
        </w:rPr>
      </w:pPr>
      <w:r w:rsidRPr="005F079F">
        <w:rPr>
          <w:szCs w:val="21"/>
        </w:rPr>
        <w:t>JUL.2023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5F079F" w:rsidRPr="00842281" w14:paraId="4DF07E67" w14:textId="77777777" w:rsidTr="005672D2">
        <w:tc>
          <w:tcPr>
            <w:tcW w:w="679" w:type="dxa"/>
            <w:shd w:val="clear" w:color="auto" w:fill="FFFFCC"/>
          </w:tcPr>
          <w:p w14:paraId="687E84C9" w14:textId="77777777" w:rsidR="005F079F" w:rsidRPr="005F079F" w:rsidRDefault="005F079F" w:rsidP="005F079F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pl-PL"/>
              </w:rPr>
            </w:pPr>
          </w:p>
        </w:tc>
        <w:tc>
          <w:tcPr>
            <w:tcW w:w="1562" w:type="dxa"/>
            <w:shd w:val="clear" w:color="auto" w:fill="FFFFCC"/>
          </w:tcPr>
          <w:p w14:paraId="58B9056F" w14:textId="595A2B1E" w:rsidR="005F079F" w:rsidRPr="005F079F" w:rsidRDefault="005F079F" w:rsidP="005F079F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5F079F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4D125B2D" w14:textId="77777777" w:rsidR="005F079F" w:rsidRPr="005F079F" w:rsidRDefault="005F079F" w:rsidP="005F079F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7205" w:type="dxa"/>
            <w:shd w:val="clear" w:color="auto" w:fill="FFFFCC"/>
          </w:tcPr>
          <w:p w14:paraId="733510E9" w14:textId="77777777" w:rsidR="005F079F" w:rsidRPr="005F079F" w:rsidRDefault="005F079F" w:rsidP="005F079F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r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>2023.07.02 So 17:00 - 21:30</w:t>
            </w:r>
          </w:p>
          <w:p w14:paraId="55D6B3E1" w14:textId="77777777" w:rsidR="005F079F" w:rsidRPr="005F079F" w:rsidRDefault="005F079F" w:rsidP="005F079F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r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>Lohengrin</w:t>
            </w:r>
          </w:p>
          <w:p w14:paraId="54409DBF" w14:textId="28BF94AF" w:rsidR="005F079F" w:rsidRPr="005F079F" w:rsidRDefault="00000000" w:rsidP="005F079F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hyperlink r:id="rId25" w:history="1">
              <w:r w:rsidR="005F079F" w:rsidRPr="005F079F">
                <w:rPr>
                  <w:rStyle w:val="Hyperlink"/>
                  <w:sz w:val="18"/>
                  <w:szCs w:val="18"/>
                  <w:lang w:val="de-DE"/>
                </w:rPr>
                <w:t>https://deutscheoperberlin.de/de_DE/calendar/lohengrin.17126766</w:t>
              </w:r>
            </w:hyperlink>
            <w:r w:rsidR="005F079F" w:rsidRPr="005F079F">
              <w:rPr>
                <w:sz w:val="18"/>
                <w:szCs w:val="18"/>
                <w:lang w:val="de-DE"/>
              </w:rPr>
              <w:t xml:space="preserve"> </w:t>
            </w:r>
          </w:p>
        </w:tc>
      </w:tr>
      <w:tr w:rsidR="005F079F" w:rsidRPr="00AC3852" w14:paraId="7AEBBCED" w14:textId="77777777" w:rsidTr="005672D2">
        <w:tc>
          <w:tcPr>
            <w:tcW w:w="679" w:type="dxa"/>
            <w:shd w:val="clear" w:color="auto" w:fill="FFFFCC"/>
          </w:tcPr>
          <w:p w14:paraId="11B30A96" w14:textId="77777777" w:rsidR="005F079F" w:rsidRPr="005F079F" w:rsidRDefault="005F079F" w:rsidP="005F079F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1CA9E2ED" w14:textId="77777777" w:rsidR="005F079F" w:rsidRPr="005F079F" w:rsidRDefault="005F079F" w:rsidP="005F079F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5F079F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3C736E0C" w14:textId="77777777" w:rsidR="005F079F" w:rsidRPr="005F079F" w:rsidRDefault="005F079F" w:rsidP="005F079F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7205" w:type="dxa"/>
            <w:shd w:val="clear" w:color="auto" w:fill="FFFFCC"/>
          </w:tcPr>
          <w:p w14:paraId="335194EE" w14:textId="1A36BE00" w:rsidR="005F079F" w:rsidRPr="005F079F" w:rsidRDefault="005F079F" w:rsidP="005F079F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r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 xml:space="preserve">2023.07.04 </w:t>
            </w:r>
            <w:r w:rsidR="00AC3852">
              <w:rPr>
                <w:color w:val="3A4B5B" w:themeColor="accent1" w:themeShade="80"/>
                <w:sz w:val="18"/>
                <w:szCs w:val="18"/>
                <w:lang w:val="de-DE"/>
              </w:rPr>
              <w:t>Di</w:t>
            </w:r>
            <w:r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 xml:space="preserve"> </w:t>
            </w:r>
            <w:r w:rsidR="00AC3852" w:rsidRPr="00AC3852">
              <w:rPr>
                <w:color w:val="3A4B5B" w:themeColor="accent1" w:themeShade="80"/>
                <w:sz w:val="18"/>
                <w:szCs w:val="18"/>
                <w:lang w:val="de-DE"/>
              </w:rPr>
              <w:t>19:30 - 22:15</w:t>
            </w:r>
          </w:p>
          <w:p w14:paraId="483C5249" w14:textId="77777777" w:rsidR="005F079F" w:rsidRDefault="005F079F" w:rsidP="00AC3852">
            <w:pPr>
              <w:spacing w:after="120"/>
            </w:pPr>
            <w:r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>Nabucco</w:t>
            </w:r>
          </w:p>
          <w:p w14:paraId="2198B886" w14:textId="11124894" w:rsidR="00AC3852" w:rsidRPr="005F079F" w:rsidRDefault="00000000" w:rsidP="00AC3852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hyperlink r:id="rId26" w:history="1">
              <w:r w:rsidR="00AC3852" w:rsidRPr="000863AB">
                <w:rPr>
                  <w:rStyle w:val="Hyperlink"/>
                  <w:sz w:val="18"/>
                  <w:szCs w:val="18"/>
                  <w:lang w:val="de-DE"/>
                </w:rPr>
                <w:t>https://deutscheoperberlin.de/de_DE/calendar/nabucco.17121702</w:t>
              </w:r>
            </w:hyperlink>
            <w:r w:rsidR="00AC3852">
              <w:rPr>
                <w:color w:val="3A4B5B" w:themeColor="accent1" w:themeShade="80"/>
                <w:sz w:val="18"/>
                <w:szCs w:val="18"/>
                <w:lang w:val="de-DE"/>
              </w:rPr>
              <w:t xml:space="preserve"> </w:t>
            </w:r>
          </w:p>
        </w:tc>
      </w:tr>
      <w:tr w:rsidR="005F079F" w:rsidRPr="00AC3852" w14:paraId="509EF11E" w14:textId="77777777" w:rsidTr="005672D2">
        <w:tc>
          <w:tcPr>
            <w:tcW w:w="679" w:type="dxa"/>
            <w:shd w:val="clear" w:color="auto" w:fill="FFFFCC"/>
          </w:tcPr>
          <w:p w14:paraId="40BBBE8B" w14:textId="77777777" w:rsidR="005F079F" w:rsidRPr="005F079F" w:rsidRDefault="005F079F" w:rsidP="005F079F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7D89AA71" w14:textId="77777777" w:rsidR="005F079F" w:rsidRPr="005F079F" w:rsidRDefault="005F079F" w:rsidP="005F079F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5F079F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255CA9FD" w14:textId="77777777" w:rsidR="005F079F" w:rsidRPr="005F079F" w:rsidRDefault="005F079F" w:rsidP="005F079F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7205" w:type="dxa"/>
            <w:shd w:val="clear" w:color="auto" w:fill="FFFFCC"/>
          </w:tcPr>
          <w:p w14:paraId="6EF208FA" w14:textId="16D5F4C0" w:rsidR="005F079F" w:rsidRPr="005F079F" w:rsidRDefault="005F079F" w:rsidP="005F079F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r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 xml:space="preserve">2023.07.05 </w:t>
            </w:r>
            <w:r w:rsidR="00AC3852">
              <w:rPr>
                <w:color w:val="3A4B5B" w:themeColor="accent1" w:themeShade="80"/>
                <w:sz w:val="18"/>
                <w:szCs w:val="18"/>
                <w:lang w:val="de-DE"/>
              </w:rPr>
              <w:t xml:space="preserve">Mi </w:t>
            </w:r>
            <w:r w:rsidR="00AC3852" w:rsidRPr="00AC3852">
              <w:rPr>
                <w:color w:val="3A4B5B" w:themeColor="accent1" w:themeShade="80"/>
                <w:sz w:val="18"/>
                <w:szCs w:val="18"/>
                <w:lang w:val="de-DE"/>
              </w:rPr>
              <w:t>19:30 - 22:15</w:t>
            </w:r>
            <w:r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 xml:space="preserve"> </w:t>
            </w:r>
          </w:p>
          <w:p w14:paraId="14F0D434" w14:textId="77777777" w:rsidR="005F079F" w:rsidRDefault="005F079F" w:rsidP="00AC3852">
            <w:pPr>
              <w:spacing w:after="120"/>
            </w:pPr>
            <w:r w:rsidRPr="005F079F">
              <w:rPr>
                <w:color w:val="3A4B5B" w:themeColor="accent1" w:themeShade="80"/>
                <w:sz w:val="18"/>
                <w:szCs w:val="18"/>
                <w:lang w:val="de-DE"/>
              </w:rPr>
              <w:t>Rigoletto</w:t>
            </w:r>
          </w:p>
          <w:p w14:paraId="3CACEA22" w14:textId="140283FA" w:rsidR="00AC3852" w:rsidRPr="005F079F" w:rsidRDefault="00000000" w:rsidP="00AC3852">
            <w:pPr>
              <w:spacing w:after="120"/>
              <w:rPr>
                <w:color w:val="3A4B5B" w:themeColor="accent1" w:themeShade="80"/>
                <w:sz w:val="18"/>
                <w:szCs w:val="18"/>
                <w:lang w:val="de-DE"/>
              </w:rPr>
            </w:pPr>
            <w:hyperlink r:id="rId27" w:history="1">
              <w:r w:rsidR="00AC3852" w:rsidRPr="000863AB">
                <w:rPr>
                  <w:rStyle w:val="Hyperlink"/>
                  <w:sz w:val="18"/>
                  <w:szCs w:val="18"/>
                  <w:lang w:val="de-DE"/>
                </w:rPr>
                <w:t>https://deutscheoperberlin.de/de_DE/calendar/rigoletto.17121688</w:t>
              </w:r>
            </w:hyperlink>
            <w:r w:rsidR="00AC3852">
              <w:rPr>
                <w:color w:val="3A4B5B" w:themeColor="accent1" w:themeShade="80"/>
                <w:sz w:val="18"/>
                <w:szCs w:val="18"/>
                <w:lang w:val="de-DE"/>
              </w:rPr>
              <w:t xml:space="preserve"> </w:t>
            </w:r>
          </w:p>
        </w:tc>
      </w:tr>
      <w:tr w:rsidR="00B61B5F" w:rsidRPr="005F079F" w14:paraId="739EF2C7" w14:textId="77777777" w:rsidTr="005672D2">
        <w:tc>
          <w:tcPr>
            <w:tcW w:w="679" w:type="dxa"/>
            <w:shd w:val="clear" w:color="auto" w:fill="F8EBD1"/>
          </w:tcPr>
          <w:p w14:paraId="7C94F2C6" w14:textId="77777777" w:rsidR="00B61B5F" w:rsidRPr="001D2A55" w:rsidRDefault="00B61B5F" w:rsidP="00B61B5F">
            <w:pPr>
              <w:pStyle w:val="Heading1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1562" w:type="dxa"/>
            <w:shd w:val="clear" w:color="auto" w:fill="F8EBD1"/>
          </w:tcPr>
          <w:p w14:paraId="79327ED3" w14:textId="77777777" w:rsidR="00B61B5F" w:rsidRPr="001D2A55" w:rsidRDefault="00B61B5F" w:rsidP="00B61B5F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  <w:r w:rsidRPr="001D2A55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2138703F" w14:textId="77777777" w:rsidR="00B61B5F" w:rsidRPr="001D2A55" w:rsidRDefault="00B61B5F" w:rsidP="00B61B5F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szCs w:val="18"/>
                <w:lang w:val="de-DE"/>
              </w:rPr>
            </w:pPr>
          </w:p>
        </w:tc>
        <w:tc>
          <w:tcPr>
            <w:tcW w:w="7205" w:type="dxa"/>
            <w:shd w:val="clear" w:color="auto" w:fill="F8EBD1"/>
          </w:tcPr>
          <w:p w14:paraId="0D36E3A7" w14:textId="5A697D09" w:rsidR="00B61B5F" w:rsidRPr="001D2A55" w:rsidRDefault="00B61B5F" w:rsidP="00B61B5F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r w:rsidRPr="001D2A55">
              <w:rPr>
                <w:color w:val="3A4B5B" w:themeColor="accent1" w:themeShade="80"/>
                <w:sz w:val="18"/>
                <w:szCs w:val="18"/>
                <w:lang w:val="pl-PL"/>
              </w:rPr>
              <w:t>2023.07.</w:t>
            </w:r>
            <w:r w:rsidR="00842281">
              <w:rPr>
                <w:color w:val="3A4B5B" w:themeColor="accent1" w:themeShade="80"/>
                <w:sz w:val="18"/>
                <w:szCs w:val="18"/>
                <w:lang w:val="pl-PL"/>
              </w:rPr>
              <w:t>1</w:t>
            </w:r>
            <w:r w:rsidRPr="001D2A55">
              <w:rPr>
                <w:color w:val="3A4B5B" w:themeColor="accent1" w:themeShade="80"/>
                <w:sz w:val="18"/>
                <w:szCs w:val="18"/>
                <w:lang w:val="pl-PL"/>
              </w:rPr>
              <w:t>6 Do 19:30</w:t>
            </w:r>
          </w:p>
          <w:p w14:paraId="0DC82B14" w14:textId="77777777" w:rsidR="00B61B5F" w:rsidRPr="001D2A55" w:rsidRDefault="00B61B5F" w:rsidP="00B61B5F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r w:rsidRPr="001D2A55">
              <w:rPr>
                <w:color w:val="3A4B5B" w:themeColor="accent1" w:themeShade="80"/>
                <w:sz w:val="18"/>
                <w:szCs w:val="18"/>
                <w:lang w:val="pl-PL"/>
              </w:rPr>
              <w:t>MEDEA</w:t>
            </w:r>
          </w:p>
          <w:p w14:paraId="53295496" w14:textId="77777777" w:rsidR="00B61B5F" w:rsidRPr="001D2A55" w:rsidRDefault="00000000" w:rsidP="00B61B5F">
            <w:pPr>
              <w:spacing w:after="120"/>
              <w:rPr>
                <w:color w:val="3A4B5B" w:themeColor="accent1" w:themeShade="80"/>
                <w:sz w:val="18"/>
                <w:szCs w:val="18"/>
                <w:lang w:val="pl-PL"/>
              </w:rPr>
            </w:pPr>
            <w:hyperlink r:id="rId28" w:anchor="event-59582" w:history="1">
              <w:r w:rsidR="00B61B5F" w:rsidRPr="001D2A55">
                <w:rPr>
                  <w:rStyle w:val="Hyperlink"/>
                  <w:sz w:val="18"/>
                  <w:szCs w:val="18"/>
                  <w:lang w:val="pl-PL"/>
                </w:rPr>
                <w:t>https://www.staatsoper-berlin.de/de/veranstaltungen/medea.2764/#event-59582</w:t>
              </w:r>
            </w:hyperlink>
            <w:r w:rsidR="00B61B5F" w:rsidRPr="001D2A55">
              <w:rPr>
                <w:sz w:val="18"/>
                <w:szCs w:val="18"/>
                <w:lang w:val="pl-PL"/>
              </w:rPr>
              <w:t xml:space="preserve"> </w:t>
            </w:r>
          </w:p>
        </w:tc>
      </w:tr>
    </w:tbl>
    <w:p w14:paraId="612521E5" w14:textId="77777777" w:rsidR="00B93A33" w:rsidRPr="00B93A33" w:rsidRDefault="00B93A33" w:rsidP="00B93A33">
      <w:pPr>
        <w:rPr>
          <w:lang w:val="pl-PL"/>
        </w:rPr>
      </w:pPr>
    </w:p>
    <w:sectPr w:rsidR="00B93A33" w:rsidRPr="00B93A33" w:rsidSect="008C4780">
      <w:headerReference w:type="default" r:id="rId29"/>
      <w:footerReference w:type="default" r:id="rId30"/>
      <w:pgSz w:w="11907" w:h="16839" w:code="1"/>
      <w:pgMar w:top="1148" w:right="1050" w:bottom="1148" w:left="1050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C5928" w14:textId="77777777" w:rsidR="00262ED8" w:rsidRDefault="00262ED8">
      <w:pPr>
        <w:spacing w:before="0" w:after="0" w:line="240" w:lineRule="auto"/>
      </w:pPr>
      <w:r>
        <w:separator/>
      </w:r>
    </w:p>
  </w:endnote>
  <w:endnote w:type="continuationSeparator" w:id="0">
    <w:p w14:paraId="53C91768" w14:textId="77777777" w:rsidR="00262ED8" w:rsidRDefault="00262E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906D1" w14:textId="40C54ACD" w:rsidR="0040398E" w:rsidRDefault="008F2FA7">
    <w:pPr>
      <w:pStyle w:val="Footer"/>
    </w:pPr>
    <w:r>
      <w:rPr>
        <w:rFonts w:hint="eastAsia"/>
        <w:lang w:val="zh-CN"/>
      </w:rPr>
      <w:t>P</w:t>
    </w:r>
    <w:r>
      <w:rPr>
        <w:lang w:val="zh-CN"/>
      </w:rPr>
      <w:t>age</w:t>
    </w:r>
    <w:r w:rsidR="00122F9F">
      <w:rPr>
        <w:lang w:val="zh-CN"/>
      </w:rPr>
      <w:t xml:space="preserve"> </w:t>
    </w:r>
    <w:r w:rsidR="00122F9F">
      <w:fldChar w:fldCharType="begin"/>
    </w:r>
    <w:r w:rsidR="00122F9F">
      <w:instrText>PAGE</w:instrText>
    </w:r>
    <w:r w:rsidR="00122F9F">
      <w:fldChar w:fldCharType="separate"/>
    </w:r>
    <w:r w:rsidR="00DC2CB7">
      <w:rPr>
        <w:noProof/>
      </w:rPr>
      <w:t>2</w:t>
    </w:r>
    <w:r w:rsidR="00122F9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38293" w14:textId="77777777" w:rsidR="00262ED8" w:rsidRDefault="00262ED8">
      <w:pPr>
        <w:spacing w:before="0" w:after="0" w:line="240" w:lineRule="auto"/>
      </w:pPr>
      <w:r>
        <w:separator/>
      </w:r>
    </w:p>
  </w:footnote>
  <w:footnote w:type="continuationSeparator" w:id="0">
    <w:p w14:paraId="56B9FEF7" w14:textId="77777777" w:rsidR="00262ED8" w:rsidRDefault="00262ED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76AD2" w14:textId="5BD13342" w:rsidR="008C4780" w:rsidRDefault="0033549E" w:rsidP="00991EC9">
    <w:pPr>
      <w:pStyle w:val="Header"/>
      <w:tabs>
        <w:tab w:val="left" w:pos="1620"/>
      </w:tabs>
    </w:pPr>
    <w:r>
      <w:rPr>
        <w:noProof/>
      </w:rPr>
      <w:drawing>
        <wp:anchor distT="0" distB="0" distL="114300" distR="114300" simplePos="0" relativeHeight="251663360" behindDoc="0" locked="0" layoutInCell="1" allowOverlap="1" wp14:anchorId="02396E93" wp14:editId="6962F7B9">
          <wp:simplePos x="0" y="0"/>
          <wp:positionH relativeFrom="column">
            <wp:posOffset>5417185</wp:posOffset>
          </wp:positionH>
          <wp:positionV relativeFrom="paragraph">
            <wp:posOffset>-493395</wp:posOffset>
          </wp:positionV>
          <wp:extent cx="975995" cy="825500"/>
          <wp:effectExtent l="0" t="0" r="0" b="0"/>
          <wp:wrapNone/>
          <wp:docPr id="10" name="Picture 10" descr="A picture containing text, line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text, linedraw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995" cy="825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91EC9">
      <w:rPr>
        <w:noProof/>
      </w:rPr>
      <w:drawing>
        <wp:anchor distT="0" distB="0" distL="114300" distR="114300" simplePos="0" relativeHeight="251664384" behindDoc="0" locked="0" layoutInCell="1" allowOverlap="1" wp14:anchorId="093DCAF4" wp14:editId="793D2932">
          <wp:simplePos x="0" y="0"/>
          <wp:positionH relativeFrom="column">
            <wp:posOffset>43180</wp:posOffset>
          </wp:positionH>
          <wp:positionV relativeFrom="paragraph">
            <wp:posOffset>-365122</wp:posOffset>
          </wp:positionV>
          <wp:extent cx="1128401" cy="69151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8401" cy="691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4780">
      <w:rPr>
        <w:noProof/>
      </w:rPr>
      <w:drawing>
        <wp:anchor distT="0" distB="0" distL="114300" distR="114300" simplePos="0" relativeHeight="251660288" behindDoc="0" locked="0" layoutInCell="1" allowOverlap="1" wp14:anchorId="3D8F9F93" wp14:editId="49E993C2">
          <wp:simplePos x="0" y="0"/>
          <wp:positionH relativeFrom="column">
            <wp:posOffset>2369820</wp:posOffset>
          </wp:positionH>
          <wp:positionV relativeFrom="paragraph">
            <wp:posOffset>-158115</wp:posOffset>
          </wp:positionV>
          <wp:extent cx="1543050" cy="481965"/>
          <wp:effectExtent l="0" t="0" r="0" b="0"/>
          <wp:wrapNone/>
          <wp:docPr id="7" name="Picture 7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 with low confidenc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481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4780">
      <w:rPr>
        <w:noProof/>
      </w:rPr>
      <w:drawing>
        <wp:anchor distT="0" distB="0" distL="114300" distR="114300" simplePos="0" relativeHeight="251659264" behindDoc="1" locked="0" layoutInCell="1" allowOverlap="1" wp14:anchorId="20D64CA6" wp14:editId="5847479B">
          <wp:simplePos x="0" y="0"/>
          <wp:positionH relativeFrom="column">
            <wp:posOffset>1175118</wp:posOffset>
          </wp:positionH>
          <wp:positionV relativeFrom="paragraph">
            <wp:posOffset>-175260</wp:posOffset>
          </wp:positionV>
          <wp:extent cx="1149350" cy="537382"/>
          <wp:effectExtent l="0" t="0" r="0" b="0"/>
          <wp:wrapNone/>
          <wp:docPr id="8" name="Picture 8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low confidenc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9350" cy="537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4780">
      <w:rPr>
        <w:noProof/>
      </w:rPr>
      <w:drawing>
        <wp:anchor distT="0" distB="0" distL="114300" distR="114300" simplePos="0" relativeHeight="251661312" behindDoc="1" locked="0" layoutInCell="1" allowOverlap="1" wp14:anchorId="4192F434" wp14:editId="3DAF4223">
          <wp:simplePos x="0" y="0"/>
          <wp:positionH relativeFrom="column">
            <wp:posOffset>3784600</wp:posOffset>
          </wp:positionH>
          <wp:positionV relativeFrom="paragraph">
            <wp:posOffset>-158750</wp:posOffset>
          </wp:positionV>
          <wp:extent cx="1720850" cy="514568"/>
          <wp:effectExtent l="0" t="0" r="0" b="0"/>
          <wp:wrapNone/>
          <wp:docPr id="6" name="Picture 6" descr="Shape, rectang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, rectangle&#10;&#10;Description automatically generated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850" cy="514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91EC9">
      <w:tab/>
    </w:r>
  </w:p>
  <w:p w14:paraId="7DC7AF43" w14:textId="072505BD" w:rsidR="008C4780" w:rsidRDefault="008C47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76D7"/>
    <w:multiLevelType w:val="hybridMultilevel"/>
    <w:tmpl w:val="8F288416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E6952"/>
    <w:multiLevelType w:val="hybridMultilevel"/>
    <w:tmpl w:val="8F288416"/>
    <w:lvl w:ilvl="0" w:tplc="BF3CEA36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B460B"/>
    <w:multiLevelType w:val="hybridMultilevel"/>
    <w:tmpl w:val="C1AA18F4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B5F8E"/>
    <w:multiLevelType w:val="hybridMultilevel"/>
    <w:tmpl w:val="8F288416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D13AE"/>
    <w:multiLevelType w:val="hybridMultilevel"/>
    <w:tmpl w:val="8F288416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C7A18"/>
    <w:multiLevelType w:val="hybridMultilevel"/>
    <w:tmpl w:val="8F288416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71769"/>
    <w:multiLevelType w:val="hybridMultilevel"/>
    <w:tmpl w:val="8F288416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325B2"/>
    <w:multiLevelType w:val="hybridMultilevel"/>
    <w:tmpl w:val="53426060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A7538"/>
    <w:multiLevelType w:val="hybridMultilevel"/>
    <w:tmpl w:val="8F288416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B3BD9"/>
    <w:multiLevelType w:val="hybridMultilevel"/>
    <w:tmpl w:val="8F288416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138E2"/>
    <w:multiLevelType w:val="hybridMultilevel"/>
    <w:tmpl w:val="8F288416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4393D"/>
    <w:multiLevelType w:val="hybridMultilevel"/>
    <w:tmpl w:val="BA34FCBA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120276">
    <w:abstractNumId w:val="1"/>
  </w:num>
  <w:num w:numId="2" w16cid:durableId="567154786">
    <w:abstractNumId w:val="11"/>
  </w:num>
  <w:num w:numId="3" w16cid:durableId="1684045416">
    <w:abstractNumId w:val="0"/>
  </w:num>
  <w:num w:numId="4" w16cid:durableId="942345763">
    <w:abstractNumId w:val="8"/>
  </w:num>
  <w:num w:numId="5" w16cid:durableId="138690053">
    <w:abstractNumId w:val="3"/>
  </w:num>
  <w:num w:numId="6" w16cid:durableId="1325619533">
    <w:abstractNumId w:val="5"/>
  </w:num>
  <w:num w:numId="7" w16cid:durableId="1707369608">
    <w:abstractNumId w:val="10"/>
  </w:num>
  <w:num w:numId="8" w16cid:durableId="1391272500">
    <w:abstractNumId w:val="6"/>
  </w:num>
  <w:num w:numId="9" w16cid:durableId="1035933783">
    <w:abstractNumId w:val="4"/>
  </w:num>
  <w:num w:numId="10" w16cid:durableId="1162158421">
    <w:abstractNumId w:val="9"/>
  </w:num>
  <w:num w:numId="11" w16cid:durableId="1341736298">
    <w:abstractNumId w:val="7"/>
  </w:num>
  <w:num w:numId="12" w16cid:durableId="1206676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56"/>
    <w:rsid w:val="000029A5"/>
    <w:rsid w:val="0000337C"/>
    <w:rsid w:val="00014140"/>
    <w:rsid w:val="00014A78"/>
    <w:rsid w:val="00027432"/>
    <w:rsid w:val="00040C29"/>
    <w:rsid w:val="00041EDF"/>
    <w:rsid w:val="00042D92"/>
    <w:rsid w:val="00044CF9"/>
    <w:rsid w:val="00047A11"/>
    <w:rsid w:val="00051B01"/>
    <w:rsid w:val="00055607"/>
    <w:rsid w:val="00057144"/>
    <w:rsid w:val="00070485"/>
    <w:rsid w:val="00074A99"/>
    <w:rsid w:val="00074F0B"/>
    <w:rsid w:val="000757D5"/>
    <w:rsid w:val="000846EC"/>
    <w:rsid w:val="00091681"/>
    <w:rsid w:val="000A3603"/>
    <w:rsid w:val="000B3E44"/>
    <w:rsid w:val="000B61CE"/>
    <w:rsid w:val="000C19EF"/>
    <w:rsid w:val="000C6811"/>
    <w:rsid w:val="000D6CAC"/>
    <w:rsid w:val="000D6F29"/>
    <w:rsid w:val="000E3197"/>
    <w:rsid w:val="000E4986"/>
    <w:rsid w:val="000E7334"/>
    <w:rsid w:val="000E7362"/>
    <w:rsid w:val="000F015D"/>
    <w:rsid w:val="000F4188"/>
    <w:rsid w:val="000F56A2"/>
    <w:rsid w:val="00107432"/>
    <w:rsid w:val="00107B13"/>
    <w:rsid w:val="0011655C"/>
    <w:rsid w:val="0012230E"/>
    <w:rsid w:val="00122F9F"/>
    <w:rsid w:val="00126D42"/>
    <w:rsid w:val="00130FC5"/>
    <w:rsid w:val="0013384A"/>
    <w:rsid w:val="00136507"/>
    <w:rsid w:val="001423B8"/>
    <w:rsid w:val="001964A3"/>
    <w:rsid w:val="0019703D"/>
    <w:rsid w:val="001A0697"/>
    <w:rsid w:val="001A2F2D"/>
    <w:rsid w:val="001A3B7A"/>
    <w:rsid w:val="001B7ECA"/>
    <w:rsid w:val="001D263B"/>
    <w:rsid w:val="001D2A55"/>
    <w:rsid w:val="001D7718"/>
    <w:rsid w:val="001E529F"/>
    <w:rsid w:val="001F4799"/>
    <w:rsid w:val="001F6CCC"/>
    <w:rsid w:val="00205DFD"/>
    <w:rsid w:val="002279B9"/>
    <w:rsid w:val="00240B3A"/>
    <w:rsid w:val="00242905"/>
    <w:rsid w:val="00256469"/>
    <w:rsid w:val="002624E7"/>
    <w:rsid w:val="00262ED8"/>
    <w:rsid w:val="00267F99"/>
    <w:rsid w:val="00282B7A"/>
    <w:rsid w:val="00285196"/>
    <w:rsid w:val="002A04C1"/>
    <w:rsid w:val="002B05BF"/>
    <w:rsid w:val="002B4E0C"/>
    <w:rsid w:val="002B6DB1"/>
    <w:rsid w:val="002B7540"/>
    <w:rsid w:val="002C48BB"/>
    <w:rsid w:val="002E2CC3"/>
    <w:rsid w:val="002F1221"/>
    <w:rsid w:val="00301FDF"/>
    <w:rsid w:val="0030620A"/>
    <w:rsid w:val="003114BC"/>
    <w:rsid w:val="003145B9"/>
    <w:rsid w:val="003210CF"/>
    <w:rsid w:val="0032432D"/>
    <w:rsid w:val="00332022"/>
    <w:rsid w:val="00332159"/>
    <w:rsid w:val="0033549E"/>
    <w:rsid w:val="00337007"/>
    <w:rsid w:val="00340C7D"/>
    <w:rsid w:val="00342AE2"/>
    <w:rsid w:val="003461F2"/>
    <w:rsid w:val="00352D5C"/>
    <w:rsid w:val="003554F7"/>
    <w:rsid w:val="0035656F"/>
    <w:rsid w:val="00360FA6"/>
    <w:rsid w:val="00382B7B"/>
    <w:rsid w:val="00385718"/>
    <w:rsid w:val="00396177"/>
    <w:rsid w:val="00396788"/>
    <w:rsid w:val="003A005D"/>
    <w:rsid w:val="003A504F"/>
    <w:rsid w:val="003A566F"/>
    <w:rsid w:val="003A74AA"/>
    <w:rsid w:val="003A7C90"/>
    <w:rsid w:val="003B7A00"/>
    <w:rsid w:val="003C17C0"/>
    <w:rsid w:val="003C5862"/>
    <w:rsid w:val="003D076E"/>
    <w:rsid w:val="003D4C51"/>
    <w:rsid w:val="003E4511"/>
    <w:rsid w:val="003E4BDC"/>
    <w:rsid w:val="003E65A0"/>
    <w:rsid w:val="0040398E"/>
    <w:rsid w:val="0041230C"/>
    <w:rsid w:val="00423B54"/>
    <w:rsid w:val="0044051A"/>
    <w:rsid w:val="004536D9"/>
    <w:rsid w:val="004633EC"/>
    <w:rsid w:val="00474773"/>
    <w:rsid w:val="0047626C"/>
    <w:rsid w:val="00482666"/>
    <w:rsid w:val="00483457"/>
    <w:rsid w:val="00483FBF"/>
    <w:rsid w:val="00487783"/>
    <w:rsid w:val="0049011C"/>
    <w:rsid w:val="0049443E"/>
    <w:rsid w:val="004A3901"/>
    <w:rsid w:val="004D1CF2"/>
    <w:rsid w:val="004E03FB"/>
    <w:rsid w:val="004E11A3"/>
    <w:rsid w:val="004F503D"/>
    <w:rsid w:val="00505D12"/>
    <w:rsid w:val="005064E7"/>
    <w:rsid w:val="00507656"/>
    <w:rsid w:val="00510486"/>
    <w:rsid w:val="0054023A"/>
    <w:rsid w:val="0054411A"/>
    <w:rsid w:val="00547B14"/>
    <w:rsid w:val="0055176B"/>
    <w:rsid w:val="005538C2"/>
    <w:rsid w:val="00562337"/>
    <w:rsid w:val="00565A2A"/>
    <w:rsid w:val="005948C0"/>
    <w:rsid w:val="005C4594"/>
    <w:rsid w:val="005C7218"/>
    <w:rsid w:val="005E4798"/>
    <w:rsid w:val="005E7D4B"/>
    <w:rsid w:val="005F079F"/>
    <w:rsid w:val="005F220D"/>
    <w:rsid w:val="005F3F77"/>
    <w:rsid w:val="005F53A6"/>
    <w:rsid w:val="005F5EF5"/>
    <w:rsid w:val="0060257E"/>
    <w:rsid w:val="00607DC0"/>
    <w:rsid w:val="00620F4F"/>
    <w:rsid w:val="0062706C"/>
    <w:rsid w:val="006307E3"/>
    <w:rsid w:val="00636580"/>
    <w:rsid w:val="00642F3A"/>
    <w:rsid w:val="00655231"/>
    <w:rsid w:val="00664DFD"/>
    <w:rsid w:val="006732D9"/>
    <w:rsid w:val="0068470C"/>
    <w:rsid w:val="006851BB"/>
    <w:rsid w:val="00685408"/>
    <w:rsid w:val="00690D65"/>
    <w:rsid w:val="00691916"/>
    <w:rsid w:val="00697359"/>
    <w:rsid w:val="006A003B"/>
    <w:rsid w:val="006A4AAE"/>
    <w:rsid w:val="006B3310"/>
    <w:rsid w:val="006C2DAD"/>
    <w:rsid w:val="006C3F44"/>
    <w:rsid w:val="006C4288"/>
    <w:rsid w:val="006E4FAC"/>
    <w:rsid w:val="006F0298"/>
    <w:rsid w:val="00700ACF"/>
    <w:rsid w:val="00700C14"/>
    <w:rsid w:val="00701B74"/>
    <w:rsid w:val="00702EB8"/>
    <w:rsid w:val="00721A26"/>
    <w:rsid w:val="00724B9E"/>
    <w:rsid w:val="007305AE"/>
    <w:rsid w:val="00734780"/>
    <w:rsid w:val="0073767A"/>
    <w:rsid w:val="007420D6"/>
    <w:rsid w:val="007448C9"/>
    <w:rsid w:val="007454AD"/>
    <w:rsid w:val="007502A6"/>
    <w:rsid w:val="007532AE"/>
    <w:rsid w:val="00753AD9"/>
    <w:rsid w:val="00754D40"/>
    <w:rsid w:val="0075615D"/>
    <w:rsid w:val="00767607"/>
    <w:rsid w:val="00773337"/>
    <w:rsid w:val="0077374E"/>
    <w:rsid w:val="0077478E"/>
    <w:rsid w:val="00777756"/>
    <w:rsid w:val="00786DCA"/>
    <w:rsid w:val="007A0BCA"/>
    <w:rsid w:val="007A5363"/>
    <w:rsid w:val="007A600D"/>
    <w:rsid w:val="007A61A8"/>
    <w:rsid w:val="007A709A"/>
    <w:rsid w:val="007A7D63"/>
    <w:rsid w:val="007D526E"/>
    <w:rsid w:val="007D72EC"/>
    <w:rsid w:val="007F4891"/>
    <w:rsid w:val="008150E9"/>
    <w:rsid w:val="0083398B"/>
    <w:rsid w:val="00834069"/>
    <w:rsid w:val="00842281"/>
    <w:rsid w:val="00843ED4"/>
    <w:rsid w:val="00847491"/>
    <w:rsid w:val="0085136E"/>
    <w:rsid w:val="0086008A"/>
    <w:rsid w:val="00862A1D"/>
    <w:rsid w:val="00865CB1"/>
    <w:rsid w:val="00882362"/>
    <w:rsid w:val="008905E0"/>
    <w:rsid w:val="0089116B"/>
    <w:rsid w:val="00891658"/>
    <w:rsid w:val="008926EB"/>
    <w:rsid w:val="00894750"/>
    <w:rsid w:val="008A4B6A"/>
    <w:rsid w:val="008B1E76"/>
    <w:rsid w:val="008B2810"/>
    <w:rsid w:val="008B5383"/>
    <w:rsid w:val="008C2DB4"/>
    <w:rsid w:val="008C4780"/>
    <w:rsid w:val="008D0176"/>
    <w:rsid w:val="008E251E"/>
    <w:rsid w:val="008E63C7"/>
    <w:rsid w:val="008F03B8"/>
    <w:rsid w:val="008F1BC1"/>
    <w:rsid w:val="008F2FA7"/>
    <w:rsid w:val="008F4CAE"/>
    <w:rsid w:val="008F7214"/>
    <w:rsid w:val="00910665"/>
    <w:rsid w:val="00913E7B"/>
    <w:rsid w:val="0092230C"/>
    <w:rsid w:val="009255B5"/>
    <w:rsid w:val="0093192B"/>
    <w:rsid w:val="00935E89"/>
    <w:rsid w:val="009454F4"/>
    <w:rsid w:val="00951059"/>
    <w:rsid w:val="00960E04"/>
    <w:rsid w:val="00972576"/>
    <w:rsid w:val="00973B39"/>
    <w:rsid w:val="00983428"/>
    <w:rsid w:val="00991EC9"/>
    <w:rsid w:val="00994B99"/>
    <w:rsid w:val="00997944"/>
    <w:rsid w:val="009A2D88"/>
    <w:rsid w:val="009B7711"/>
    <w:rsid w:val="009D3FA6"/>
    <w:rsid w:val="009D4C43"/>
    <w:rsid w:val="009E3218"/>
    <w:rsid w:val="009E68D4"/>
    <w:rsid w:val="009E7E9D"/>
    <w:rsid w:val="009F3A34"/>
    <w:rsid w:val="009F64E5"/>
    <w:rsid w:val="009F7EB2"/>
    <w:rsid w:val="00A178DD"/>
    <w:rsid w:val="00A21717"/>
    <w:rsid w:val="00A352C6"/>
    <w:rsid w:val="00A37F5F"/>
    <w:rsid w:val="00A44705"/>
    <w:rsid w:val="00A46C29"/>
    <w:rsid w:val="00A52D92"/>
    <w:rsid w:val="00A53EDA"/>
    <w:rsid w:val="00A67543"/>
    <w:rsid w:val="00A723EC"/>
    <w:rsid w:val="00A76FCA"/>
    <w:rsid w:val="00AA02BD"/>
    <w:rsid w:val="00AA086E"/>
    <w:rsid w:val="00AA125F"/>
    <w:rsid w:val="00AA3A8C"/>
    <w:rsid w:val="00AA47F5"/>
    <w:rsid w:val="00AA5B37"/>
    <w:rsid w:val="00AB07C0"/>
    <w:rsid w:val="00AB4448"/>
    <w:rsid w:val="00AB7CFE"/>
    <w:rsid w:val="00AC3852"/>
    <w:rsid w:val="00AC642F"/>
    <w:rsid w:val="00AD792B"/>
    <w:rsid w:val="00AF2A41"/>
    <w:rsid w:val="00AF4420"/>
    <w:rsid w:val="00AF6354"/>
    <w:rsid w:val="00B041EE"/>
    <w:rsid w:val="00B16BAD"/>
    <w:rsid w:val="00B43A03"/>
    <w:rsid w:val="00B47386"/>
    <w:rsid w:val="00B61B5F"/>
    <w:rsid w:val="00B6504B"/>
    <w:rsid w:val="00B662A6"/>
    <w:rsid w:val="00B70163"/>
    <w:rsid w:val="00B70ED1"/>
    <w:rsid w:val="00B91A01"/>
    <w:rsid w:val="00B93A33"/>
    <w:rsid w:val="00B9650E"/>
    <w:rsid w:val="00BA3915"/>
    <w:rsid w:val="00BB1030"/>
    <w:rsid w:val="00BB5921"/>
    <w:rsid w:val="00BB750F"/>
    <w:rsid w:val="00BC0794"/>
    <w:rsid w:val="00BC5241"/>
    <w:rsid w:val="00BD1746"/>
    <w:rsid w:val="00BE1553"/>
    <w:rsid w:val="00BE1AC4"/>
    <w:rsid w:val="00BE46C1"/>
    <w:rsid w:val="00BF3ED3"/>
    <w:rsid w:val="00C05B63"/>
    <w:rsid w:val="00C13ED5"/>
    <w:rsid w:val="00C408DE"/>
    <w:rsid w:val="00C4623D"/>
    <w:rsid w:val="00C538FB"/>
    <w:rsid w:val="00C6052B"/>
    <w:rsid w:val="00C72A1E"/>
    <w:rsid w:val="00C762C3"/>
    <w:rsid w:val="00C8216B"/>
    <w:rsid w:val="00C8757D"/>
    <w:rsid w:val="00C90E68"/>
    <w:rsid w:val="00C9354B"/>
    <w:rsid w:val="00C95C64"/>
    <w:rsid w:val="00CA3D8A"/>
    <w:rsid w:val="00CB296F"/>
    <w:rsid w:val="00CC16FE"/>
    <w:rsid w:val="00CD4367"/>
    <w:rsid w:val="00CD6D6F"/>
    <w:rsid w:val="00D04C38"/>
    <w:rsid w:val="00D06FE5"/>
    <w:rsid w:val="00D160DD"/>
    <w:rsid w:val="00D234C1"/>
    <w:rsid w:val="00D25BB6"/>
    <w:rsid w:val="00D30D13"/>
    <w:rsid w:val="00D35B5B"/>
    <w:rsid w:val="00D53D2E"/>
    <w:rsid w:val="00D70391"/>
    <w:rsid w:val="00D75660"/>
    <w:rsid w:val="00D90E0D"/>
    <w:rsid w:val="00D92020"/>
    <w:rsid w:val="00D9592F"/>
    <w:rsid w:val="00D97075"/>
    <w:rsid w:val="00DA0217"/>
    <w:rsid w:val="00DA3083"/>
    <w:rsid w:val="00DA580A"/>
    <w:rsid w:val="00DA584A"/>
    <w:rsid w:val="00DB1FEF"/>
    <w:rsid w:val="00DC2CB7"/>
    <w:rsid w:val="00DD1B13"/>
    <w:rsid w:val="00DE3A1D"/>
    <w:rsid w:val="00DF6101"/>
    <w:rsid w:val="00E05388"/>
    <w:rsid w:val="00E05BC8"/>
    <w:rsid w:val="00E079F6"/>
    <w:rsid w:val="00E07C40"/>
    <w:rsid w:val="00E174D4"/>
    <w:rsid w:val="00E34870"/>
    <w:rsid w:val="00E35FB0"/>
    <w:rsid w:val="00E465F7"/>
    <w:rsid w:val="00E53B90"/>
    <w:rsid w:val="00E62B1F"/>
    <w:rsid w:val="00E63B0C"/>
    <w:rsid w:val="00E643AC"/>
    <w:rsid w:val="00E74632"/>
    <w:rsid w:val="00E91B2B"/>
    <w:rsid w:val="00E96D22"/>
    <w:rsid w:val="00EA21F2"/>
    <w:rsid w:val="00EC4365"/>
    <w:rsid w:val="00EC6787"/>
    <w:rsid w:val="00EC6FEF"/>
    <w:rsid w:val="00ED52F9"/>
    <w:rsid w:val="00ED7BB1"/>
    <w:rsid w:val="00EE0A0C"/>
    <w:rsid w:val="00F0626C"/>
    <w:rsid w:val="00F40097"/>
    <w:rsid w:val="00F43081"/>
    <w:rsid w:val="00F44DF4"/>
    <w:rsid w:val="00F4545D"/>
    <w:rsid w:val="00F5237C"/>
    <w:rsid w:val="00F52491"/>
    <w:rsid w:val="00F529C4"/>
    <w:rsid w:val="00F537E5"/>
    <w:rsid w:val="00F546B5"/>
    <w:rsid w:val="00F82FED"/>
    <w:rsid w:val="00F8452D"/>
    <w:rsid w:val="00F857C2"/>
    <w:rsid w:val="00F90CDD"/>
    <w:rsid w:val="00FA6C9C"/>
    <w:rsid w:val="00FB1CD6"/>
    <w:rsid w:val="00FC2476"/>
    <w:rsid w:val="00FC4AA1"/>
    <w:rsid w:val="00FD1805"/>
    <w:rsid w:val="00FE4773"/>
    <w:rsid w:val="00FF214A"/>
    <w:rsid w:val="00FF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1FDF29"/>
  <w15:docId w15:val="{4A36B8C7-BD9F-4A78-9A6D-6E3B010A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a">
    <w:name w:val="简历文字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0">
    <w:name w:val="简历表格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1">
    <w:name w:val="信函表格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eastAsiaTheme="majorEastAsia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2">
    <w:name w:val="收件人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a3">
    <w:name w:val="联系信息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a4">
    <w:name w:val="姓名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16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16B"/>
    <w:rPr>
      <w:rFonts w:ascii="Tahoma" w:hAnsi="Tahoma" w:cs="Tahoma"/>
      <w:kern w:val="2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526E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2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6354"/>
    <w:rPr>
      <w:color w:val="969696" w:themeColor="followedHyperlink"/>
      <w:u w:val="single"/>
    </w:rPr>
  </w:style>
  <w:style w:type="paragraph" w:styleId="Revision">
    <w:name w:val="Revision"/>
    <w:hidden/>
    <w:uiPriority w:val="99"/>
    <w:semiHidden/>
    <w:rsid w:val="00396788"/>
    <w:pPr>
      <w:spacing w:before="0" w:after="0" w:line="240" w:lineRule="auto"/>
    </w:pPr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taatsoper-berlin.de/de/veranstaltungen/idomeneo.7542/" TargetMode="External"/><Relationship Id="rId18" Type="http://schemas.openxmlformats.org/officeDocument/2006/relationships/hyperlink" Target="https://www.staatsoper-berlin.de/de/veranstaltungen/onegin.11205/" TargetMode="External"/><Relationship Id="rId26" Type="http://schemas.openxmlformats.org/officeDocument/2006/relationships/hyperlink" Target="https://deutscheoperberlin.de/de_DE/calendar/nabucco.17121702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staatsoper-hamburg.de/de/spielplan/stueck.php?AuffNr=218241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oper-frankfurt.de/de/spielplan/elektra/?id_datum=3210" TargetMode="External"/><Relationship Id="rId17" Type="http://schemas.openxmlformats.org/officeDocument/2006/relationships/hyperlink" Target="https://www.staatsoper-berlin.de/de/veranstaltungen/der-rosenkavalier.7549/" TargetMode="External"/><Relationship Id="rId25" Type="http://schemas.openxmlformats.org/officeDocument/2006/relationships/hyperlink" Target="https://deutscheoperberlin.de/de_DE/calendar/lohengrin.17126766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taatsoper-hamburg.de/de/spielplan/stueck.php?AuffNr=189418" TargetMode="External"/><Relationship Id="rId20" Type="http://schemas.openxmlformats.org/officeDocument/2006/relationships/hyperlink" Target="https://oper-frankfurt.de/de/spielplan/xerxes_3/?id_datum=3320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per-frankfurt.de/de/spielplan/francesca-da-rimini/?id_datum=3202" TargetMode="External"/><Relationship Id="rId24" Type="http://schemas.openxmlformats.org/officeDocument/2006/relationships/hyperlink" Target="https://deutscheoperberlin.de/de_DE/calendar/turandot.17126764" TargetMode="External"/><Relationship Id="rId32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yperlink" Target="https://www.staatsoper-hamburg.de/de/spielplan/stueck.php?AuffNr=210907" TargetMode="External"/><Relationship Id="rId23" Type="http://schemas.openxmlformats.org/officeDocument/2006/relationships/hyperlink" Target="https://www.staatsoper-berlin.de/de/veranstaltungen/don-carlo.13/" TargetMode="External"/><Relationship Id="rId28" Type="http://schemas.openxmlformats.org/officeDocument/2006/relationships/hyperlink" Target="https://www.staatsoper-berlin.de/de/veranstaltungen/medea.2764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staatsoper-berlin.de/de/veranstaltungen/tannhaeuser.20/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utscheoperberlin.de/de_DE/calendar/tosca.17122109" TargetMode="External"/><Relationship Id="rId22" Type="http://schemas.openxmlformats.org/officeDocument/2006/relationships/hyperlink" Target="https://www.staatsoper-berlin.de/de/veranstaltungen/sleepless.10332/" TargetMode="External"/><Relationship Id="rId27" Type="http://schemas.openxmlformats.org/officeDocument/2006/relationships/hyperlink" Target="https://deutscheoperberlin.de/de_DE/calendar/rigoletto.17121688" TargetMode="External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2FD3719CB54014B4EB115CF0C7B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BF85E-F6B0-4868-BED3-445B27FBD129}"/>
      </w:docPartPr>
      <w:docPartBody>
        <w:p w:rsidR="00CB665C" w:rsidRDefault="00E02DA3">
          <w:pPr>
            <w:pStyle w:val="5F2FD3719CB54014B4EB115CF0C7BBF2"/>
          </w:pPr>
          <w:r w:rsidRPr="00B70ED1">
            <w:rPr>
              <w:rFonts w:ascii="Microsoft YaHei UI" w:eastAsia="Microsoft YaHei UI" w:hAnsi="Microsoft YaHei UI"/>
              <w:sz w:val="28"/>
              <w:lang w:val="zh-CN"/>
            </w:rPr>
            <w:t>[您的姓名]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4D"/>
    <w:rsid w:val="000666CF"/>
    <w:rsid w:val="000D789A"/>
    <w:rsid w:val="00166713"/>
    <w:rsid w:val="00287080"/>
    <w:rsid w:val="002A6F6D"/>
    <w:rsid w:val="002C219B"/>
    <w:rsid w:val="00314C61"/>
    <w:rsid w:val="003A4C37"/>
    <w:rsid w:val="003B30E4"/>
    <w:rsid w:val="00465C11"/>
    <w:rsid w:val="00470BB9"/>
    <w:rsid w:val="0049153A"/>
    <w:rsid w:val="005544CF"/>
    <w:rsid w:val="005E3C82"/>
    <w:rsid w:val="006279A7"/>
    <w:rsid w:val="00641352"/>
    <w:rsid w:val="00663D1A"/>
    <w:rsid w:val="006F352A"/>
    <w:rsid w:val="007279D4"/>
    <w:rsid w:val="00743072"/>
    <w:rsid w:val="007527BB"/>
    <w:rsid w:val="007941CC"/>
    <w:rsid w:val="007A04AC"/>
    <w:rsid w:val="007C0E1E"/>
    <w:rsid w:val="007D3223"/>
    <w:rsid w:val="00826866"/>
    <w:rsid w:val="00840684"/>
    <w:rsid w:val="0084114E"/>
    <w:rsid w:val="00870B8D"/>
    <w:rsid w:val="00875B4A"/>
    <w:rsid w:val="00886466"/>
    <w:rsid w:val="008C7357"/>
    <w:rsid w:val="008D70A5"/>
    <w:rsid w:val="008E23AD"/>
    <w:rsid w:val="00917E65"/>
    <w:rsid w:val="00921424"/>
    <w:rsid w:val="00994FF4"/>
    <w:rsid w:val="00A22269"/>
    <w:rsid w:val="00A22A1F"/>
    <w:rsid w:val="00A43D4D"/>
    <w:rsid w:val="00AF1651"/>
    <w:rsid w:val="00B076D9"/>
    <w:rsid w:val="00B13B83"/>
    <w:rsid w:val="00B307CB"/>
    <w:rsid w:val="00B477EC"/>
    <w:rsid w:val="00BA654D"/>
    <w:rsid w:val="00BB20FB"/>
    <w:rsid w:val="00BB3F92"/>
    <w:rsid w:val="00BC7981"/>
    <w:rsid w:val="00C54B9F"/>
    <w:rsid w:val="00C56992"/>
    <w:rsid w:val="00C618B6"/>
    <w:rsid w:val="00CB0579"/>
    <w:rsid w:val="00CB665C"/>
    <w:rsid w:val="00CE74C1"/>
    <w:rsid w:val="00DF354D"/>
    <w:rsid w:val="00E02DA3"/>
    <w:rsid w:val="00E36408"/>
    <w:rsid w:val="00E717C8"/>
    <w:rsid w:val="00F054E1"/>
    <w:rsid w:val="00F070FE"/>
    <w:rsid w:val="00F8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5F2FD3719CB54014B4EB115CF0C7BBF2">
    <w:name w:val="5F2FD3719CB54014B4EB115CF0C7BBF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
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0DC873-F5A9-416F-B8C0-825A99EC80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18C5A6D8-6E64-4260-A63C-1714684E3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TimelessResume.dotx</Template>
  <TotalTime>154</TotalTime>
  <Pages>8</Pages>
  <Words>1368</Words>
  <Characters>7799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Zehui Bai Oper 2022/2023</dc:creator>
  <cp:keywords>[电话]</cp:keywords>
  <cp:lastModifiedBy>Bai, Zehui</cp:lastModifiedBy>
  <cp:revision>23</cp:revision>
  <cp:lastPrinted>2023-01-24T13:17:00Z</cp:lastPrinted>
  <dcterms:created xsi:type="dcterms:W3CDTF">2023-03-27T08:48:00Z</dcterms:created>
  <dcterms:modified xsi:type="dcterms:W3CDTF">2023-11-11T12:01:00Z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  <property fmtid="{D5CDD505-2E9C-101B-9397-08002B2CF9AE}" pid="3" name="MSIP_Label_e33fbf10-3297-4327-bf73-27d15f2d6bd0_Enabled">
    <vt:lpwstr>true</vt:lpwstr>
  </property>
  <property fmtid="{D5CDD505-2E9C-101B-9397-08002B2CF9AE}" pid="4" name="MSIP_Label_e33fbf10-3297-4327-bf73-27d15f2d6bd0_SetDate">
    <vt:lpwstr>2023-11-11T12:01:11Z</vt:lpwstr>
  </property>
  <property fmtid="{D5CDD505-2E9C-101B-9397-08002B2CF9AE}" pid="5" name="MSIP_Label_e33fbf10-3297-4327-bf73-27d15f2d6bd0_Method">
    <vt:lpwstr>Standard</vt:lpwstr>
  </property>
  <property fmtid="{D5CDD505-2E9C-101B-9397-08002B2CF9AE}" pid="6" name="MSIP_Label_e33fbf10-3297-4327-bf73-27d15f2d6bd0_Name">
    <vt:lpwstr>Confidential – Any Recipient Only</vt:lpwstr>
  </property>
  <property fmtid="{D5CDD505-2E9C-101B-9397-08002B2CF9AE}" pid="7" name="MSIP_Label_e33fbf10-3297-4327-bf73-27d15f2d6bd0_SiteId">
    <vt:lpwstr>06fe4af5-9412-436c-acdb-444ee0010489</vt:lpwstr>
  </property>
  <property fmtid="{D5CDD505-2E9C-101B-9397-08002B2CF9AE}" pid="8" name="MSIP_Label_e33fbf10-3297-4327-bf73-27d15f2d6bd0_ActionId">
    <vt:lpwstr>c7f4e7af-8628-4ae4-a1a9-dec7fc0b4c9f</vt:lpwstr>
  </property>
  <property fmtid="{D5CDD505-2E9C-101B-9397-08002B2CF9AE}" pid="9" name="MSIP_Label_e33fbf10-3297-4327-bf73-27d15f2d6bd0_ContentBits">
    <vt:lpwstr>0</vt:lpwstr>
  </property>
</Properties>
</file>